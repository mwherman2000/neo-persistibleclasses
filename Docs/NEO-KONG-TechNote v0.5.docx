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04E1" w14:textId="23350EE2" w:rsidR="00C24E60" w:rsidRDefault="00CD44C6" w:rsidP="00C24E60">
      <w:pPr>
        <w:spacing w:before="5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45F52" wp14:editId="13DE3A67">
                <wp:simplePos x="0" y="0"/>
                <wp:positionH relativeFrom="page">
                  <wp:align>left</wp:align>
                </wp:positionH>
                <wp:positionV relativeFrom="paragraph">
                  <wp:posOffset>462915</wp:posOffset>
                </wp:positionV>
                <wp:extent cx="4333875" cy="1827530"/>
                <wp:effectExtent l="0" t="0" r="0" b="1270"/>
                <wp:wrapNone/>
                <wp:docPr id="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05BA" w14:textId="3C31EE7B" w:rsidR="00E46B0E" w:rsidRDefault="00E46B0E" w:rsidP="00C24E60">
                            <w:pPr>
                              <w:pStyle w:val="CoverTitle"/>
                            </w:pPr>
                            <w:sdt>
                              <w:sdtPr>
                                <w:rPr>
                                  <w:rFonts w:asciiTheme="minorHAnsi" w:hAnsiTheme="minorHAnsi" w:cstheme="minorHAnsi"/>
                                </w:rPr>
                                <w:alias w:val="Title"/>
                                <w:id w:val="945929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NEO Community TechNote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4572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45F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36.45pt;width:341.25pt;height:143.9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" filled="f" stroked="f" strokeweight=".5pt">
                <v:textbox inset="36pt">
                  <w:txbxContent>
                    <w:p w14:paraId="6B8905BA" w14:textId="3C31EE7B" w:rsidR="00E46B0E" w:rsidRDefault="00E46B0E" w:rsidP="00C24E60">
                      <w:pPr>
                        <w:pStyle w:val="CoverTitle"/>
                      </w:pPr>
                      <w:sdt>
                        <w:sdtPr>
                          <w:rPr>
                            <w:rFonts w:asciiTheme="minorHAnsi" w:hAnsiTheme="minorHAnsi" w:cstheme="minorHAnsi"/>
                          </w:rPr>
                          <w:alias w:val="Title"/>
                          <w:id w:val="9459297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inorHAnsi" w:hAnsiTheme="minorHAnsi" w:cstheme="minorHAnsi"/>
                            </w:rPr>
                            <w:t>NEO Community TechNote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00B5EF66" wp14:editId="5F848296">
            <wp:simplePos x="0" y="0"/>
            <wp:positionH relativeFrom="page">
              <wp:posOffset>0</wp:posOffset>
            </wp:positionH>
            <wp:positionV relativeFrom="paragraph">
              <wp:posOffset>-899160</wp:posOffset>
            </wp:positionV>
            <wp:extent cx="7764780" cy="3721766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72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904E2" w14:textId="7549996E" w:rsidR="00C24E60" w:rsidRDefault="009E67C9" w:rsidP="006D5732">
      <w:pPr>
        <w:pStyle w:val="CoverSubject"/>
        <w:tabs>
          <w:tab w:val="left" w:pos="3465"/>
          <w:tab w:val="center" w:pos="4320"/>
        </w:tabs>
        <w:ind w:left="0"/>
      </w:pPr>
      <w:sdt>
        <w:sdtPr>
          <w:alias w:val="Subject"/>
          <w:tag w:val=""/>
          <w:id w:val="-18533317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NEO-KONG 1.0 - NEO Key-Object Notation for Geeks</w:t>
          </w:r>
        </w:sdtContent>
      </w:sdt>
    </w:p>
    <w:p w14:paraId="5C0A4B63" w14:textId="77777777" w:rsidR="0066296E" w:rsidRDefault="00673B7C" w:rsidP="00B173AB">
      <w:pPr>
        <w:rPr>
          <w:rStyle w:val="Emphasis"/>
          <w:bCs w:val="0"/>
          <w:i w:val="0"/>
        </w:rPr>
      </w:pPr>
      <w:r w:rsidRPr="00C3098E">
        <w:rPr>
          <w:rStyle w:val="Emphasis"/>
          <w:bCs w:val="0"/>
          <w:i w:val="0"/>
        </w:rPr>
        <w:t>mwherman2000/neo-persistibleclasses</w:t>
      </w:r>
    </w:p>
    <w:p w14:paraId="56CC3E30" w14:textId="329FF5EE" w:rsidR="00673B7C" w:rsidRPr="00B173AB" w:rsidRDefault="00673B7C" w:rsidP="00B173AB">
      <w:pPr>
        <w:rPr>
          <w:iCs/>
        </w:rPr>
      </w:pPr>
      <w:r>
        <w:rPr>
          <w:rStyle w:val="Emphasis"/>
          <w:bCs w:val="0"/>
          <w:i w:val="0"/>
        </w:rPr>
        <w:br/>
      </w:r>
      <w:r w:rsidR="0066296E">
        <w:rPr>
          <w:rStyle w:val="Emphasis"/>
          <w:bCs w:val="0"/>
          <w:i w:val="0"/>
        </w:rPr>
        <w:t>V</w:t>
      </w:r>
      <w:r>
        <w:rPr>
          <w:rStyle w:val="Emphasis"/>
          <w:bCs w:val="0"/>
          <w:i w:val="0"/>
        </w:rPr>
        <w:t>ersion 1.0</w:t>
      </w:r>
      <w:r>
        <w:rPr>
          <w:rStyle w:val="Emphasis"/>
          <w:bCs w:val="0"/>
          <w:i w:val="0"/>
        </w:rPr>
        <w:br/>
        <w:t>February 2018</w:t>
      </w:r>
    </w:p>
    <w:p w14:paraId="23EB6BE6" w14:textId="77777777" w:rsidR="0066296E" w:rsidRDefault="0066296E" w:rsidP="00673B7C">
      <w:pPr>
        <w:tabs>
          <w:tab w:val="left" w:pos="2520"/>
        </w:tabs>
      </w:pPr>
    </w:p>
    <w:p w14:paraId="747A982B" w14:textId="0BDD3DDF" w:rsidR="00673B7C" w:rsidRDefault="00673B7C" w:rsidP="00673B7C">
      <w:pPr>
        <w:tabs>
          <w:tab w:val="left" w:pos="2520"/>
        </w:tabs>
      </w:pPr>
      <w:r>
        <w:t>Michael Herman</w:t>
      </w:r>
      <w:r w:rsidR="0066296E">
        <w:t xml:space="preserve"> (Toronto)</w:t>
      </w:r>
      <w:bookmarkStart w:id="0" w:name="_GoBack"/>
      <w:bookmarkEnd w:id="0"/>
      <w:r>
        <w:br/>
        <w:t>@mwherman2000</w:t>
      </w:r>
    </w:p>
    <w:p w14:paraId="1E2C9692" w14:textId="6470A68E" w:rsidR="00673B7C" w:rsidRDefault="00673B7C" w:rsidP="00673B7C">
      <w:hyperlink r:id="rId14" w:history="1">
        <w:r w:rsidRPr="005B764C">
          <w:rPr>
            <w:rStyle w:val="Hyperlink"/>
          </w:rPr>
          <w:t>mwherman@parallelspace.net</w:t>
        </w:r>
      </w:hyperlink>
    </w:p>
    <w:p w14:paraId="58C754CA" w14:textId="77777777" w:rsidR="00673B7C" w:rsidRPr="00673B7C" w:rsidRDefault="00673B7C" w:rsidP="00673B7C"/>
    <w:p w14:paraId="04936B9A" w14:textId="151B70E9" w:rsidR="00F40F83" w:rsidRPr="00F40F83" w:rsidRDefault="00F40F83" w:rsidP="00673B7C">
      <w:pPr>
        <w:pStyle w:val="Heading1Numbered"/>
      </w:pPr>
      <w:r w:rsidRPr="00F40F83">
        <w:t>Scenario</w:t>
      </w:r>
    </w:p>
    <w:p w14:paraId="1C000019" w14:textId="4C97BB3C" w:rsidR="00F40F83" w:rsidRDefault="00F40F83" w:rsidP="00F40F83">
      <w:r>
        <w:t>TODO</w:t>
      </w:r>
    </w:p>
    <w:p w14:paraId="2693AA8B" w14:textId="3AFD21A1" w:rsidR="00F40F83" w:rsidRPr="00F40F83" w:rsidRDefault="00F40F83" w:rsidP="00673B7C">
      <w:pPr>
        <w:pStyle w:val="Heading1Numbered"/>
      </w:pPr>
      <w:r w:rsidRPr="00F40F83">
        <w:lastRenderedPageBreak/>
        <w:t>Problem</w:t>
      </w:r>
    </w:p>
    <w:p w14:paraId="6986B337" w14:textId="09B127A3" w:rsidR="00F40F83" w:rsidRDefault="00F40F83" w:rsidP="00F40F83">
      <w:r>
        <w:t>TODO</w:t>
      </w:r>
    </w:p>
    <w:p w14:paraId="0A0267CC" w14:textId="103C0489" w:rsidR="00F40F83" w:rsidRPr="00F40F83" w:rsidRDefault="00F40F83" w:rsidP="00673B7C">
      <w:pPr>
        <w:pStyle w:val="Heading1Numbered"/>
      </w:pPr>
      <w:r w:rsidRPr="00F40F83">
        <w:t>Analysis</w:t>
      </w:r>
    </w:p>
    <w:p w14:paraId="58B0563A" w14:textId="7C814CE5" w:rsidR="00F40F83" w:rsidRDefault="00F40F83" w:rsidP="00F40F83">
      <w:r>
        <w:t>TODO</w:t>
      </w:r>
    </w:p>
    <w:p w14:paraId="1954B3A9" w14:textId="1DEE43EB" w:rsidR="00F40F83" w:rsidRPr="00F40F83" w:rsidRDefault="00F40F83" w:rsidP="00673B7C">
      <w:pPr>
        <w:pStyle w:val="Heading1Numbered"/>
      </w:pPr>
      <w:r w:rsidRPr="00F40F83">
        <w:t>Options</w:t>
      </w:r>
    </w:p>
    <w:p w14:paraId="65191F2A" w14:textId="77777777" w:rsidR="00F40F83" w:rsidRDefault="00F40F83" w:rsidP="00F40F83">
      <w:r>
        <w:t>TODO</w:t>
      </w:r>
    </w:p>
    <w:p w14:paraId="617D16DC" w14:textId="31996735" w:rsidR="00F40F83" w:rsidRPr="00F40F83" w:rsidRDefault="00F40F83" w:rsidP="00673B7C">
      <w:pPr>
        <w:pStyle w:val="Heading1Numbered"/>
      </w:pPr>
      <w:r w:rsidRPr="00F40F83">
        <w:t>Solution</w:t>
      </w:r>
    </w:p>
    <w:p w14:paraId="3363E94A" w14:textId="77777777" w:rsidR="00F40F83" w:rsidRDefault="00F40F83" w:rsidP="00F40F83">
      <w:r>
        <w:t>TODO</w:t>
      </w:r>
    </w:p>
    <w:p w14:paraId="16E2E62B" w14:textId="2AF27AF6" w:rsidR="00F40F83" w:rsidRPr="00F40F83" w:rsidRDefault="00F40F83" w:rsidP="00673B7C">
      <w:pPr>
        <w:pStyle w:val="Heading1Numbered"/>
      </w:pPr>
      <w:r w:rsidRPr="00F40F83">
        <w:t>Results</w:t>
      </w:r>
    </w:p>
    <w:p w14:paraId="44252F40" w14:textId="77777777" w:rsidR="00F40F83" w:rsidRDefault="00F40F83" w:rsidP="00F40F83">
      <w:r>
        <w:t>TODO</w:t>
      </w:r>
    </w:p>
    <w:p w14:paraId="19A4B6D9" w14:textId="3479EA7B" w:rsidR="00F40F83" w:rsidRPr="00F40F83" w:rsidRDefault="00F40F83" w:rsidP="00673B7C">
      <w:pPr>
        <w:pStyle w:val="Heading1Numbered"/>
      </w:pPr>
      <w:r w:rsidRPr="00F40F83">
        <w:t>Future Work</w:t>
      </w:r>
    </w:p>
    <w:p w14:paraId="2A3FF1D6" w14:textId="77777777" w:rsidR="00F40F83" w:rsidRDefault="00F40F83" w:rsidP="00F40F83">
      <w:r>
        <w:t>TODO</w:t>
      </w:r>
    </w:p>
    <w:p w14:paraId="368C0788" w14:textId="743B83E6" w:rsidR="00F40F83" w:rsidRPr="00F40F83" w:rsidRDefault="00F40F83" w:rsidP="00673B7C">
      <w:pPr>
        <w:pStyle w:val="Heading1Numbered"/>
      </w:pPr>
      <w:r w:rsidRPr="00F40F83">
        <w:t>Summary</w:t>
      </w:r>
    </w:p>
    <w:p w14:paraId="5BF3EF3F" w14:textId="22039F20" w:rsidR="00F14F37" w:rsidRDefault="00673B7C" w:rsidP="006418E5">
      <w:r>
        <w:t>TODO</w:t>
      </w:r>
    </w:p>
    <w:p w14:paraId="303D7660" w14:textId="29EC9931" w:rsidR="006418E5" w:rsidRDefault="006418E5" w:rsidP="00AB5CE6">
      <w:pPr>
        <w:pStyle w:val="Heading1Numbered"/>
      </w:pPr>
      <w:bookmarkStart w:id="1" w:name="_Toc506981433"/>
      <w:r>
        <w:lastRenderedPageBreak/>
        <w:t>About the Author</w:t>
      </w:r>
      <w:bookmarkEnd w:id="1"/>
    </w:p>
    <w:p w14:paraId="74BDA49F" w14:textId="7828A2FE" w:rsidR="00AB5CE6" w:rsidRDefault="00AB5CE6" w:rsidP="00AB5CE6">
      <w:pPr>
        <w:pStyle w:val="Heading2Numbered"/>
      </w:pPr>
      <w:bookmarkStart w:id="2" w:name="_Toc506981434"/>
      <w:r>
        <w:t>Michael Herman</w:t>
      </w:r>
      <w:bookmarkEnd w:id="2"/>
    </w:p>
    <w:p w14:paraId="5FBE03E5" w14:textId="0FF42F01" w:rsidR="00AB5CE6" w:rsidRPr="006418E5" w:rsidRDefault="00AB5CE6" w:rsidP="006418E5">
      <w:r>
        <w:t>TODO</w:t>
      </w:r>
    </w:p>
    <w:p w14:paraId="2C20B6A2" w14:textId="77777777" w:rsidR="00673B7C" w:rsidRDefault="00673B7C" w:rsidP="00673B7C">
      <w:pPr>
        <w:pStyle w:val="Heading4"/>
      </w:pPr>
      <w:r w:rsidRPr="00B040EF">
        <w:rPr>
          <w:sz w:val="32"/>
        </w:rPr>
        <w:t>License</w:t>
      </w:r>
    </w:p>
    <w:p w14:paraId="7E0B3971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/*</w:t>
      </w:r>
    </w:p>
    <w:p w14:paraId="0FA7A707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MIT License</w:t>
      </w:r>
    </w:p>
    <w:p w14:paraId="2DBF7E80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</w:p>
    <w:p w14:paraId="2664CEDE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Copyright (c) 2018 Michael Herman (mwherman@parallelspace.net)</w:t>
      </w:r>
    </w:p>
    <w:p w14:paraId="0460D060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</w:t>
      </w:r>
    </w:p>
    <w:p w14:paraId="1126AF6C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Permission is hereby granted, free of charge, to any person obtaining a copy</w:t>
      </w:r>
    </w:p>
    <w:p w14:paraId="14246CB9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of this software and associated documentation files (the "Software"), to deal</w:t>
      </w:r>
    </w:p>
    <w:p w14:paraId="546BA84F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in the Software without restriction, including without limitation the rights</w:t>
      </w:r>
    </w:p>
    <w:p w14:paraId="4124B3E5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to use, copy, modify, merge, publish, distribute, sublicense, and/or sell</w:t>
      </w:r>
    </w:p>
    <w:p w14:paraId="38161FD3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copies of the Software, and to permit persons to whom the Software is</w:t>
      </w:r>
    </w:p>
    <w:p w14:paraId="43CFAE01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furnished to do so, subject to the following conditions:</w:t>
      </w:r>
    </w:p>
    <w:p w14:paraId="115339BA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The above copyright notice and this permission notice shall be included in all</w:t>
      </w:r>
    </w:p>
    <w:p w14:paraId="40DA547C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copies or substantial portions of the Software.</w:t>
      </w:r>
    </w:p>
    <w:p w14:paraId="12E7F091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THE SOFTWARE IS PROVIDED "AS IS", WITHOUT WARRANTY OF ANY KIND, EXPRESS OR</w:t>
      </w:r>
    </w:p>
    <w:p w14:paraId="6704A425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IMPLIED, INCLUDING BUT NOT LIMITED TO THE WARRANTIES OF MERCHANTABILITY,</w:t>
      </w:r>
    </w:p>
    <w:p w14:paraId="381A057F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FITNESS FOR A PARTICULAR PURPOSE AND NONINFRINGEMENT. IN NO EVENT SHALL THE</w:t>
      </w:r>
    </w:p>
    <w:p w14:paraId="59519BBF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AUTHORS OR COPYRIGHT HOLDERS BE LIABLE FOR ANY CLAIM, DAMAGES OR OTHER</w:t>
      </w:r>
    </w:p>
    <w:p w14:paraId="2AD0DA96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LIABILITY, WHETHER IN AN ACTION OF CONTRACT, TORT OR OTHERWISE, ARISING FROM,</w:t>
      </w:r>
    </w:p>
    <w:p w14:paraId="295E6B0F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OUT OF OR IN CONNECTION WITH THE SOFTWARE OR THE USE OR OTHER DEALINGS IN THE</w:t>
      </w:r>
    </w:p>
    <w:p w14:paraId="263DEBA1" w14:textId="77777777" w:rsidR="00673B7C" w:rsidRDefault="00673B7C" w:rsidP="00673B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   SOFTWARE.</w:t>
      </w:r>
    </w:p>
    <w:p w14:paraId="30853669" w14:textId="77777777" w:rsidR="00673B7C" w:rsidRDefault="00673B7C" w:rsidP="00673B7C">
      <w:pPr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     */</w:t>
      </w:r>
    </w:p>
    <w:p w14:paraId="40B9BC02" w14:textId="77777777" w:rsidR="006418E5" w:rsidRPr="006418E5" w:rsidRDefault="006418E5" w:rsidP="006418E5"/>
    <w:sectPr w:rsidR="006418E5" w:rsidRPr="006418E5" w:rsidSect="006D5732">
      <w:footerReference w:type="default" r:id="rId15"/>
      <w:type w:val="continuous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A1623" w14:textId="77777777" w:rsidR="001622F3" w:rsidRDefault="001622F3">
      <w:pPr>
        <w:spacing w:before="0" w:after="0" w:line="240" w:lineRule="auto"/>
      </w:pPr>
      <w:r>
        <w:separator/>
      </w:r>
    </w:p>
  </w:endnote>
  <w:endnote w:type="continuationSeparator" w:id="0">
    <w:p w14:paraId="094AC12A" w14:textId="77777777" w:rsidR="001622F3" w:rsidRDefault="00162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905B2" w14:textId="0E4FAA8F" w:rsidR="00E46B0E" w:rsidRDefault="00E46B0E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6296E">
      <w:rPr>
        <w:noProof/>
      </w:rPr>
      <w:t>3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E46B0E" w:rsidRPr="00C831C4" w14:paraId="6B8905B6" w14:textId="77777777" w:rsidTr="00D87D77">
      <w:tc>
        <w:tcPr>
          <w:tcW w:w="9587" w:type="dxa"/>
        </w:tcPr>
        <w:bookmarkStart w:id="3" w:name="_Toc227064252"/>
        <w:p w14:paraId="6B8905B3" w14:textId="53E06D72" w:rsidR="00E46B0E" w:rsidRDefault="00E46B0E" w:rsidP="00C14C70">
          <w:pPr>
            <w:pStyle w:val="Footer"/>
            <w:ind w:firstLine="119"/>
          </w:pPr>
          <w:sdt>
            <w:sdtPr>
              <w:alias w:val="Title"/>
              <w:id w:val="68564467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173AB">
                <w:t>NEO Community TechNote</w:t>
              </w:r>
            </w:sdtContent>
          </w:sdt>
          <w:r>
            <w:t xml:space="preserve">, </w:t>
          </w:r>
          <w:sdt>
            <w:sdtPr>
              <w:alias w:val="Subject"/>
              <w:tag w:val=""/>
              <w:id w:val="-67858675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E67C9">
                <w:t>NEO-KONG 1.0 - NEO Key-Object Notation for Geeks</w:t>
              </w:r>
            </w:sdtContent>
          </w:sdt>
          <w:r>
            <w:t xml:space="preserve">, Version </w:t>
          </w:r>
          <w:sdt>
            <w:sdtPr>
              <w:alias w:val="Version"/>
              <w:tag w:val="Version"/>
              <w:id w:val="213860443"/>
              <w:placeholder>
                <w:docPart w:val="434ED9DBA2814195B97CB20631E2B832"/>
              </w:placeholder>
              <w15:dataBinding w:xpath="/root[1]/version[1]" w:storeItemID="{A7D598A9-AC5B-49BC-AE59-C7616FDA4C36}"/>
            </w:sdtPr>
            <w:sdtContent>
              <w:r>
                <w:t>1.0</w:t>
              </w:r>
            </w:sdtContent>
          </w:sdt>
          <w:r>
            <w:t xml:space="preserve">, </w:t>
          </w:r>
          <w:sdt>
            <w:sdtPr>
              <w:alias w:val="Status"/>
              <w:tag w:val="Status"/>
              <w:id w:val="610941264"/>
              <w:placeholder>
                <w:docPart w:val="434ED9DBA2814195B97CB20631E2B832"/>
              </w:placeholder>
              <w:dataBinding w:xpath="/root[1]/status[1]" w:storeItemID="{A7D598A9-AC5B-49BC-AE59-C7616FDA4C36}"/>
              <w:text/>
            </w:sdtPr>
            <w:sdtContent>
              <w:r>
                <w:rPr>
                  <w:lang w:val="en-GB"/>
                </w:rPr>
                <w:t>Release</w:t>
              </w:r>
            </w:sdtContent>
          </w:sdt>
          <w:r>
            <w:fldChar w:fldCharType="begin"/>
          </w:r>
          <w:r>
            <w:instrText xml:space="preserve"> DOCPROPERTY Status \* MERGEFORMAT </w:instrText>
          </w:r>
          <w:r>
            <w:fldChar w:fldCharType="end"/>
          </w:r>
        </w:p>
        <w:p w14:paraId="6B8905B5" w14:textId="3E64C8DB" w:rsidR="00E46B0E" w:rsidRPr="00CC3F68" w:rsidRDefault="00E46B0E" w:rsidP="00E842D8">
          <w:pPr>
            <w:pStyle w:val="Footer"/>
            <w:ind w:firstLine="119"/>
          </w:pPr>
          <w:r>
            <w:t xml:space="preserve">Prepared by </w:t>
          </w:r>
          <w:sdt>
            <w:sdtPr>
              <w:alias w:val="Author"/>
              <w:id w:val="283321773"/>
              <w:placeholder>
                <w:docPart w:val="C05A61DBC0BD4F2CBF09D79BE03EAF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Michael Herman (Toronto)</w:t>
              </w:r>
            </w:sdtContent>
          </w:sdt>
        </w:p>
      </w:tc>
    </w:tr>
    <w:bookmarkEnd w:id="3"/>
  </w:tbl>
  <w:p w14:paraId="6B8905B7" w14:textId="77777777" w:rsidR="00E46B0E" w:rsidRPr="00CC3F68" w:rsidRDefault="00E46B0E" w:rsidP="00C14C70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35E6" w14:textId="77777777" w:rsidR="001622F3" w:rsidRDefault="001622F3">
      <w:pPr>
        <w:spacing w:before="0" w:after="0" w:line="240" w:lineRule="auto"/>
      </w:pPr>
      <w:r>
        <w:separator/>
      </w:r>
    </w:p>
  </w:footnote>
  <w:footnote w:type="continuationSeparator" w:id="0">
    <w:p w14:paraId="5A6D419D" w14:textId="77777777" w:rsidR="001622F3" w:rsidRDefault="001622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FFFFFF89"/>
    <w:multiLevelType w:val="singleLevel"/>
    <w:tmpl w:val="1CB6E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C5C8F"/>
    <w:multiLevelType w:val="multilevel"/>
    <w:tmpl w:val="89248FD2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0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737631"/>
    <w:multiLevelType w:val="hybridMultilevel"/>
    <w:tmpl w:val="A7D07E48"/>
    <w:lvl w:ilvl="0" w:tplc="65CEE58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9043D"/>
    <w:multiLevelType w:val="hybridMultilevel"/>
    <w:tmpl w:val="6BFC2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5" w15:restartNumberingAfterBreak="0">
    <w:nsid w:val="273F5BDA"/>
    <w:multiLevelType w:val="multilevel"/>
    <w:tmpl w:val="9228A626"/>
    <w:numStyleLink w:val="Checklist"/>
  </w:abstractNum>
  <w:abstractNum w:abstractNumId="16" w15:restartNumberingAfterBreak="0">
    <w:nsid w:val="2DB83157"/>
    <w:multiLevelType w:val="hybridMultilevel"/>
    <w:tmpl w:val="2DB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18" w15:restartNumberingAfterBreak="0">
    <w:nsid w:val="3B1F5A63"/>
    <w:multiLevelType w:val="multilevel"/>
    <w:tmpl w:val="4C76D85C"/>
    <w:styleLink w:val="111111"/>
    <w:lvl w:ilvl="0">
      <w:start w:val="1"/>
      <w:numFmt w:val="decimal"/>
      <w:lvlText w:val="%1"/>
      <w:lvlJc w:val="left"/>
      <w:pPr>
        <w:ind w:left="53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A07ED2"/>
    <w:multiLevelType w:val="multilevel"/>
    <w:tmpl w:val="B1C0B846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20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2" w15:restartNumberingAfterBreak="0">
    <w:nsid w:val="53564B9E"/>
    <w:multiLevelType w:val="hybridMultilevel"/>
    <w:tmpl w:val="6C3CD190"/>
    <w:lvl w:ilvl="0" w:tplc="1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3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98C4665"/>
    <w:multiLevelType w:val="hybridMultilevel"/>
    <w:tmpl w:val="C83E9B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67517"/>
    <w:multiLevelType w:val="hybridMultilevel"/>
    <w:tmpl w:val="831AE69A"/>
    <w:lvl w:ilvl="0" w:tplc="808866F0">
      <w:start w:val="1"/>
      <w:numFmt w:val="none"/>
      <w:pStyle w:val="AlertTip"/>
      <w:lvlText w:val="%1Tip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4"/>
  </w:num>
  <w:num w:numId="4">
    <w:abstractNumId w:val="19"/>
  </w:num>
  <w:num w:numId="5">
    <w:abstractNumId w:val="23"/>
  </w:num>
  <w:num w:numId="6">
    <w:abstractNumId w:val="17"/>
  </w:num>
  <w:num w:numId="7">
    <w:abstractNumId w:val="15"/>
  </w:num>
  <w:num w:numId="8">
    <w:abstractNumId w:val="10"/>
  </w:num>
  <w:num w:numId="9">
    <w:abstractNumId w:val="9"/>
    <w:lvlOverride w:ilvl="0">
      <w:lvl w:ilvl="0">
        <w:start w:val="1"/>
        <w:numFmt w:val="decimal"/>
        <w:lvlRestart w:val="0"/>
        <w:pStyle w:val="Heading1Numbered"/>
        <w:lvlText w:val="%1"/>
        <w:lvlJc w:val="left"/>
        <w:pPr>
          <w:ind w:left="936" w:hanging="936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Numbered"/>
        <w:lvlText w:val="%1.%2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Numbered"/>
        <w:lvlText w:val="%1.%2.%3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Numbered"/>
        <w:lvlText w:val="%1.%2.%3.%4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lvlText w:val="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2"/>
        <w:pStyle w:val="NumHeading3"/>
        <w:lvlText w:val="%1.%2.%6"/>
        <w:lvlJc w:val="left"/>
        <w:pPr>
          <w:tabs>
            <w:tab w:val="num" w:pos="46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NumHeading4"/>
        <w:lvlText w:val="%1.%2.%3.%7"/>
        <w:lvlJc w:val="left"/>
        <w:pPr>
          <w:tabs>
            <w:tab w:val="num" w:pos="5400"/>
          </w:tabs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0"/>
          </w:tabs>
          <w:ind w:left="4320" w:hanging="1440"/>
        </w:pPr>
        <w:rPr>
          <w:rFonts w:hint="default"/>
        </w:rPr>
      </w:lvl>
    </w:lvlOverride>
  </w:num>
  <w:num w:numId="10">
    <w:abstractNumId w:val="20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8"/>
  </w:num>
  <w:num w:numId="21">
    <w:abstractNumId w:val="26"/>
  </w:num>
  <w:num w:numId="22">
    <w:abstractNumId w:val="13"/>
  </w:num>
  <w:num w:numId="23">
    <w:abstractNumId w:val="22"/>
  </w:num>
  <w:num w:numId="24">
    <w:abstractNumId w:val="12"/>
  </w:num>
  <w:num w:numId="25">
    <w:abstractNumId w:val="8"/>
  </w:num>
  <w:num w:numId="26">
    <w:abstractNumId w:val="25"/>
  </w:num>
  <w:num w:numId="27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linkStyles/>
  <w:stylePaneSortMethod w:val="000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441A"/>
    <w:rsid w:val="00012C9B"/>
    <w:rsid w:val="00014485"/>
    <w:rsid w:val="000154F4"/>
    <w:rsid w:val="00017357"/>
    <w:rsid w:val="000200EA"/>
    <w:rsid w:val="000203C1"/>
    <w:rsid w:val="00021C00"/>
    <w:rsid w:val="000261B2"/>
    <w:rsid w:val="00026877"/>
    <w:rsid w:val="00027EA9"/>
    <w:rsid w:val="00032A72"/>
    <w:rsid w:val="000348A1"/>
    <w:rsid w:val="0003663B"/>
    <w:rsid w:val="00053317"/>
    <w:rsid w:val="0005452B"/>
    <w:rsid w:val="0005494C"/>
    <w:rsid w:val="000554ED"/>
    <w:rsid w:val="000602CD"/>
    <w:rsid w:val="000610CB"/>
    <w:rsid w:val="0006339F"/>
    <w:rsid w:val="000643AB"/>
    <w:rsid w:val="00070D4E"/>
    <w:rsid w:val="000713C4"/>
    <w:rsid w:val="0007251F"/>
    <w:rsid w:val="000733F1"/>
    <w:rsid w:val="00074775"/>
    <w:rsid w:val="00074D0D"/>
    <w:rsid w:val="000752E1"/>
    <w:rsid w:val="00077CF0"/>
    <w:rsid w:val="000818E5"/>
    <w:rsid w:val="00082CD8"/>
    <w:rsid w:val="00086642"/>
    <w:rsid w:val="00097038"/>
    <w:rsid w:val="000A353C"/>
    <w:rsid w:val="000A3E6F"/>
    <w:rsid w:val="000A4DD7"/>
    <w:rsid w:val="000A61AC"/>
    <w:rsid w:val="000B179B"/>
    <w:rsid w:val="000B58C4"/>
    <w:rsid w:val="000B6D9F"/>
    <w:rsid w:val="000B7E5C"/>
    <w:rsid w:val="000C1807"/>
    <w:rsid w:val="000C2C7B"/>
    <w:rsid w:val="000C68DA"/>
    <w:rsid w:val="000D091D"/>
    <w:rsid w:val="000D2781"/>
    <w:rsid w:val="000E440A"/>
    <w:rsid w:val="000E5930"/>
    <w:rsid w:val="000E7101"/>
    <w:rsid w:val="000E7D60"/>
    <w:rsid w:val="000F0854"/>
    <w:rsid w:val="000F1070"/>
    <w:rsid w:val="000F1697"/>
    <w:rsid w:val="000F4709"/>
    <w:rsid w:val="000F528E"/>
    <w:rsid w:val="000F5A4B"/>
    <w:rsid w:val="000F61F8"/>
    <w:rsid w:val="00100567"/>
    <w:rsid w:val="0010346B"/>
    <w:rsid w:val="00104FD1"/>
    <w:rsid w:val="00106CB5"/>
    <w:rsid w:val="00106E28"/>
    <w:rsid w:val="001129AE"/>
    <w:rsid w:val="00115058"/>
    <w:rsid w:val="001222C2"/>
    <w:rsid w:val="001223B6"/>
    <w:rsid w:val="0013125A"/>
    <w:rsid w:val="00132D73"/>
    <w:rsid w:val="001332A9"/>
    <w:rsid w:val="00133F15"/>
    <w:rsid w:val="0013597E"/>
    <w:rsid w:val="00135CC1"/>
    <w:rsid w:val="00145B61"/>
    <w:rsid w:val="001462C1"/>
    <w:rsid w:val="00146937"/>
    <w:rsid w:val="00146EA4"/>
    <w:rsid w:val="00153959"/>
    <w:rsid w:val="0015580D"/>
    <w:rsid w:val="0015705A"/>
    <w:rsid w:val="0016126D"/>
    <w:rsid w:val="001622F3"/>
    <w:rsid w:val="00163F0A"/>
    <w:rsid w:val="00177A2B"/>
    <w:rsid w:val="00182388"/>
    <w:rsid w:val="00184C07"/>
    <w:rsid w:val="00192099"/>
    <w:rsid w:val="001958E7"/>
    <w:rsid w:val="00197BDD"/>
    <w:rsid w:val="001A057A"/>
    <w:rsid w:val="001A7332"/>
    <w:rsid w:val="001B02EF"/>
    <w:rsid w:val="001B1EF7"/>
    <w:rsid w:val="001B5755"/>
    <w:rsid w:val="001C0ACF"/>
    <w:rsid w:val="001C3F05"/>
    <w:rsid w:val="001C4A70"/>
    <w:rsid w:val="001C53E9"/>
    <w:rsid w:val="001C69AD"/>
    <w:rsid w:val="001C73A5"/>
    <w:rsid w:val="001D1ECE"/>
    <w:rsid w:val="001D5571"/>
    <w:rsid w:val="001D66E5"/>
    <w:rsid w:val="001D6B48"/>
    <w:rsid w:val="001D7240"/>
    <w:rsid w:val="001E0BE5"/>
    <w:rsid w:val="001E16DF"/>
    <w:rsid w:val="001E3A7F"/>
    <w:rsid w:val="001E5FD0"/>
    <w:rsid w:val="001E7883"/>
    <w:rsid w:val="001F1BC1"/>
    <w:rsid w:val="001F65F3"/>
    <w:rsid w:val="001F6EFE"/>
    <w:rsid w:val="00202241"/>
    <w:rsid w:val="00204760"/>
    <w:rsid w:val="00204C17"/>
    <w:rsid w:val="00205379"/>
    <w:rsid w:val="00220A90"/>
    <w:rsid w:val="00220B77"/>
    <w:rsid w:val="00226251"/>
    <w:rsid w:val="00226F8A"/>
    <w:rsid w:val="00240206"/>
    <w:rsid w:val="002402FB"/>
    <w:rsid w:val="0024031A"/>
    <w:rsid w:val="0024120B"/>
    <w:rsid w:val="00242CF3"/>
    <w:rsid w:val="00243116"/>
    <w:rsid w:val="00243820"/>
    <w:rsid w:val="002438B1"/>
    <w:rsid w:val="00244118"/>
    <w:rsid w:val="00244D4A"/>
    <w:rsid w:val="00245DBF"/>
    <w:rsid w:val="00247CD3"/>
    <w:rsid w:val="002564D2"/>
    <w:rsid w:val="0026433F"/>
    <w:rsid w:val="00264571"/>
    <w:rsid w:val="0026629B"/>
    <w:rsid w:val="00272E4F"/>
    <w:rsid w:val="00274DAF"/>
    <w:rsid w:val="002762BF"/>
    <w:rsid w:val="0027703A"/>
    <w:rsid w:val="002778D8"/>
    <w:rsid w:val="00280E7E"/>
    <w:rsid w:val="00281193"/>
    <w:rsid w:val="002816E3"/>
    <w:rsid w:val="00292802"/>
    <w:rsid w:val="002943A0"/>
    <w:rsid w:val="00295F8E"/>
    <w:rsid w:val="00296EB5"/>
    <w:rsid w:val="002A298D"/>
    <w:rsid w:val="002A309B"/>
    <w:rsid w:val="002A39C0"/>
    <w:rsid w:val="002A4365"/>
    <w:rsid w:val="002B1071"/>
    <w:rsid w:val="002B15E9"/>
    <w:rsid w:val="002B1CB4"/>
    <w:rsid w:val="002B377F"/>
    <w:rsid w:val="002B3EEF"/>
    <w:rsid w:val="002B525C"/>
    <w:rsid w:val="002C1EFF"/>
    <w:rsid w:val="002C2FFE"/>
    <w:rsid w:val="002C3793"/>
    <w:rsid w:val="002C4C49"/>
    <w:rsid w:val="002C516F"/>
    <w:rsid w:val="002C5464"/>
    <w:rsid w:val="002C5A3D"/>
    <w:rsid w:val="002C6757"/>
    <w:rsid w:val="002D014A"/>
    <w:rsid w:val="002D4979"/>
    <w:rsid w:val="002E0682"/>
    <w:rsid w:val="002E258F"/>
    <w:rsid w:val="002E33F2"/>
    <w:rsid w:val="002E5FA8"/>
    <w:rsid w:val="002E7022"/>
    <w:rsid w:val="002E7E42"/>
    <w:rsid w:val="002F00EF"/>
    <w:rsid w:val="002F148C"/>
    <w:rsid w:val="002F50E0"/>
    <w:rsid w:val="00300C1B"/>
    <w:rsid w:val="003021A6"/>
    <w:rsid w:val="00304932"/>
    <w:rsid w:val="00304A40"/>
    <w:rsid w:val="00305909"/>
    <w:rsid w:val="003152C9"/>
    <w:rsid w:val="0031551F"/>
    <w:rsid w:val="0032002A"/>
    <w:rsid w:val="00323DD5"/>
    <w:rsid w:val="003319FD"/>
    <w:rsid w:val="00335A44"/>
    <w:rsid w:val="00337717"/>
    <w:rsid w:val="00337DA4"/>
    <w:rsid w:val="003410D0"/>
    <w:rsid w:val="0034375C"/>
    <w:rsid w:val="00344B26"/>
    <w:rsid w:val="003452D3"/>
    <w:rsid w:val="003516A9"/>
    <w:rsid w:val="00352CC8"/>
    <w:rsid w:val="0035355C"/>
    <w:rsid w:val="003540FC"/>
    <w:rsid w:val="00354B7A"/>
    <w:rsid w:val="0036043F"/>
    <w:rsid w:val="00360E26"/>
    <w:rsid w:val="0036103D"/>
    <w:rsid w:val="003635D4"/>
    <w:rsid w:val="003753F7"/>
    <w:rsid w:val="00376277"/>
    <w:rsid w:val="00381598"/>
    <w:rsid w:val="00381BA5"/>
    <w:rsid w:val="00382A6A"/>
    <w:rsid w:val="00392211"/>
    <w:rsid w:val="00397FB3"/>
    <w:rsid w:val="003A0E9F"/>
    <w:rsid w:val="003A1A32"/>
    <w:rsid w:val="003A4C04"/>
    <w:rsid w:val="003A5195"/>
    <w:rsid w:val="003A6C88"/>
    <w:rsid w:val="003B2421"/>
    <w:rsid w:val="003B2B87"/>
    <w:rsid w:val="003B34E3"/>
    <w:rsid w:val="003B5D87"/>
    <w:rsid w:val="003B6436"/>
    <w:rsid w:val="003C0C0C"/>
    <w:rsid w:val="003C7DE1"/>
    <w:rsid w:val="003D19AE"/>
    <w:rsid w:val="003D47A6"/>
    <w:rsid w:val="003D719D"/>
    <w:rsid w:val="003D7A52"/>
    <w:rsid w:val="003E2531"/>
    <w:rsid w:val="003E33BA"/>
    <w:rsid w:val="003E3430"/>
    <w:rsid w:val="003E7845"/>
    <w:rsid w:val="003F06B3"/>
    <w:rsid w:val="003F13FB"/>
    <w:rsid w:val="003F1928"/>
    <w:rsid w:val="003F1F90"/>
    <w:rsid w:val="003F6C33"/>
    <w:rsid w:val="00407A89"/>
    <w:rsid w:val="0041053E"/>
    <w:rsid w:val="00410FC7"/>
    <w:rsid w:val="00412F37"/>
    <w:rsid w:val="00413631"/>
    <w:rsid w:val="004201CF"/>
    <w:rsid w:val="00423AA8"/>
    <w:rsid w:val="00423E02"/>
    <w:rsid w:val="00424630"/>
    <w:rsid w:val="00424E02"/>
    <w:rsid w:val="00426706"/>
    <w:rsid w:val="00426814"/>
    <w:rsid w:val="004300F0"/>
    <w:rsid w:val="00431F7C"/>
    <w:rsid w:val="00432F46"/>
    <w:rsid w:val="00442A59"/>
    <w:rsid w:val="004442AC"/>
    <w:rsid w:val="00444D5F"/>
    <w:rsid w:val="00446EBA"/>
    <w:rsid w:val="00447361"/>
    <w:rsid w:val="004473BE"/>
    <w:rsid w:val="00447914"/>
    <w:rsid w:val="00447D9A"/>
    <w:rsid w:val="004502EA"/>
    <w:rsid w:val="00451995"/>
    <w:rsid w:val="00453D50"/>
    <w:rsid w:val="00454339"/>
    <w:rsid w:val="00455091"/>
    <w:rsid w:val="0045756C"/>
    <w:rsid w:val="00457853"/>
    <w:rsid w:val="00457F2C"/>
    <w:rsid w:val="00460DDD"/>
    <w:rsid w:val="00460FD4"/>
    <w:rsid w:val="00467D06"/>
    <w:rsid w:val="00472D58"/>
    <w:rsid w:val="00472E23"/>
    <w:rsid w:val="00472F3E"/>
    <w:rsid w:val="00475B6F"/>
    <w:rsid w:val="00481625"/>
    <w:rsid w:val="0048371E"/>
    <w:rsid w:val="004857B4"/>
    <w:rsid w:val="0048647A"/>
    <w:rsid w:val="004876E9"/>
    <w:rsid w:val="00492B41"/>
    <w:rsid w:val="00494017"/>
    <w:rsid w:val="00495494"/>
    <w:rsid w:val="004973DC"/>
    <w:rsid w:val="0049777D"/>
    <w:rsid w:val="004A02AA"/>
    <w:rsid w:val="004A1130"/>
    <w:rsid w:val="004A35BA"/>
    <w:rsid w:val="004A396F"/>
    <w:rsid w:val="004A4086"/>
    <w:rsid w:val="004A4A89"/>
    <w:rsid w:val="004A5DAB"/>
    <w:rsid w:val="004A6553"/>
    <w:rsid w:val="004B1C95"/>
    <w:rsid w:val="004B2865"/>
    <w:rsid w:val="004B5040"/>
    <w:rsid w:val="004C0AA4"/>
    <w:rsid w:val="004C0ED3"/>
    <w:rsid w:val="004C66EE"/>
    <w:rsid w:val="004C6EFC"/>
    <w:rsid w:val="004D0A48"/>
    <w:rsid w:val="004D2805"/>
    <w:rsid w:val="004D3DAE"/>
    <w:rsid w:val="004D44C1"/>
    <w:rsid w:val="004D78F2"/>
    <w:rsid w:val="004E3E51"/>
    <w:rsid w:val="004F1867"/>
    <w:rsid w:val="004F1937"/>
    <w:rsid w:val="004F2566"/>
    <w:rsid w:val="004F2EC3"/>
    <w:rsid w:val="004F4204"/>
    <w:rsid w:val="004F4E68"/>
    <w:rsid w:val="004F514C"/>
    <w:rsid w:val="004F7A2C"/>
    <w:rsid w:val="0050087C"/>
    <w:rsid w:val="005044A7"/>
    <w:rsid w:val="005044B8"/>
    <w:rsid w:val="005067D5"/>
    <w:rsid w:val="005113A7"/>
    <w:rsid w:val="0051342A"/>
    <w:rsid w:val="00514A81"/>
    <w:rsid w:val="005151F3"/>
    <w:rsid w:val="00516E9F"/>
    <w:rsid w:val="00523F62"/>
    <w:rsid w:val="00524E79"/>
    <w:rsid w:val="005257B1"/>
    <w:rsid w:val="00526001"/>
    <w:rsid w:val="00526C83"/>
    <w:rsid w:val="005333A7"/>
    <w:rsid w:val="005352A8"/>
    <w:rsid w:val="00537BB3"/>
    <w:rsid w:val="0054079C"/>
    <w:rsid w:val="00541484"/>
    <w:rsid w:val="00541EDC"/>
    <w:rsid w:val="00542013"/>
    <w:rsid w:val="00544919"/>
    <w:rsid w:val="005455FA"/>
    <w:rsid w:val="00545F87"/>
    <w:rsid w:val="005479E7"/>
    <w:rsid w:val="00550349"/>
    <w:rsid w:val="00553DAD"/>
    <w:rsid w:val="0055571B"/>
    <w:rsid w:val="00557050"/>
    <w:rsid w:val="0056038F"/>
    <w:rsid w:val="005615C2"/>
    <w:rsid w:val="00563A2B"/>
    <w:rsid w:val="0056409A"/>
    <w:rsid w:val="00570BC3"/>
    <w:rsid w:val="005766DA"/>
    <w:rsid w:val="00576881"/>
    <w:rsid w:val="00577F1D"/>
    <w:rsid w:val="00581C84"/>
    <w:rsid w:val="00583513"/>
    <w:rsid w:val="00584D47"/>
    <w:rsid w:val="0058670B"/>
    <w:rsid w:val="00591BD8"/>
    <w:rsid w:val="005929F0"/>
    <w:rsid w:val="005938D7"/>
    <w:rsid w:val="00595CE7"/>
    <w:rsid w:val="005A1D44"/>
    <w:rsid w:val="005A3851"/>
    <w:rsid w:val="005A5628"/>
    <w:rsid w:val="005A6BA7"/>
    <w:rsid w:val="005B3780"/>
    <w:rsid w:val="005C12F0"/>
    <w:rsid w:val="005C3609"/>
    <w:rsid w:val="005D0156"/>
    <w:rsid w:val="005D3874"/>
    <w:rsid w:val="005D4D87"/>
    <w:rsid w:val="005E0C3D"/>
    <w:rsid w:val="005E2ECD"/>
    <w:rsid w:val="005E3A78"/>
    <w:rsid w:val="005E566F"/>
    <w:rsid w:val="005E5E0C"/>
    <w:rsid w:val="005E5F57"/>
    <w:rsid w:val="005F60B4"/>
    <w:rsid w:val="005F7E55"/>
    <w:rsid w:val="00610D83"/>
    <w:rsid w:val="00611BDF"/>
    <w:rsid w:val="006127C8"/>
    <w:rsid w:val="006128F2"/>
    <w:rsid w:val="006207CC"/>
    <w:rsid w:val="00622E92"/>
    <w:rsid w:val="00624400"/>
    <w:rsid w:val="00624A6C"/>
    <w:rsid w:val="0062558B"/>
    <w:rsid w:val="00632EC6"/>
    <w:rsid w:val="00633D8B"/>
    <w:rsid w:val="00634707"/>
    <w:rsid w:val="00637A70"/>
    <w:rsid w:val="006418E5"/>
    <w:rsid w:val="00651BAF"/>
    <w:rsid w:val="00655379"/>
    <w:rsid w:val="00657113"/>
    <w:rsid w:val="006600C0"/>
    <w:rsid w:val="0066296E"/>
    <w:rsid w:val="006630AC"/>
    <w:rsid w:val="00664668"/>
    <w:rsid w:val="006670A8"/>
    <w:rsid w:val="006729A3"/>
    <w:rsid w:val="00672BD9"/>
    <w:rsid w:val="00672E36"/>
    <w:rsid w:val="00673B7C"/>
    <w:rsid w:val="0067449C"/>
    <w:rsid w:val="00674F08"/>
    <w:rsid w:val="0068183D"/>
    <w:rsid w:val="00681F2D"/>
    <w:rsid w:val="00683004"/>
    <w:rsid w:val="0068370A"/>
    <w:rsid w:val="00686049"/>
    <w:rsid w:val="006922C4"/>
    <w:rsid w:val="00694B6C"/>
    <w:rsid w:val="00697D30"/>
    <w:rsid w:val="00697F58"/>
    <w:rsid w:val="006A2AD0"/>
    <w:rsid w:val="006A2E17"/>
    <w:rsid w:val="006A367C"/>
    <w:rsid w:val="006A37B5"/>
    <w:rsid w:val="006A43BF"/>
    <w:rsid w:val="006A4415"/>
    <w:rsid w:val="006B1AD4"/>
    <w:rsid w:val="006B55D9"/>
    <w:rsid w:val="006B5E1D"/>
    <w:rsid w:val="006B6B9A"/>
    <w:rsid w:val="006C3036"/>
    <w:rsid w:val="006C4532"/>
    <w:rsid w:val="006C6361"/>
    <w:rsid w:val="006C7E9D"/>
    <w:rsid w:val="006D5732"/>
    <w:rsid w:val="006D6B85"/>
    <w:rsid w:val="006E048A"/>
    <w:rsid w:val="006E0AE9"/>
    <w:rsid w:val="006E4982"/>
    <w:rsid w:val="006F04F8"/>
    <w:rsid w:val="006F07E1"/>
    <w:rsid w:val="006F3570"/>
    <w:rsid w:val="00707AC4"/>
    <w:rsid w:val="00712F27"/>
    <w:rsid w:val="00714235"/>
    <w:rsid w:val="0071517B"/>
    <w:rsid w:val="007228C7"/>
    <w:rsid w:val="007246AA"/>
    <w:rsid w:val="0073009D"/>
    <w:rsid w:val="00730E3B"/>
    <w:rsid w:val="00733898"/>
    <w:rsid w:val="00741486"/>
    <w:rsid w:val="00742DF5"/>
    <w:rsid w:val="00744A5F"/>
    <w:rsid w:val="007461CB"/>
    <w:rsid w:val="0075275C"/>
    <w:rsid w:val="00756AAC"/>
    <w:rsid w:val="00763A7C"/>
    <w:rsid w:val="00763E41"/>
    <w:rsid w:val="00766D90"/>
    <w:rsid w:val="00771F36"/>
    <w:rsid w:val="007726CD"/>
    <w:rsid w:val="00773528"/>
    <w:rsid w:val="00773A2D"/>
    <w:rsid w:val="007743B1"/>
    <w:rsid w:val="00774D89"/>
    <w:rsid w:val="00776964"/>
    <w:rsid w:val="00783221"/>
    <w:rsid w:val="00783A20"/>
    <w:rsid w:val="00783F33"/>
    <w:rsid w:val="00790154"/>
    <w:rsid w:val="007910E7"/>
    <w:rsid w:val="00793667"/>
    <w:rsid w:val="00794576"/>
    <w:rsid w:val="00797A9A"/>
    <w:rsid w:val="007A26EA"/>
    <w:rsid w:val="007A3E45"/>
    <w:rsid w:val="007A46C4"/>
    <w:rsid w:val="007A4BD9"/>
    <w:rsid w:val="007A4D48"/>
    <w:rsid w:val="007A4E22"/>
    <w:rsid w:val="007A5753"/>
    <w:rsid w:val="007A578A"/>
    <w:rsid w:val="007B090C"/>
    <w:rsid w:val="007B2333"/>
    <w:rsid w:val="007C0274"/>
    <w:rsid w:val="007C3175"/>
    <w:rsid w:val="007C7C15"/>
    <w:rsid w:val="007D084F"/>
    <w:rsid w:val="007D2DEC"/>
    <w:rsid w:val="007D3C7B"/>
    <w:rsid w:val="007D43AE"/>
    <w:rsid w:val="007D5A06"/>
    <w:rsid w:val="007E5391"/>
    <w:rsid w:val="007E5B34"/>
    <w:rsid w:val="007E5D45"/>
    <w:rsid w:val="007F2F42"/>
    <w:rsid w:val="007F3730"/>
    <w:rsid w:val="00801E7F"/>
    <w:rsid w:val="00801E85"/>
    <w:rsid w:val="008071F9"/>
    <w:rsid w:val="008110DC"/>
    <w:rsid w:val="00814454"/>
    <w:rsid w:val="008163C1"/>
    <w:rsid w:val="00820F34"/>
    <w:rsid w:val="00823CCC"/>
    <w:rsid w:val="0082416D"/>
    <w:rsid w:val="008243AA"/>
    <w:rsid w:val="00826665"/>
    <w:rsid w:val="00827561"/>
    <w:rsid w:val="0083175A"/>
    <w:rsid w:val="0083246E"/>
    <w:rsid w:val="00833B8A"/>
    <w:rsid w:val="00836E54"/>
    <w:rsid w:val="00841E80"/>
    <w:rsid w:val="00845831"/>
    <w:rsid w:val="00846456"/>
    <w:rsid w:val="00850133"/>
    <w:rsid w:val="00851E35"/>
    <w:rsid w:val="00853796"/>
    <w:rsid w:val="008546C6"/>
    <w:rsid w:val="008568A5"/>
    <w:rsid w:val="00856B18"/>
    <w:rsid w:val="008604DA"/>
    <w:rsid w:val="0086447D"/>
    <w:rsid w:val="00864943"/>
    <w:rsid w:val="00867458"/>
    <w:rsid w:val="00871085"/>
    <w:rsid w:val="0087108B"/>
    <w:rsid w:val="00871CF2"/>
    <w:rsid w:val="00875D14"/>
    <w:rsid w:val="00876F0E"/>
    <w:rsid w:val="0088089E"/>
    <w:rsid w:val="00886CEC"/>
    <w:rsid w:val="00887764"/>
    <w:rsid w:val="0089019F"/>
    <w:rsid w:val="00892FFA"/>
    <w:rsid w:val="008949D1"/>
    <w:rsid w:val="00894CAF"/>
    <w:rsid w:val="008B3209"/>
    <w:rsid w:val="008B47AA"/>
    <w:rsid w:val="008C06E5"/>
    <w:rsid w:val="008C3BAB"/>
    <w:rsid w:val="008C5DCF"/>
    <w:rsid w:val="008C6687"/>
    <w:rsid w:val="008C75C1"/>
    <w:rsid w:val="008C78AF"/>
    <w:rsid w:val="008D4BBD"/>
    <w:rsid w:val="008D5567"/>
    <w:rsid w:val="008E05D3"/>
    <w:rsid w:val="008E09ED"/>
    <w:rsid w:val="008E3367"/>
    <w:rsid w:val="008E409B"/>
    <w:rsid w:val="008E4CA7"/>
    <w:rsid w:val="008F6042"/>
    <w:rsid w:val="008F73C3"/>
    <w:rsid w:val="008F7B38"/>
    <w:rsid w:val="008F7BB6"/>
    <w:rsid w:val="009006E8"/>
    <w:rsid w:val="00904193"/>
    <w:rsid w:val="0090493B"/>
    <w:rsid w:val="0090515F"/>
    <w:rsid w:val="0090614A"/>
    <w:rsid w:val="009069DD"/>
    <w:rsid w:val="0090756B"/>
    <w:rsid w:val="00907D1D"/>
    <w:rsid w:val="009101EA"/>
    <w:rsid w:val="009118E3"/>
    <w:rsid w:val="00913C52"/>
    <w:rsid w:val="00916481"/>
    <w:rsid w:val="00916C94"/>
    <w:rsid w:val="0092163A"/>
    <w:rsid w:val="00924500"/>
    <w:rsid w:val="00924870"/>
    <w:rsid w:val="00925FE8"/>
    <w:rsid w:val="009317C6"/>
    <w:rsid w:val="00934560"/>
    <w:rsid w:val="009375A2"/>
    <w:rsid w:val="00940E21"/>
    <w:rsid w:val="00945A96"/>
    <w:rsid w:val="00947CDF"/>
    <w:rsid w:val="00950DB3"/>
    <w:rsid w:val="00951469"/>
    <w:rsid w:val="009514D6"/>
    <w:rsid w:val="00954219"/>
    <w:rsid w:val="009600DC"/>
    <w:rsid w:val="00960EF5"/>
    <w:rsid w:val="00961B79"/>
    <w:rsid w:val="009637FB"/>
    <w:rsid w:val="0096448E"/>
    <w:rsid w:val="00964F3A"/>
    <w:rsid w:val="00965806"/>
    <w:rsid w:val="0096687F"/>
    <w:rsid w:val="00973C0F"/>
    <w:rsid w:val="00974243"/>
    <w:rsid w:val="0097627F"/>
    <w:rsid w:val="00976ADA"/>
    <w:rsid w:val="00980E79"/>
    <w:rsid w:val="00984673"/>
    <w:rsid w:val="00984A75"/>
    <w:rsid w:val="00987176"/>
    <w:rsid w:val="00987A3A"/>
    <w:rsid w:val="00987CE5"/>
    <w:rsid w:val="00990D94"/>
    <w:rsid w:val="00992575"/>
    <w:rsid w:val="009925D2"/>
    <w:rsid w:val="00992C6F"/>
    <w:rsid w:val="0099356E"/>
    <w:rsid w:val="009937B5"/>
    <w:rsid w:val="00994B9C"/>
    <w:rsid w:val="009A108A"/>
    <w:rsid w:val="009A4380"/>
    <w:rsid w:val="009A4875"/>
    <w:rsid w:val="009B1CF8"/>
    <w:rsid w:val="009B2787"/>
    <w:rsid w:val="009B50B0"/>
    <w:rsid w:val="009B6D44"/>
    <w:rsid w:val="009B7B1C"/>
    <w:rsid w:val="009C1BF5"/>
    <w:rsid w:val="009C5459"/>
    <w:rsid w:val="009D178F"/>
    <w:rsid w:val="009D18F8"/>
    <w:rsid w:val="009D2060"/>
    <w:rsid w:val="009D26E3"/>
    <w:rsid w:val="009D6B8A"/>
    <w:rsid w:val="009E162A"/>
    <w:rsid w:val="009E31B7"/>
    <w:rsid w:val="009E56DD"/>
    <w:rsid w:val="009E5E34"/>
    <w:rsid w:val="009E67C9"/>
    <w:rsid w:val="009F4F52"/>
    <w:rsid w:val="009F6E3B"/>
    <w:rsid w:val="00A01EF0"/>
    <w:rsid w:val="00A05256"/>
    <w:rsid w:val="00A05672"/>
    <w:rsid w:val="00A076AC"/>
    <w:rsid w:val="00A11647"/>
    <w:rsid w:val="00A139BA"/>
    <w:rsid w:val="00A14F35"/>
    <w:rsid w:val="00A1723C"/>
    <w:rsid w:val="00A2135E"/>
    <w:rsid w:val="00A22A13"/>
    <w:rsid w:val="00A231D0"/>
    <w:rsid w:val="00A32AA8"/>
    <w:rsid w:val="00A34765"/>
    <w:rsid w:val="00A35DCF"/>
    <w:rsid w:val="00A403D8"/>
    <w:rsid w:val="00A40B97"/>
    <w:rsid w:val="00A41558"/>
    <w:rsid w:val="00A4190D"/>
    <w:rsid w:val="00A52ED6"/>
    <w:rsid w:val="00A574A6"/>
    <w:rsid w:val="00A616DC"/>
    <w:rsid w:val="00A6524B"/>
    <w:rsid w:val="00A65296"/>
    <w:rsid w:val="00A66BB5"/>
    <w:rsid w:val="00A71402"/>
    <w:rsid w:val="00A71557"/>
    <w:rsid w:val="00A716AB"/>
    <w:rsid w:val="00A7273A"/>
    <w:rsid w:val="00A75B56"/>
    <w:rsid w:val="00A77E60"/>
    <w:rsid w:val="00A801FE"/>
    <w:rsid w:val="00A81933"/>
    <w:rsid w:val="00A8281B"/>
    <w:rsid w:val="00A83135"/>
    <w:rsid w:val="00A83789"/>
    <w:rsid w:val="00A83EF4"/>
    <w:rsid w:val="00A8532C"/>
    <w:rsid w:val="00A85C95"/>
    <w:rsid w:val="00A87201"/>
    <w:rsid w:val="00A901A0"/>
    <w:rsid w:val="00A91412"/>
    <w:rsid w:val="00A91F33"/>
    <w:rsid w:val="00A930A0"/>
    <w:rsid w:val="00A94A61"/>
    <w:rsid w:val="00A96842"/>
    <w:rsid w:val="00A9721B"/>
    <w:rsid w:val="00AA1D25"/>
    <w:rsid w:val="00AA2B43"/>
    <w:rsid w:val="00AA6785"/>
    <w:rsid w:val="00AA71F3"/>
    <w:rsid w:val="00AB1F16"/>
    <w:rsid w:val="00AB3A04"/>
    <w:rsid w:val="00AB3E97"/>
    <w:rsid w:val="00AB45B6"/>
    <w:rsid w:val="00AB5CE6"/>
    <w:rsid w:val="00AC3654"/>
    <w:rsid w:val="00AC7E6E"/>
    <w:rsid w:val="00AD07E1"/>
    <w:rsid w:val="00AD0D6B"/>
    <w:rsid w:val="00AE121B"/>
    <w:rsid w:val="00AE5509"/>
    <w:rsid w:val="00AF5785"/>
    <w:rsid w:val="00AF7901"/>
    <w:rsid w:val="00B02BAD"/>
    <w:rsid w:val="00B040EF"/>
    <w:rsid w:val="00B05610"/>
    <w:rsid w:val="00B06781"/>
    <w:rsid w:val="00B1021D"/>
    <w:rsid w:val="00B12659"/>
    <w:rsid w:val="00B1458A"/>
    <w:rsid w:val="00B16D28"/>
    <w:rsid w:val="00B173AB"/>
    <w:rsid w:val="00B25CE4"/>
    <w:rsid w:val="00B37C82"/>
    <w:rsid w:val="00B37FBE"/>
    <w:rsid w:val="00B42F92"/>
    <w:rsid w:val="00B43F34"/>
    <w:rsid w:val="00B44F87"/>
    <w:rsid w:val="00B5034C"/>
    <w:rsid w:val="00B512F6"/>
    <w:rsid w:val="00B5184E"/>
    <w:rsid w:val="00B51C2E"/>
    <w:rsid w:val="00B54663"/>
    <w:rsid w:val="00B54989"/>
    <w:rsid w:val="00B57AA1"/>
    <w:rsid w:val="00B57C75"/>
    <w:rsid w:val="00B57E3C"/>
    <w:rsid w:val="00B75440"/>
    <w:rsid w:val="00B75DF2"/>
    <w:rsid w:val="00B77389"/>
    <w:rsid w:val="00B81AB5"/>
    <w:rsid w:val="00B876F3"/>
    <w:rsid w:val="00B87706"/>
    <w:rsid w:val="00B93263"/>
    <w:rsid w:val="00B95256"/>
    <w:rsid w:val="00B95276"/>
    <w:rsid w:val="00BA1ED6"/>
    <w:rsid w:val="00BA3F4D"/>
    <w:rsid w:val="00BA5320"/>
    <w:rsid w:val="00BA657C"/>
    <w:rsid w:val="00BB16F0"/>
    <w:rsid w:val="00BC0402"/>
    <w:rsid w:val="00BC1DC8"/>
    <w:rsid w:val="00BC3F9F"/>
    <w:rsid w:val="00BC77E8"/>
    <w:rsid w:val="00BD01F7"/>
    <w:rsid w:val="00BD3282"/>
    <w:rsid w:val="00BD5308"/>
    <w:rsid w:val="00BD5E80"/>
    <w:rsid w:val="00BE231F"/>
    <w:rsid w:val="00BE244D"/>
    <w:rsid w:val="00BE3F26"/>
    <w:rsid w:val="00BE6C15"/>
    <w:rsid w:val="00BF0FD8"/>
    <w:rsid w:val="00BF1491"/>
    <w:rsid w:val="00BF18B0"/>
    <w:rsid w:val="00BF28AE"/>
    <w:rsid w:val="00BF49ED"/>
    <w:rsid w:val="00BF4BC1"/>
    <w:rsid w:val="00C04202"/>
    <w:rsid w:val="00C04478"/>
    <w:rsid w:val="00C0689F"/>
    <w:rsid w:val="00C07C3E"/>
    <w:rsid w:val="00C10AAD"/>
    <w:rsid w:val="00C11958"/>
    <w:rsid w:val="00C1400B"/>
    <w:rsid w:val="00C14C70"/>
    <w:rsid w:val="00C17585"/>
    <w:rsid w:val="00C17B08"/>
    <w:rsid w:val="00C17F01"/>
    <w:rsid w:val="00C200EC"/>
    <w:rsid w:val="00C21B87"/>
    <w:rsid w:val="00C24AA0"/>
    <w:rsid w:val="00C24E60"/>
    <w:rsid w:val="00C3098E"/>
    <w:rsid w:val="00C30EC3"/>
    <w:rsid w:val="00C3542C"/>
    <w:rsid w:val="00C37F9D"/>
    <w:rsid w:val="00C402C1"/>
    <w:rsid w:val="00C44174"/>
    <w:rsid w:val="00C51E97"/>
    <w:rsid w:val="00C6393F"/>
    <w:rsid w:val="00C63DAA"/>
    <w:rsid w:val="00C64933"/>
    <w:rsid w:val="00C656DE"/>
    <w:rsid w:val="00C668BD"/>
    <w:rsid w:val="00C70E51"/>
    <w:rsid w:val="00C7257F"/>
    <w:rsid w:val="00C8182F"/>
    <w:rsid w:val="00C81AC1"/>
    <w:rsid w:val="00C831C4"/>
    <w:rsid w:val="00C90B49"/>
    <w:rsid w:val="00C93766"/>
    <w:rsid w:val="00CA1AD0"/>
    <w:rsid w:val="00CA3E4C"/>
    <w:rsid w:val="00CA6D8F"/>
    <w:rsid w:val="00CB1694"/>
    <w:rsid w:val="00CB453C"/>
    <w:rsid w:val="00CC0B41"/>
    <w:rsid w:val="00CC377C"/>
    <w:rsid w:val="00CC3919"/>
    <w:rsid w:val="00CC3CA3"/>
    <w:rsid w:val="00CC3F68"/>
    <w:rsid w:val="00CC597F"/>
    <w:rsid w:val="00CC6811"/>
    <w:rsid w:val="00CC73E1"/>
    <w:rsid w:val="00CD25AF"/>
    <w:rsid w:val="00CD2DEF"/>
    <w:rsid w:val="00CD35E7"/>
    <w:rsid w:val="00CD44C6"/>
    <w:rsid w:val="00CD60D7"/>
    <w:rsid w:val="00CE0106"/>
    <w:rsid w:val="00CE568F"/>
    <w:rsid w:val="00CF2C3F"/>
    <w:rsid w:val="00CF4193"/>
    <w:rsid w:val="00CF437F"/>
    <w:rsid w:val="00CF664F"/>
    <w:rsid w:val="00D00E49"/>
    <w:rsid w:val="00D01B84"/>
    <w:rsid w:val="00D0256C"/>
    <w:rsid w:val="00D04204"/>
    <w:rsid w:val="00D04DDF"/>
    <w:rsid w:val="00D104BD"/>
    <w:rsid w:val="00D106F2"/>
    <w:rsid w:val="00D1197D"/>
    <w:rsid w:val="00D1374A"/>
    <w:rsid w:val="00D27A69"/>
    <w:rsid w:val="00D3045F"/>
    <w:rsid w:val="00D32DDA"/>
    <w:rsid w:val="00D37087"/>
    <w:rsid w:val="00D410B9"/>
    <w:rsid w:val="00D43B3F"/>
    <w:rsid w:val="00D453FE"/>
    <w:rsid w:val="00D47CAE"/>
    <w:rsid w:val="00D5351D"/>
    <w:rsid w:val="00D5378B"/>
    <w:rsid w:val="00D5489C"/>
    <w:rsid w:val="00D5573F"/>
    <w:rsid w:val="00D55B69"/>
    <w:rsid w:val="00D5707E"/>
    <w:rsid w:val="00D61482"/>
    <w:rsid w:val="00D629E1"/>
    <w:rsid w:val="00D6403C"/>
    <w:rsid w:val="00D65D3E"/>
    <w:rsid w:val="00D66440"/>
    <w:rsid w:val="00D66AE5"/>
    <w:rsid w:val="00D702B3"/>
    <w:rsid w:val="00D714B5"/>
    <w:rsid w:val="00D71943"/>
    <w:rsid w:val="00D723E7"/>
    <w:rsid w:val="00D725E9"/>
    <w:rsid w:val="00D7362C"/>
    <w:rsid w:val="00D74A49"/>
    <w:rsid w:val="00D7619D"/>
    <w:rsid w:val="00D80031"/>
    <w:rsid w:val="00D856CB"/>
    <w:rsid w:val="00D86067"/>
    <w:rsid w:val="00D8652D"/>
    <w:rsid w:val="00D87D77"/>
    <w:rsid w:val="00D9588E"/>
    <w:rsid w:val="00D95AD9"/>
    <w:rsid w:val="00DA1915"/>
    <w:rsid w:val="00DA490C"/>
    <w:rsid w:val="00DA542A"/>
    <w:rsid w:val="00DA5B07"/>
    <w:rsid w:val="00DA71A0"/>
    <w:rsid w:val="00DA7265"/>
    <w:rsid w:val="00DB4720"/>
    <w:rsid w:val="00DB5727"/>
    <w:rsid w:val="00DC0250"/>
    <w:rsid w:val="00DC2689"/>
    <w:rsid w:val="00DC364D"/>
    <w:rsid w:val="00DD3E4F"/>
    <w:rsid w:val="00DE1FB0"/>
    <w:rsid w:val="00DE3899"/>
    <w:rsid w:val="00DE38B8"/>
    <w:rsid w:val="00DE57D5"/>
    <w:rsid w:val="00DE610A"/>
    <w:rsid w:val="00DE6958"/>
    <w:rsid w:val="00DF1150"/>
    <w:rsid w:val="00DF199F"/>
    <w:rsid w:val="00DF200B"/>
    <w:rsid w:val="00DF2501"/>
    <w:rsid w:val="00DF45BB"/>
    <w:rsid w:val="00DF48F3"/>
    <w:rsid w:val="00DF536C"/>
    <w:rsid w:val="00DF62E3"/>
    <w:rsid w:val="00E00EC9"/>
    <w:rsid w:val="00E0149D"/>
    <w:rsid w:val="00E04B96"/>
    <w:rsid w:val="00E067ED"/>
    <w:rsid w:val="00E132F3"/>
    <w:rsid w:val="00E16BCB"/>
    <w:rsid w:val="00E24CD5"/>
    <w:rsid w:val="00E32402"/>
    <w:rsid w:val="00E333D4"/>
    <w:rsid w:val="00E335F3"/>
    <w:rsid w:val="00E36957"/>
    <w:rsid w:val="00E3716A"/>
    <w:rsid w:val="00E4046F"/>
    <w:rsid w:val="00E4177B"/>
    <w:rsid w:val="00E41EC1"/>
    <w:rsid w:val="00E42F3F"/>
    <w:rsid w:val="00E440E8"/>
    <w:rsid w:val="00E44B20"/>
    <w:rsid w:val="00E4615D"/>
    <w:rsid w:val="00E46B0E"/>
    <w:rsid w:val="00E47470"/>
    <w:rsid w:val="00E53DB6"/>
    <w:rsid w:val="00E540E1"/>
    <w:rsid w:val="00E5560C"/>
    <w:rsid w:val="00E568BD"/>
    <w:rsid w:val="00E61306"/>
    <w:rsid w:val="00E62590"/>
    <w:rsid w:val="00E625F8"/>
    <w:rsid w:val="00E64D86"/>
    <w:rsid w:val="00E65D74"/>
    <w:rsid w:val="00E670B9"/>
    <w:rsid w:val="00E7011A"/>
    <w:rsid w:val="00E7252B"/>
    <w:rsid w:val="00E72BBD"/>
    <w:rsid w:val="00E7486D"/>
    <w:rsid w:val="00E749EE"/>
    <w:rsid w:val="00E7582B"/>
    <w:rsid w:val="00E76028"/>
    <w:rsid w:val="00E76310"/>
    <w:rsid w:val="00E776D7"/>
    <w:rsid w:val="00E82B9A"/>
    <w:rsid w:val="00E82F83"/>
    <w:rsid w:val="00E842D8"/>
    <w:rsid w:val="00E85706"/>
    <w:rsid w:val="00E857CA"/>
    <w:rsid w:val="00E85D6E"/>
    <w:rsid w:val="00E90F79"/>
    <w:rsid w:val="00E93048"/>
    <w:rsid w:val="00E93B5D"/>
    <w:rsid w:val="00EA2361"/>
    <w:rsid w:val="00EA482A"/>
    <w:rsid w:val="00EA51B8"/>
    <w:rsid w:val="00EA6B3F"/>
    <w:rsid w:val="00EA6F01"/>
    <w:rsid w:val="00EA7769"/>
    <w:rsid w:val="00EA788B"/>
    <w:rsid w:val="00EB3BBA"/>
    <w:rsid w:val="00EB4CF6"/>
    <w:rsid w:val="00EB7719"/>
    <w:rsid w:val="00EC2AA0"/>
    <w:rsid w:val="00EC6DD6"/>
    <w:rsid w:val="00EC7CCE"/>
    <w:rsid w:val="00ED3946"/>
    <w:rsid w:val="00ED41C3"/>
    <w:rsid w:val="00ED433E"/>
    <w:rsid w:val="00EE65B1"/>
    <w:rsid w:val="00EF0470"/>
    <w:rsid w:val="00EF1054"/>
    <w:rsid w:val="00EF289D"/>
    <w:rsid w:val="00EF318D"/>
    <w:rsid w:val="00EF4D7F"/>
    <w:rsid w:val="00EF511D"/>
    <w:rsid w:val="00EF780D"/>
    <w:rsid w:val="00F01029"/>
    <w:rsid w:val="00F0113E"/>
    <w:rsid w:val="00F0362A"/>
    <w:rsid w:val="00F03EA3"/>
    <w:rsid w:val="00F072BA"/>
    <w:rsid w:val="00F10646"/>
    <w:rsid w:val="00F1134B"/>
    <w:rsid w:val="00F12C38"/>
    <w:rsid w:val="00F135F1"/>
    <w:rsid w:val="00F13C8C"/>
    <w:rsid w:val="00F14F25"/>
    <w:rsid w:val="00F14F37"/>
    <w:rsid w:val="00F15005"/>
    <w:rsid w:val="00F15DF9"/>
    <w:rsid w:val="00F22702"/>
    <w:rsid w:val="00F245B2"/>
    <w:rsid w:val="00F25CAA"/>
    <w:rsid w:val="00F3081F"/>
    <w:rsid w:val="00F31651"/>
    <w:rsid w:val="00F3304F"/>
    <w:rsid w:val="00F37257"/>
    <w:rsid w:val="00F40F83"/>
    <w:rsid w:val="00F414E4"/>
    <w:rsid w:val="00F434AE"/>
    <w:rsid w:val="00F47124"/>
    <w:rsid w:val="00F54DCE"/>
    <w:rsid w:val="00F55142"/>
    <w:rsid w:val="00F56EDC"/>
    <w:rsid w:val="00F56FD4"/>
    <w:rsid w:val="00F61AFE"/>
    <w:rsid w:val="00F624F6"/>
    <w:rsid w:val="00F663FF"/>
    <w:rsid w:val="00F714A9"/>
    <w:rsid w:val="00F71A58"/>
    <w:rsid w:val="00F71B7B"/>
    <w:rsid w:val="00F74481"/>
    <w:rsid w:val="00F80D71"/>
    <w:rsid w:val="00F8119C"/>
    <w:rsid w:val="00F817C7"/>
    <w:rsid w:val="00F81987"/>
    <w:rsid w:val="00F87E59"/>
    <w:rsid w:val="00F9061E"/>
    <w:rsid w:val="00F9161B"/>
    <w:rsid w:val="00F93356"/>
    <w:rsid w:val="00F93504"/>
    <w:rsid w:val="00F94628"/>
    <w:rsid w:val="00F95328"/>
    <w:rsid w:val="00F9669E"/>
    <w:rsid w:val="00F96B18"/>
    <w:rsid w:val="00FA1119"/>
    <w:rsid w:val="00FA30BF"/>
    <w:rsid w:val="00FB169B"/>
    <w:rsid w:val="00FB3F47"/>
    <w:rsid w:val="00FB7DC7"/>
    <w:rsid w:val="00FC3860"/>
    <w:rsid w:val="00FC4F01"/>
    <w:rsid w:val="00FC75E7"/>
    <w:rsid w:val="00FC775E"/>
    <w:rsid w:val="00FC7ADD"/>
    <w:rsid w:val="00FD4AC1"/>
    <w:rsid w:val="00FD517A"/>
    <w:rsid w:val="00FD64D2"/>
    <w:rsid w:val="00FD7173"/>
    <w:rsid w:val="00FD760A"/>
    <w:rsid w:val="00FE17E1"/>
    <w:rsid w:val="00FE25C3"/>
    <w:rsid w:val="00FE64A8"/>
    <w:rsid w:val="00FE75CD"/>
    <w:rsid w:val="00FE7A6B"/>
    <w:rsid w:val="00FF0667"/>
    <w:rsid w:val="00FF19C2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04E1"/>
  <w15:chartTrackingRefBased/>
  <w15:docId w15:val="{296CD925-FAE3-44AC-92FC-AA3A1A4F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D4A"/>
    <w:pPr>
      <w:spacing w:before="120" w:after="120" w:line="276" w:lineRule="auto"/>
    </w:pPr>
    <w:rPr>
      <w:rFonts w:ascii="Segoe UI" w:eastAsiaTheme="minorEastAsia" w:hAnsi="Segoe U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4D4A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4D4A"/>
    <w:rPr>
      <w:rFonts w:ascii="Segoe UI" w:eastAsiaTheme="majorEastAsia" w:hAnsi="Segoe UI" w:cs="Segoe UI"/>
      <w:bCs/>
      <w:color w:val="008AC8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"/>
    <w:basedOn w:val="TableNormal"/>
    <w:uiPriority w:val="59"/>
    <w:rsid w:val="00244D4A"/>
    <w:pPr>
      <w:spacing w:after="0" w:line="240" w:lineRule="auto"/>
    </w:pPr>
    <w:rPr>
      <w:rFonts w:ascii="Segoe UI" w:eastAsiaTheme="minorEastAsia" w:hAnsi="Segoe UI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99"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99"/>
    <w:unhideWhenUsed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673B7C"/>
    <w:pPr>
      <w:keepNext/>
      <w:keepLines/>
      <w:numPr>
        <w:numId w:val="9"/>
      </w:numPr>
      <w:tabs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4D4A"/>
    <w:rPr>
      <w:rFonts w:ascii="Segoe UI" w:eastAsiaTheme="minorEastAsia" w:hAnsi="Segoe UI"/>
    </w:rPr>
  </w:style>
  <w:style w:type="paragraph" w:styleId="ListBullet">
    <w:name w:val="List Bullet"/>
    <w:basedOn w:val="ListParagraph"/>
    <w:uiPriority w:val="4"/>
    <w:qFormat/>
    <w:rsid w:val="00836E54"/>
    <w:pPr>
      <w:numPr>
        <w:numId w:val="24"/>
      </w:numPr>
    </w:pPr>
  </w:style>
  <w:style w:type="paragraph" w:customStyle="1" w:styleId="Heading2Numbered">
    <w:name w:val="Heading 2 (Numbered)"/>
    <w:basedOn w:val="Heading1Numbered"/>
    <w:next w:val="Normal"/>
    <w:uiPriority w:val="14"/>
    <w:qFormat/>
    <w:rsid w:val="00244D4A"/>
    <w:pPr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14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10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99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9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uiPriority w:val="99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eastAsiaTheme="minorHAnsi" w:hAnsi="Consolas" w:cs="Consolas"/>
      <w:sz w:val="20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numPr>
        <w:ilvl w:val="5"/>
        <w:numId w:val="9"/>
      </w:numPr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numPr>
        <w:ilvl w:val="6"/>
        <w:numId w:val="9"/>
      </w:numPr>
      <w:spacing w:before="120" w:after="60"/>
      <w:ind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1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2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3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4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6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5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7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8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9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rFonts w:eastAsiaTheme="minorHAnsi"/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rFonts w:eastAsiaTheme="minorHAnsi"/>
      <w:color w:val="008AC8"/>
      <w:sz w:val="24"/>
      <w:szCs w:val="20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ascii="Segoe UI" w:eastAsiaTheme="minorEastAsia" w:hAnsi="Segoe UI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" w:hAnsi="Segoe UI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numbering" w:customStyle="1" w:styleId="HeadingNumbered">
    <w:name w:val="Heading Numbered"/>
    <w:basedOn w:val="111111"/>
    <w:uiPriority w:val="99"/>
    <w:rsid w:val="007C3175"/>
    <w:pPr>
      <w:numPr>
        <w:numId w:val="20"/>
      </w:numPr>
    </w:pPr>
  </w:style>
  <w:style w:type="numbering" w:styleId="111111">
    <w:name w:val="Outline List 2"/>
    <w:basedOn w:val="NoList"/>
    <w:uiPriority w:val="99"/>
    <w:semiHidden/>
    <w:unhideWhenUsed/>
    <w:rsid w:val="007C3175"/>
    <w:pPr>
      <w:numPr>
        <w:numId w:val="20"/>
      </w:numPr>
    </w:pPr>
  </w:style>
  <w:style w:type="paragraph" w:customStyle="1" w:styleId="AlertTip">
    <w:name w:val="Alert Tip"/>
    <w:basedOn w:val="Normal"/>
    <w:qFormat/>
    <w:rsid w:val="007C3175"/>
    <w:pPr>
      <w:numPr>
        <w:numId w:val="21"/>
      </w:numPr>
      <w:pBdr>
        <w:top w:val="single" w:sz="4" w:space="1" w:color="auto"/>
        <w:bottom w:val="single" w:sz="4" w:space="1" w:color="auto"/>
      </w:pBdr>
      <w:tabs>
        <w:tab w:val="left" w:pos="432"/>
      </w:tabs>
      <w:spacing w:before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2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E92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E92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92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92"/>
    <w:rPr>
      <w:rFonts w:ascii="Segoe UI" w:eastAsiaTheme="minorEastAsia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D00E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00E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7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41053E"/>
    <w:pPr>
      <w:spacing w:after="0"/>
    </w:pPr>
  </w:style>
  <w:style w:type="table" w:styleId="PlainTable1">
    <w:name w:val="Plain Table 1"/>
    <w:basedOn w:val="TableNormal"/>
    <w:uiPriority w:val="41"/>
    <w:rsid w:val="00B145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E5560C"/>
    <w:pPr>
      <w:spacing w:after="0" w:line="240" w:lineRule="auto"/>
    </w:pPr>
    <w:rPr>
      <w:rFonts w:ascii="Segoe UI" w:eastAsiaTheme="minorEastAsia" w:hAnsi="Segoe UI"/>
    </w:rPr>
  </w:style>
  <w:style w:type="table" w:styleId="GridTable4-Accent3">
    <w:name w:val="Grid Table 4 Accent 3"/>
    <w:basedOn w:val="TableNormal"/>
    <w:uiPriority w:val="49"/>
    <w:rsid w:val="009D17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A652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F4193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99"/>
    <w:rsid w:val="00CF41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CF4193"/>
    <w:rPr>
      <w:rFonts w:ascii="Segoe UI" w:eastAsiaTheme="minorEastAsia" w:hAnsi="Segoe U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7737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309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967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529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68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76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291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684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720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686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673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48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448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351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54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474">
          <w:marLeft w:val="1650"/>
          <w:marRight w:val="1650"/>
          <w:marTop w:val="1275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783">
              <w:marLeft w:val="0"/>
              <w:marRight w:val="0"/>
              <w:marTop w:val="30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mwherman@parallelspace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ED9DBA2814195B97CB20631E2B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C6D3-96EA-46EE-88AA-04944B68323F}"/>
      </w:docPartPr>
      <w:docPartBody>
        <w:p w:rsidR="00A15A05" w:rsidRDefault="008D77F4">
          <w:pPr>
            <w:pStyle w:val="434ED9DBA2814195B97CB20631E2B832"/>
          </w:pPr>
          <w:r w:rsidRPr="006E04CD">
            <w:rPr>
              <w:rStyle w:val="PlaceholderText"/>
            </w:rPr>
            <w:t>Click here to enter text.</w:t>
          </w:r>
        </w:p>
      </w:docPartBody>
    </w:docPart>
    <w:docPart>
      <w:docPartPr>
        <w:name w:val="C05A61DBC0BD4F2CBF09D79BE03EA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ECAF-2B39-40D9-8857-34DDFE78FFB4}"/>
      </w:docPartPr>
      <w:docPartBody>
        <w:p w:rsidR="00A15A05" w:rsidRDefault="008D77F4">
          <w:pPr>
            <w:pStyle w:val="C05A61DBC0BD4F2CBF09D79BE03EAF35"/>
          </w:pPr>
          <w:r>
            <w:rPr>
              <w:rStyle w:val="Strong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F4"/>
    <w:rsid w:val="00031537"/>
    <w:rsid w:val="00033175"/>
    <w:rsid w:val="000A17C2"/>
    <w:rsid w:val="00125981"/>
    <w:rsid w:val="001B5561"/>
    <w:rsid w:val="001E7166"/>
    <w:rsid w:val="001F2F86"/>
    <w:rsid w:val="00201875"/>
    <w:rsid w:val="002403BE"/>
    <w:rsid w:val="00265E4F"/>
    <w:rsid w:val="002F30ED"/>
    <w:rsid w:val="0034204A"/>
    <w:rsid w:val="00343392"/>
    <w:rsid w:val="003577FB"/>
    <w:rsid w:val="003C1172"/>
    <w:rsid w:val="00403CB1"/>
    <w:rsid w:val="00403D87"/>
    <w:rsid w:val="004454BD"/>
    <w:rsid w:val="00457534"/>
    <w:rsid w:val="004D0AD3"/>
    <w:rsid w:val="00537173"/>
    <w:rsid w:val="00677986"/>
    <w:rsid w:val="00697766"/>
    <w:rsid w:val="00711B91"/>
    <w:rsid w:val="0073645A"/>
    <w:rsid w:val="007752BD"/>
    <w:rsid w:val="00792022"/>
    <w:rsid w:val="007B79EF"/>
    <w:rsid w:val="008B3FA5"/>
    <w:rsid w:val="008C131B"/>
    <w:rsid w:val="008D77F4"/>
    <w:rsid w:val="009D0C88"/>
    <w:rsid w:val="00A15A05"/>
    <w:rsid w:val="00B13743"/>
    <w:rsid w:val="00B56EDA"/>
    <w:rsid w:val="00BA2D06"/>
    <w:rsid w:val="00CD05C1"/>
    <w:rsid w:val="00CD79EE"/>
    <w:rsid w:val="00D00082"/>
    <w:rsid w:val="00D86230"/>
    <w:rsid w:val="00E2106F"/>
    <w:rsid w:val="00E3648D"/>
    <w:rsid w:val="00E420A1"/>
    <w:rsid w:val="00E445DE"/>
    <w:rsid w:val="00EC5E88"/>
    <w:rsid w:val="00F54F51"/>
    <w:rsid w:val="00FC4525"/>
    <w:rsid w:val="00FC4D85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7C2"/>
    <w:rPr>
      <w:color w:val="808080"/>
    </w:rPr>
  </w:style>
  <w:style w:type="paragraph" w:customStyle="1" w:styleId="8B54EAFE9D4248879BD37D941E99821F">
    <w:name w:val="8B54EAFE9D4248879BD37D941E99821F"/>
  </w:style>
  <w:style w:type="paragraph" w:customStyle="1" w:styleId="712D1C17E7C146D9885840721B6F23AF">
    <w:name w:val="712D1C17E7C146D9885840721B6F23AF"/>
  </w:style>
  <w:style w:type="paragraph" w:customStyle="1" w:styleId="29262CD7EEEB4320A8DD816A86FB246C">
    <w:name w:val="29262CD7EEEB4320A8DD816A86FB246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194B1A007F04346BCDC3DF766A053BE">
    <w:name w:val="3194B1A007F04346BCDC3DF766A053BE"/>
  </w:style>
  <w:style w:type="paragraph" w:customStyle="1" w:styleId="C51FE2DFDE6B43EF8FBFACE9CA69A985">
    <w:name w:val="C51FE2DFDE6B43EF8FBFACE9CA69A985"/>
  </w:style>
  <w:style w:type="paragraph" w:customStyle="1" w:styleId="BB456EF8F89B42239EC7B9DB74CCA60D">
    <w:name w:val="BB456EF8F89B42239EC7B9DB74CCA60D"/>
  </w:style>
  <w:style w:type="paragraph" w:customStyle="1" w:styleId="EF7077D263C742B1B5E369FCA08CE9F2">
    <w:name w:val="EF7077D263C742B1B5E369FCA08CE9F2"/>
  </w:style>
  <w:style w:type="paragraph" w:customStyle="1" w:styleId="14656CA529F74CC2A177CAADF583DEAE">
    <w:name w:val="14656CA529F74CC2A177CAADF583DEAE"/>
  </w:style>
  <w:style w:type="paragraph" w:customStyle="1" w:styleId="434ED9DBA2814195B97CB20631E2B832">
    <w:name w:val="434ED9DBA2814195B97CB20631E2B832"/>
  </w:style>
  <w:style w:type="paragraph" w:customStyle="1" w:styleId="C05A61DBC0BD4F2CBF09D79BE03EAF35">
    <w:name w:val="C05A61DBC0BD4F2CBF09D79BE03EAF35"/>
  </w:style>
  <w:style w:type="paragraph" w:customStyle="1" w:styleId="622C3C33315347798CBBE457FB5B5255">
    <w:name w:val="622C3C33315347798CBBE457FB5B5255"/>
  </w:style>
  <w:style w:type="paragraph" w:customStyle="1" w:styleId="1FB5C03FF513448F818D9AF0F536B3B0">
    <w:name w:val="1FB5C03FF513448F818D9AF0F536B3B0"/>
    <w:rsid w:val="002403BE"/>
    <w:rPr>
      <w:lang w:val="en-GB" w:eastAsia="en-GB"/>
    </w:rPr>
  </w:style>
  <w:style w:type="paragraph" w:customStyle="1" w:styleId="ED037D19A78B46048061D92F345B38B5">
    <w:name w:val="ED037D19A78B46048061D92F345B38B5"/>
    <w:rsid w:val="000A17C2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root>
  <status>Release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w:rsidRDefault="00673B7C"&gt;&lt;w:sdt&gt;&lt;w:sdtPr&gt;&lt;w:rPr&gt;&lt;w:lang w:eastAsia="en-AU"/&gt;&lt;/w:rPr&gt;&lt;w:alias w:val="Customer"/&gt;&lt;w:tag w:val="Customer"/&gt;&lt;w:id w:val="-707030904"/&gt;&lt;/w:sdtPr&gt;&lt;w:sdtContent&gt;&lt;w:r&gt;&lt;w:rPr&gt;&lt;w:lang w:eastAsia="en-AU"/&gt;&lt;/w:rPr&gt;&lt;w:t&gt;City of Zion #2 dApp Competition&lt;/w:t&gt;&lt;/w:r&gt;&lt;w:r&gt;&lt;w:rPr&gt;&lt;w:lang w:eastAsia="en-AU"/&gt;&lt;/w:rPr&gt;&lt;w:br/&gt;&lt;w:t&gt;Closing date: February 25, 2018&lt;/w:t&gt;&lt;/w:r&gt;&lt;/w:sdtContent&gt;&lt;/w:sdt&gt;&lt;/w:p&gt;&lt;w:sectPr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w:val="TableNormal"/&gt;&lt;w:uiPriority w:val="59"/&gt;&lt;w:rsid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w:val="14"/&gt;&lt;w:qFormat/&gt;&lt;w:rsid w:val="00673B7C"/&gt;&lt;w:pPr&gt;&lt;w:keepNext/&gt;&lt;w:keepLines/&gt;&lt;w:numPr&gt;&lt;w:numId w:val="9"/&gt;&lt;/w:numPr&gt;&lt;w:tabs&gt;&lt;w:tab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w:val="ListParagraph"/&gt;&lt;w:uiPriority w:val="4"/&gt;&lt;w:qFormat/&gt;&lt;w:rsid w:val="00836E54"/&gt;&lt;w:pPr&gt;&lt;w:numPr&gt;&lt;w:numId w:val="24"/&gt;&lt;/w:numPr&gt;&lt;/w:pPr&gt;&lt;/w:style&gt;&lt;w:style w:type="paragraph" w:customStyle="1" w:styleId="Heading2Numbered"&gt;&lt;w:name w:val="Heading 2 (Numbered)"/&gt;&lt;w:basedOn w:val="Heading1Numbered"/&gt;&lt;w:next w:val="Normal"/&gt;&lt;w:uiPriority w:val="14"/&gt;&lt;w:qFormat/&gt;&lt;w:rsid w:val="00244D4A"/&gt;&lt;w:pPr&gt;&lt;w:numPr&gt;&lt;w:ilvl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w:val="14"/&gt;&lt;w:qFormat/&gt;&lt;w:rsid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w:val="99"/&gt;&lt;w:qFormat/&gt;&lt;w:rsid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w:val="Normal"/&gt;&lt;w:uiPriority w:val="99"/&gt;&lt;w:qFormat/&gt;&lt;w:rsid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w:type="numbering" w:customStyle="1" w:styleId="HeadingNumbered"&gt;&lt;w:name w:val="Heading Numbered"/&gt;&lt;w:basedOn w:val="111111"/&gt;&lt;w:uiPriority w:val="99"/&gt;&lt;w:rsid w:val="007C3175"/&gt;&lt;w:pPr&gt;&lt;w:numPr&gt;&lt;w:numId w:val="20"/&gt;&lt;/w:numPr&gt;&lt;/w:pPr&gt;&lt;/w:style&gt;&lt;w:style w:type="numbering" w:styleId="111111"&gt;&lt;w:name w:val="Outline List 2"/&gt;&lt;w:basedOn w:val="NoList"/&gt;&lt;w:uiPriority w:val="99"/&gt;&lt;w:semiHidden/&gt;&lt;w:unhideWhenUsed/&gt;&lt;w:rsid w:val="007C3175"/&gt;&lt;w:pPr&gt;&lt;w:numPr&gt;&lt;w:numId w:val="20"/&gt;&lt;/w:numPr&gt;&lt;/w:pPr&gt;&lt;/w:style&gt;&lt;w:style w:type="paragraph" w:customStyle="1" w:styleId="AlertTip"&gt;&lt;w:name w:val="Alert Tip"/&gt;&lt;w:basedOn w:val="Normal"/&gt;&lt;w:qFormat/&gt;&lt;w:rsid w:val="007C3175"/&gt;&lt;w:pPr&gt;&lt;w:numPr&gt;&lt;w:numId w:val="21"/&gt;&lt;/w:numPr&gt;&lt;w:pBdr&gt;&lt;w:top w:val="single" w:sz="4" w:space="1" w:color="auto"/&gt;&lt;w:bottom w:val="single" w:sz="4" w:space="1" w:color="auto"/&gt;&lt;/w:pBdr&gt;&lt;w:tabs&gt;&lt;w:tab w:val="left" w:pos="432"/&gt;&lt;/w:tabs&gt;&lt;w:spacing w:before="0" w:line="240" w:lineRule="auto"/&gt;&lt;/w:pPr&gt;&lt;w:rPr&gt;&lt;w:rFonts w:ascii="Arial" w:eastAsia="Times New Roman" w:hAnsi="Arial" w:cs="Times New Roman"/&gt;&lt;w:sz w:val="20"/&gt;&lt;w:szCs w:val="24"/&gt;&lt;/w:rPr&gt;&lt;/w:style&gt;&lt;w:style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w:val="00622E92"/&gt;&lt;w:rPr&gt;&lt;w:sz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w:val="00622E92"/&gt;&lt;w:pPr&gt;&lt;w:spacing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w:val="00622E92"/&gt;&lt;w:rPr&gt;&lt;w:rFonts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w:val="00622E92"/&gt;&lt;w:rPr&gt;&lt;w:b/&gt;&lt;w:bCs/&gt;&lt;/w:rPr&gt;&lt;/w:style&gt;&lt;w:style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w:val="00622E92"/&gt;&lt;w:rPr&gt;&lt;w:rFonts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w:val="00622E92"/&gt;&lt;w:pPr&gt;&lt;w:spacing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w:val="00622E92"/&gt;&lt;w:rPr&gt;&lt;w:rFonts w:ascii="Segoe UI" w:eastAsiaTheme="minorEastAsia" w:hAnsi="Segoe UI" w:cs="Segoe UI"/&gt;&lt;w:sz w:val="18"/&gt;&lt;w:szCs w:val="18"/&gt;&lt;/w:rPr&gt;&lt;/w:style&gt;&lt;w:style w:type="table" w:styleId="GridTable1Light"&gt;&lt;w:name w:val="Grid Table 1 Light"/&gt;&lt;w:basedOn w:val="TableNormal"/&gt;&lt;w:uiPriority w:val="46"/&gt;&lt;w:rsid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w:styleId="GridTable4-Accent5"&gt;&lt;w:name w:val="Grid Table 4 Accent 5"/&gt;&lt;w:basedOn w:val="TableNormal"/&gt;&lt;w:uiPriority w:val="49"/&gt;&lt;w:rsid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w:styleId="NormalWeb"&gt;&lt;w:name w:val="Normal (Web)"/&gt;&lt;w:basedOn w:val="Normal"/&gt;&lt;w:uiPriority w:val="99"/&gt;&lt;w:unhideWhenUsed/&gt;&lt;w:rsid w:val="0067449C"/&gt;&lt;w:pPr&gt;&lt;w:spacing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w:val="en-GB" w:eastAsia="en-GB"/&gt;&lt;/w:rPr&gt;&lt;/w:style&gt;&lt;w:style w:type="paragraph" w:styleId="TableofFigures"&gt;&lt;w:name w:val="table of figures"/&gt;&lt;w:basedOn w:val="Normal"/&gt;&lt;w:next w:val="Normal"/&gt;&lt;w:uiPriority w:val="99"/&gt;&lt;w:unhideWhenUsed/&gt;&lt;w:rsid w:val="0041053E"/&gt;&lt;w:pPr&gt;&lt;w:spacing w:after="0"/&gt;&lt;/w:pPr&gt;&lt;/w:style&gt;&lt;w:style w:type="table" w:styleId="PlainTable1"&gt;&lt;w:name w:val="Plain Table 1"/&gt;&lt;w:basedOn w:val="TableNormal"/&gt;&lt;w:uiPriority w:val="41"/&gt;&lt;w:rsid w:val="00B1458A"/&gt;&lt;w:pPr&gt;&lt;w:spacing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w:type="paragraph" w:styleId="Revision"&gt;&lt;w:name w:val="Revision"/&gt;&lt;w:hidden/&gt;&lt;w:uiPriority w:val="99"/&gt;&lt;w:semiHidden/&gt;&lt;w:rsid w:val="00E5560C"/&gt;&lt;w:pPr&gt;&lt;w:spacing w:after="0" w:line="240" w:lineRule="auto"/&gt;&lt;/w:pPr&gt;&lt;w:rPr&gt;&lt;w:rFonts w:ascii="Segoe UI" w:eastAsiaTheme="minorEastAsia" w:hAnsi="Segoe UI"/&gt;&lt;/w:rPr&gt;&lt;/w:style&gt;&lt;w:style w:type="table" w:styleId="GridTable4-Accent3"&gt;&lt;w:name w:val="Grid Table 4 Accent 3"/&gt;&lt;w:basedOn w:val="TableNormal"/&gt;&lt;w:uiPriority w:val="49"/&gt;&lt;w:rsid w:val="009D178F"/&gt;&lt;w:pPr&gt;&lt;w:spacing w:after="0"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w:styleId="PlainTable4"&gt;&lt;w:name w:val="Plain Table 4"/&gt;&lt;w:basedOn w:val="TableNormal"/&gt;&lt;w:uiPriority w:val="44"/&gt;&lt;w:rsid w:val="00A6524B"/&gt;&lt;w:pPr&gt;&lt;w:spacing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w:type="character" w:styleId="UnresolvedMention"&gt;&lt;w:name w:val="Unresolved Mention"/&gt;&lt;w:basedOn w:val="DefaultParagraphFont"/&gt;&lt;w:uiPriority w:val="99"/&gt;&lt;w:semiHidden/&gt;&lt;w:unhideWhenUsed/&gt;&lt;w:rsid w:val="00CF4193"/&gt;&lt;w:rPr&gt;&lt;w:color w:val="808080"/&gt;&lt;w:shd w:val="clear" w:color="auto" w:fill="E6E6E6"/&gt;&lt;/w:rPr&gt;&lt;/w:style&gt;&lt;w:style w:type="paragraph" w:styleId="Quote"&gt;&lt;w:name w:val="Quote"/&gt;&lt;w:basedOn w:val="Normal"/&gt;&lt;w:next w:val="Normal"/&gt;&lt;w:link w:val="QuoteChar"/&gt;&lt;w:uiPriority w:val="99"/&gt;&lt;w:rsid w:val="00CF4193"/&gt;&lt;w:pPr&gt;&lt;w:spacing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w:val="99"/&gt;&lt;w:rsid w:val="00CF4193"/&gt;&lt;w:rPr&gt;&lt;w:rFonts w:ascii="Segoe UI" w:eastAsiaTheme="minorEastAsia" w:hAnsi="Segoe UI"/&gt;&lt;w:i/&gt;&lt;w:iCs/&gt;&lt;w:color w:val="404040" w:themeColor="text1" w:themeTint="BF"/&gt;&lt;/w:rPr&gt;&lt;/w:style&gt;&lt;/w:styles&gt;&lt;/pkg:xmlData&gt;&lt;/pkg:part&gt;&lt;pkg:part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w:val="FFFFFF89"/&gt;&lt;w:multiLevelType w:val="singleLevel"/&gt;&lt;w:tmpl w:val="1CB6EF4A"/&gt;&lt;w:lvl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w:abstractNumId="9" w15:restartNumberingAfterBreak="0"&gt;&lt;w:nsid w:val="0D3C5C8F"/&gt;&lt;w:multiLevelType w:val="multilevel"/&gt;&lt;w:tmpl w:val="89248FD2"/&gt;&lt;w:lvl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w:abstractNumId="12" w15:restartNumberingAfterBreak="0"&gt;&lt;w:nsid w:val="19737631"/&gt;&lt;w:multiLevelType w:val="hybridMultilevel"/&gt;&lt;w:tmpl w:val="A7D07E48"/&gt;&lt;w:lvl w:ilvl="0" w:tplc="65CEE582"&gt;&lt;w:start w:val="1"/&gt;&lt;w:numFmt w:val="bullet"/&gt;&lt;w:pStyle w:val="ListBullet"/&gt;&lt;w:lvlText w:val=""/&gt;&lt;w:lvlJc w:val="left"/&gt;&lt;w:pPr&gt;&lt;w:ind w:left="720" w:hanging="360"/&gt;&lt;/w:pPr&gt;&lt;w:rPr&gt;&lt;w:rFonts w:ascii="Symbol" w:hAnsi="Symbol" w:hint="default"/&gt;&lt;/w:rPr&gt;&lt;/w:lvl&gt;&lt;w:lvl w:ilvl="1" w:tplc="10090003"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w:tplc="10090005"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w:tplc="10090001"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w:tplc="10090003"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w:tplc="10090005"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w:tplc="10090001"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w:tplc="10090003"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w:tplc="10090005"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w:val="1B99043D"/&gt;&lt;w:multiLevelType w:val="hybridMultilevel"/&gt;&lt;w:tmpl w:val="6BFC26FA"/&gt;&lt;w:lvl w:ilvl="0" w:tplc="10090001"&gt;&lt;w:start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w:tplc="10090003"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w:tplc="10090005"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w:tplc="10090001"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w:tplc="10090003"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w:tplc="10090005"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w:tplc="10090001"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w:tplc="10090003"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w:tplc="10090005"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w:abstractNumId="14"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w:abstractNumId="15" w15:restartNumberingAfterBreak="0"&gt;&lt;w:nsid w:val="273F5BDA"/&gt;&lt;w:multiLevelType w:val="multilevel"/&gt;&lt;w:tmpl w:val="9228A626"/&gt;&lt;w:numStyleLink w:val="Checklist"/&gt;&lt;/w:abstractNum&gt;&lt;w:abstractNum w:abstractNumId="16" w15:restartNumberingAfterBreak="0"&gt;&lt;w:nsid w:val="2DB83157"/&gt;&lt;w:multiLevelType w:val="hybridMultilevel"/&gt;&lt;w:tmpl w:val="2DBC0054"/&gt;&lt;w:lvl w:ilvl="0" w:tplc="10090001"&gt;&lt;w:start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w:tplc="10090003"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w:tplc="10090005"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w:tplc="10090001"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w:tplc="10090003"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w:tplc="10090005"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w:tplc="10090001"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w:tplc="10090003"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w:tplc="10090005"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w:abstractNumId="18" w15:restartNumberingAfterBreak="0"&gt;&lt;w:nsid w:val="3B1F5A63"/&gt;&lt;w:multiLevelType w:val="multilevel"/&gt;&lt;w:tmpl w:val="4C76D85C"/&gt;&lt;w:styleLink w:val="111111"/&gt;&lt;w:lvl w:ilvl="0"&gt;&lt;w:start w:val="1"/&gt;&lt;w:numFmt w:val="decimal"/&gt;&lt;w:lvlText w:val="%1"/&gt;&lt;w:lvlJc w:val="left"/&gt;&lt;w:pPr&gt;&lt;w:ind w:left="539" w:hanging="539"/&gt;&lt;/w:pPr&gt;&lt;w:rPr&gt;&lt;w:rFonts w:hint="default"/&gt;&lt;/w:rPr&gt;&lt;/w:lvl&gt;&lt;w:lvl w:ilvl="1"&gt;&lt;w:start w:val="1"/&gt;&lt;w:numFmt w:val="decimal"/&gt;&lt;w:lvlText w:val="%1.%2"/&gt;&lt;w:lvlJc w:val="left"/&gt;&lt;w:pPr&gt;&lt;w:ind w:left="766" w:hanging="766"/&gt;&lt;/w:pPr&gt;&lt;w:rPr&gt;&lt;w:rFonts w:hint="default"/&gt;&lt;/w:rPr&gt;&lt;/w:lvl&gt;&lt;w:lvl w:ilvl="2"&gt;&lt;w:start w:val="1"/&gt;&lt;w:numFmt w:val="decimal"/&gt;&lt;w:lvlText w:val="%1.%2.%3"/&gt;&lt;w:lvlJc w:val="left"/&gt;&lt;w:pPr&gt;&lt;w:ind w:left="765" w:hanging="765"/&gt;&lt;/w:pPr&gt;&lt;w:rPr&gt;&lt;w:rFonts w:hint="default"/&gt;&lt;/w:rPr&gt;&lt;/w:lvl&gt;&lt;w:lvl w:ilvl="3"&gt;&lt;w:start w:val="1"/&gt;&lt;w:numFmt w:val="decimal"/&gt;&lt;w:lvlText w:val="(%4)"/&gt;&lt;w:lvlJc w:val="left"/&gt;&lt;w:pPr&gt;&lt;w:ind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w:abstractNumId="19" w15:restartNumberingAfterBreak="0"&gt;&lt;w:nsid w:val="40A07ED2"/&gt;&lt;w:multiLevelType w:val="multilevel"/&gt;&lt;w:tmpl w:val="B1C0B846"/&gt;&lt;w:styleLink w:val="Style1"/&gt;&lt;w:lvl w:ilvl="0"&gt;&lt;w:start w:val="1"/&gt;&lt;w:numFmt w:val="bullet"/&gt;&lt;w:lvlText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w:abstractNumId="20"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w:abstractNumId="22" w15:restartNumberingAfterBreak="0"&gt;&lt;w:nsid w:val="53564B9E"/&gt;&lt;w:multiLevelType w:val="hybridMultilevel"/&gt;&lt;w:tmpl w:val="6C3CD190"/&gt;&lt;w:lvl w:ilvl="0" w:tplc="10090001"&gt;&lt;w:start w:val="1"/&gt;&lt;w:numFmt w:val="bullet"/&gt;&lt;w:lvlText w:val=""/&gt;&lt;w:lvlJc w:val="left"/&gt;&lt;w:pPr&gt;&lt;w:ind w:left="1224" w:hanging="360"/&gt;&lt;/w:pPr&gt;&lt;w:rPr&gt;&lt;w:rFonts w:ascii="Symbol" w:hAnsi="Symbol" w:hint="default"/&gt;&lt;/w:rPr&gt;&lt;/w:lvl&gt;&lt;w:lvl w:ilvl="1" w:tplc="10090003" w:tentative="1"&gt;&lt;w:start w:val="1"/&gt;&lt;w:numFmt w:val="bullet"/&gt;&lt;w:lvlText w:val="o"/&gt;&lt;w:lvlJc w:val="left"/&gt;&lt;w:pPr&gt;&lt;w:ind w:left="1944" w:hanging="360"/&gt;&lt;/w:pPr&gt;&lt;w:rPr&gt;&lt;w:rFonts w:ascii="Courier New" w:hAnsi="Courier New" w:cs="Courier New" w:hint="default"/&gt;&lt;/w:rPr&gt;&lt;/w:lvl&gt;&lt;w:lvl w:ilvl="2" w:tplc="10090005" w:tentative="1"&gt;&lt;w:start w:val="1"/&gt;&lt;w:numFmt w:val="bullet"/&gt;&lt;w:lvlText w:val=""/&gt;&lt;w:lvlJc w:val="left"/&gt;&lt;w:pPr&gt;&lt;w:ind w:left="2664" w:hanging="360"/&gt;&lt;/w:pPr&gt;&lt;w:rPr&gt;&lt;w:rFonts w:ascii="Wingdings" w:hAnsi="Wingdings" w:hint="default"/&gt;&lt;/w:rPr&gt;&lt;/w:lvl&gt;&lt;w:lvl w:ilvl="3" w:tplc="10090001" w:tentative="1"&gt;&lt;w:start w:val="1"/&gt;&lt;w:numFmt w:val="bullet"/&gt;&lt;w:lvlText w:val=""/&gt;&lt;w:lvlJc w:val="left"/&gt;&lt;w:pPr&gt;&lt;w:ind w:left="3384" w:hanging="360"/&gt;&lt;/w:pPr&gt;&lt;w:rPr&gt;&lt;w:rFonts w:ascii="Symbol" w:hAnsi="Symbol" w:hint="default"/&gt;&lt;/w:rPr&gt;&lt;/w:lvl&gt;&lt;w:lvl w:ilvl="4" w:tplc="10090003" w:tentative="1"&gt;&lt;w:start w:val="1"/&gt;&lt;w:numFmt w:val="bullet"/&gt;&lt;w:lvlText w:val="o"/&gt;&lt;w:lvlJc w:val="left"/&gt;&lt;w:pPr&gt;&lt;w:ind w:left="4104" w:hanging="360"/&gt;&lt;/w:pPr&gt;&lt;w:rPr&gt;&lt;w:rFonts w:ascii="Courier New" w:hAnsi="Courier New" w:cs="Courier New" w:hint="default"/&gt;&lt;/w:rPr&gt;&lt;/w:lvl&gt;&lt;w:lvl w:ilvl="5" w:tplc="10090005" w:tentative="1"&gt;&lt;w:start w:val="1"/&gt;&lt;w:numFmt w:val="bullet"/&gt;&lt;w:lvlText w:val=""/&gt;&lt;w:lvlJc w:val="left"/&gt;&lt;w:pPr&gt;&lt;w:ind w:left="4824" w:hanging="360"/&gt;&lt;/w:pPr&gt;&lt;w:rPr&gt;&lt;w:rFonts w:ascii="Wingdings" w:hAnsi="Wingdings" w:hint="default"/&gt;&lt;/w:rPr&gt;&lt;/w:lvl&gt;&lt;w:lvl w:ilvl="6" w:tplc="10090001" w:tentative="1"&gt;&lt;w:start w:val="1"/&gt;&lt;w:numFmt w:val="bullet"/&gt;&lt;w:lvlText w:val=""/&gt;&lt;w:lvlJc w:val="left"/&gt;&lt;w:pPr&gt;&lt;w:ind w:left="5544" w:hanging="360"/&gt;&lt;/w:pPr&gt;&lt;w:rPr&gt;&lt;w:rFonts w:ascii="Symbol" w:hAnsi="Symbol" w:hint="default"/&gt;&lt;/w:rPr&gt;&lt;/w:lvl&gt;&lt;w:lvl w:ilvl="7" w:tplc="10090003" w:tentative="1"&gt;&lt;w:start w:val="1"/&gt;&lt;w:numFmt w:val="bullet"/&gt;&lt;w:lvlText w:val="o"/&gt;&lt;w:lvlJc w:val="left"/&gt;&lt;w:pPr&gt;&lt;w:ind w:left="6264" w:hanging="360"/&gt;&lt;/w:pPr&gt;&lt;w:rPr&gt;&lt;w:rFonts w:ascii="Courier New" w:hAnsi="Courier New" w:cs="Courier New" w:hint="default"/&gt;&lt;/w:rPr&gt;&lt;/w:lvl&gt;&lt;w:lvl w:ilvl="8" w:tplc="10090005" w:tentative="1"&gt;&lt;w:start w:val="1"/&gt;&lt;w:numFmt w:val="bullet"/&gt;&lt;w:lvlText w:val=""/&gt;&lt;w:lvlJc w:val="left"/&gt;&lt;w:pPr&gt;&lt;w:ind w:left="6984" w:hanging="360"/&gt;&lt;/w:pPr&gt;&lt;w:rPr&gt;&lt;w:rFonts w:ascii="Wingdings" w:hAnsi="Wingdings" w:hint="default"/&gt;&lt;/w:rPr&gt;&lt;/w:lvl&gt;&lt;/w:abstractNum&gt;&lt;w:abstractNum w:abstractNumId="23"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w:abstractNumId="24"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w:abstractNumId="25" w15:restartNumberingAfterBreak="0"&gt;&lt;w:nsid w:val="798C4665"/&gt;&lt;w:multiLevelType w:val="hybridMultilevel"/&gt;&lt;w:tmpl w:val="C83E9B48"/&gt;&lt;w:lvl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w:tplc="10090005"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w:tplc="10090001"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w:tplc="10090003"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w:tplc="10090005"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w:tplc="10090001"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w:tplc="10090003"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w:tplc="10090005"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w:val="7E567517"/&gt;&lt;w:multiLevelType w:val="hybridMultilevel"/&gt;&lt;w:tmpl w:val="831AE69A"/&gt;&lt;w:lvl w:ilvl="0" w:tplc="808866F0"&gt;&lt;w:start w:val="1"/&gt;&lt;w:numFmt w:val="none"/&gt;&lt;w:pStyle w:val="AlertTip"/&gt;&lt;w:lvlText w:val="%1Tip"/&gt;&lt;w:lvlJc w:val="left"/&gt;&lt;w:pPr&gt;&lt;w:tabs&gt;&lt;w:tab w:val="num" w:pos="720"/&gt;&lt;/w:tabs&gt;&lt;w:ind w:left="360" w:hanging="360"/&gt;&lt;/w:pPr&gt;&lt;w:rPr&gt;&lt;w:rFonts w:ascii="Arial" w:hAnsi="Arial" w:hint="default"/&gt;&lt;w:b/&gt;&lt;w:i w:val="0"/&gt;&lt;w:sz w:val="20"/&gt;&lt;/w:rPr&gt;&lt;/w:lvl&gt;&lt;w:lvl w:ilvl="1" w:tplc="04090019"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w:tplc="0409001B"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w:tplc="0409000F"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w:tplc="04090019"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w:tplc="0409001B"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w:tplc="0409000F"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w:tplc="04090019"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w:tplc="0409001B"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w:hanging="180"/&gt;&lt;/w:pPr&gt;&lt;/w:lvl&gt;&lt;/w:abstractNum&gt;&lt;w:num w:numId="1"&gt;&lt;w:abstractNumId w:val="11"/&gt;&lt;/w:num&gt;&lt;w:num w:numId="2"&gt;&lt;w:abstractNumId w:val="21"/&gt;&lt;/w:num&gt;&lt;w:num w:numId="3"&gt;&lt;w:abstractNumId w:val="24"/&gt;&lt;/w:num&gt;&lt;w:num w:numId="4"&gt;&lt;w:abstractNumId w:val="19"/&gt;&lt;/w:num&gt;&lt;w:num w:numId="5"&gt;&lt;w:abstractNumId w:val="23"/&gt;&lt;/w:num&gt;&lt;w:num w:numId="6"&gt;&lt;w:abstractNumId w:val="17"/&gt;&lt;/w:num&gt;&lt;w:num w:numId="7"&gt;&lt;w:abstractNumId w:val="15"/&gt;&lt;/w:num&gt;&lt;w:num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w:val="20"/&gt;&lt;/w:num&gt;&lt;w:num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w:val="14"/&gt;&lt;/w:num&gt;&lt;w:num w:numId="20"&gt;&lt;w:abstractNumId w:val="18"/&gt;&lt;/w:num&gt;&lt;w:num w:numId="21"&gt;&lt;w:abstractNumId w:val="26"/&gt;&lt;/w:num&gt;&lt;w:num w:numId="22"&gt;&lt;w:abstractNumId w:val="13"/&gt;&lt;/w:num&gt;&lt;w:num w:numId="23"&gt;&lt;w:abstractNumId w:val="22"/&gt;&lt;/w:num&gt;&lt;w:num w:numId="24"&gt;&lt;w:abstractNumId w:val="12"/&gt;&lt;/w:num&gt;&lt;w:num w:numId="25"&gt;&lt;w:abstractNumId w:val="8"/&gt;&lt;/w:num&gt;&lt;w:num w:numId="26"&gt;&lt;w:abstractNumId w:val="25"/&gt;&lt;/w:num&gt;&lt;w:num w:numId="27"&gt;&lt;w:abstractNumId w:val="16"/&gt;&lt;/w:num&gt;&lt;w:numIdMacAtCleanup w:val="24"/&gt;&lt;/w:numbering&gt;&lt;/pkg:xmlData&gt;&lt;/pkg:part&gt;&lt;/pkg:package&gt;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w:rsidRDefault="00E842D8"&gt;&lt;w:r&gt;&lt;w:t&gt;1.0&lt;/w:t&gt;&lt;/w:r&gt;&lt;/w:p&gt;&lt;w:sectPr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w:val="TableNormal"/&gt;&lt;w:uiPriority w:val="59"/&gt;&lt;w:rsid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w:val="14"/&gt;&lt;w:qFormat/&gt;&lt;w:rsid w:val="00244D4A"/&gt;&lt;w:pPr&gt;&lt;w:keepNext/&gt;&lt;w:keepLines/&gt;&lt;w:pageBreakBefore/&gt;&lt;w:numPr&gt;&lt;w:numId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w:val="14"/&gt;&lt;w:qFormat/&gt;&lt;w:rsid w:val="00244D4A"/&gt;&lt;w:pPr&gt;&lt;w:pageBreakBefore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w:val="14"/&gt;&lt;w:qFormat/&gt;&lt;w:rsid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w:val="99"/&gt;&lt;w:qFormat/&gt;&lt;w:rsid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w:val="Normal"/&gt;&lt;w:uiPriority w:val="99"/&gt;&lt;w:qFormat/&gt;&lt;w:rsid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w:type="numbering" w:customStyle="1" w:styleId="HeadingNumbered"&gt;&lt;w:name w:val="Heading Numbered"/&gt;&lt;w:basedOn w:val="111111"/&gt;&lt;w:uiPriority w:val="99"/&gt;&lt;w:rsid w:val="007C3175"/&gt;&lt;w:pPr&gt;&lt;w:numPr&gt;&lt;w:numId w:val="20"/&gt;&lt;/w:numPr&gt;&lt;/w:pPr&gt;&lt;/w:style&gt;&lt;w:style w:type="numbering" w:styleId="111111"&gt;&lt;w:name w:val="Outline List 2"/&gt;&lt;w:basedOn w:val="NoList"/&gt;&lt;w:uiPriority w:val="99"/&gt;&lt;w:semiHidden/&gt;&lt;w:unhideWhenUsed/&gt;&lt;w:rsid w:val="007C3175"/&gt;&lt;w:pPr&gt;&lt;w:numPr&gt;&lt;w:numId w:val="20"/&gt;&lt;/w:numPr&gt;&lt;/w:pPr&gt;&lt;/w:style&gt;&lt;w:style w:type="paragraph" w:customStyle="1" w:styleId="AlertTip"&gt;&lt;w:name w:val="Alert Tip"/&gt;&lt;w:basedOn w:val="Normal"/&gt;&lt;w:qFormat/&gt;&lt;w:rsid w:val="007C3175"/&gt;&lt;w:pPr&gt;&lt;w:numPr&gt;&lt;w:numId w:val="21"/&gt;&lt;/w:numPr&gt;&lt;w:pBdr&gt;&lt;w:top w:val="single" w:sz="4" w:space="1" w:color="auto"/&gt;&lt;w:bottom w:val="single" w:sz="4" w:space="1" w:color="auto"/&gt;&lt;/w:pBdr&gt;&lt;w:tabs&gt;&lt;w:tab w:val="left" w:pos="432"/&gt;&lt;/w:tabs&gt;&lt;w:spacing w:before="0" w:line="240" w:lineRule="auto"/&gt;&lt;/w:pPr&gt;&lt;w:rPr&gt;&lt;w:rFonts w:ascii="Arial" w:eastAsia="Times New Roman" w:hAnsi="Arial" w:cs="Times New Roman"/&gt;&lt;w:sz w:val="20"/&gt;&lt;w:szCs w:val="24"/&gt;&lt;/w:rPr&gt;&lt;/w:style&gt;&lt;w:style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w:val="00622E92"/&gt;&lt;w:rPr&gt;&lt;w:sz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w:val="00622E92"/&gt;&lt;w:pPr&gt;&lt;w:spacing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w:val="00622E92"/&gt;&lt;w:rPr&gt;&lt;w:rFonts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w:val="00622E92"/&gt;&lt;w:rPr&gt;&lt;w:b/&gt;&lt;w:bCs/&gt;&lt;/w:rPr&gt;&lt;/w:style&gt;&lt;w:style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w:val="00622E92"/&gt;&lt;w:rPr&gt;&lt;w:rFonts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w:val="00622E92"/&gt;&lt;w:pPr&gt;&lt;w:spacing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w:val="00622E92"/&gt;&lt;w:rPr&gt;&lt;w:rFonts w:ascii="Segoe UI" w:eastAsiaTheme="minorEastAsia" w:hAnsi="Segoe UI" w:cs="Segoe UI"/&gt;&lt;w:sz w:val="18"/&gt;&lt;w:szCs w:val="18"/&gt;&lt;/w:rPr&gt;&lt;/w:style&gt;&lt;w:style w:type="table" w:styleId="GridTable1Light"&gt;&lt;w:name w:val="Grid Table 1 Light"/&gt;&lt;w:basedOn w:val="TableNormal"/&gt;&lt;w:uiPriority w:val="46"/&gt;&lt;w:rsid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w:styleId="GridTable4-Accent5"&gt;&lt;w:name w:val="Grid Table 4 Accent 5"/&gt;&lt;w:basedOn w:val="TableNormal"/&gt;&lt;w:uiPriority w:val="49"/&gt;&lt;w:rsid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w:styleId="NormalWeb"&gt;&lt;w:name w:val="Normal (Web)"/&gt;&lt;w:basedOn w:val="Normal"/&gt;&lt;w:uiPriority w:val="99"/&gt;&lt;w:unhideWhenUsed/&gt;&lt;w:rsid w:val="0067449C"/&gt;&lt;w:pPr&gt;&lt;w:spacing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w:val="en-GB" w:eastAsia="en-GB"/&gt;&lt;/w:rPr&gt;&lt;/w:style&gt;&lt;w:style w:type="paragraph" w:styleId="TableofFigures"&gt;&lt;w:name w:val="table of figures"/&gt;&lt;w:basedOn w:val="Normal"/&gt;&lt;w:next w:val="Normal"/&gt;&lt;w:uiPriority w:val="99"/&gt;&lt;w:unhideWhenUsed/&gt;&lt;w:rsid w:val="0041053E"/&gt;&lt;w:pPr&gt;&lt;w:spacing w:after="0"/&gt;&lt;/w:pPr&gt;&lt;/w:style&gt;&lt;w:style w:type="table" w:styleId="PlainTable1"&gt;&lt;w:name w:val="Plain Table 1"/&gt;&lt;w:basedOn w:val="TableNormal"/&gt;&lt;w:uiPriority w:val="41"/&gt;&lt;w:rsid w:val="00B1458A"/&gt;&lt;w:pPr&gt;&lt;w:spacing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w:type="paragraph" w:styleId="Revision"&gt;&lt;w:name w:val="Revision"/&gt;&lt;w:hidden/&gt;&lt;w:uiPriority w:val="99"/&gt;&lt;w:semiHidden/&gt;&lt;w:rsid w:val="00E5560C"/&gt;&lt;w:pPr&gt;&lt;w:spacing w:after="0" w:line="240" w:lineRule="auto"/&gt;&lt;/w:pPr&gt;&lt;w:rPr&gt;&lt;w:rFonts w:ascii="Segoe UI" w:eastAsiaTheme="minorEastAsia" w:hAnsi="Segoe UI"/&gt;&lt;/w:rPr&gt;&lt;/w:style&gt;&lt;w:style w:type="table" w:styleId="GridTable4-Accent3"&gt;&lt;w:name w:val="Grid Table 4 Accent 3"/&gt;&lt;w:basedOn w:val="TableNormal"/&gt;&lt;w:uiPriority w:val="49"/&gt;&lt;w:rsid w:val="009D178F"/&gt;&lt;w:pPr&gt;&lt;w:spacing w:after="0"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w:styleId="PlainTable4"&gt;&lt;w:name w:val="Plain Table 4"/&gt;&lt;w:basedOn w:val="TableNormal"/&gt;&lt;w:uiPriority w:val="44"/&gt;&lt;w:rsid w:val="00A6524B"/&gt;&lt;w:pPr&gt;&lt;w:spacing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w:val="00EC081C"/&gt;&lt;w:multiLevelType w:val="hybridMultilevel"/&gt;&lt;w:tmpl w:val="F92CB512"/&gt;&lt;w:lvl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w:val="03C66DA4"/&gt;&lt;w:multiLevelType w:val="hybridMultilevel"/&gt;&lt;w:tmpl w:val="260A91C4"/&gt;&lt;w:lvl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w:val="0D2C7915"/&gt;&lt;w:multiLevelType w:val="hybridMultilevel"/&gt;&lt;w:tmpl w:val="F522BDDA"/&gt;&lt;w:lvl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w:val="89248FD2"/&gt;&lt;w:lvl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w:val="0E8D68AB"/&gt;&lt;w:multiLevelType w:val="hybridMultilevel"/&gt;&lt;w:tmpl w:val="59AEFDC4"/&gt;&lt;w:lvl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w:val="16BE3E0C"/&gt;&lt;w:multiLevelType w:val="hybridMultilevel"/&gt;&lt;w:tmpl w:val="2C201142"/&gt;&lt;w:lvl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w:val="188E3D86"/&gt;&lt;w:multiLevelType w:val="hybridMultilevel"/&gt;&lt;w:tmpl w:val="0560B5E6"/&gt;&lt;w:lvl w:ilvl="0" w:tplc="C4E07FC0"&gt;&lt;w:start w:val="9"/&gt;&lt;w:numFmt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w:val="1DA751D2"/&gt;&lt;w:multiLevelType w:val="hybridMultilevel"/&gt;&lt;w:tmpl w:val="55261ABA"/&gt;&lt;w:lvl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w:val="1E2C3DF8"/&gt;&lt;w:multiLevelType w:val="hybridMultilevel"/&gt;&lt;w:tmpl w:val="48EABC7A"/&gt;&lt;w:lvl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w:val="20202D55"/&gt;&lt;w:multiLevelType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w:val="27E12B47"/&gt;&lt;w:multiLevelType w:val="hybridMultilevel"/&gt;&lt;w:tmpl w:val="0560B5E6"/&gt;&lt;w:lvl w:ilvl="0" w:tplc="C4E07FC0"&gt;&lt;w:start w:val="9"/&gt;&lt;w:numFmt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w:abstractNumId="23" w15:restartNumberingAfterBreak="0"&gt;&lt;w:nsid w:val="28557E46"/&gt;&lt;w:multiLevelType w:val="hybridMultilevel"/&gt;&lt;w:tmpl w:val="3732FD16"/&gt;&lt;w:lvl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w:val="2E257320"/&gt;&lt;w:multiLevelType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w:abstractNumId="25" w15:restartNumberingAfterBreak="0"&gt;&lt;w:nsid w:val="2E761566"/&gt;&lt;w:multiLevelType w:val="hybridMultilevel"/&gt;&lt;w:tmpl w:val="4B2AE9F6"/&gt;&lt;w:lvl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w:val="2F8D5EBA"/&gt;&lt;w:multiLevelType w:val="hybridMultilevel"/&gt;&lt;w:tmpl w:val="A984C162"/&gt;&lt;w:lvl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w:abstractNumId="27" w15:restartNumberingAfterBreak="0"&gt;&lt;w:nsid w:val="331F6ED8"/&gt;&lt;w:multiLevelType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w:abstractNumId="29" w15:restartNumberingAfterBreak="0"&gt;&lt;w:nsid w:val="3531632E"/&gt;&lt;w:multiLevelType w:val="hybridMultilevel"/&gt;&lt;w:tmpl w:val="37F6370E"/&gt;&lt;w:lvl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w:abstractNumId="30" w15:restartNumberingAfterBreak="0"&gt;&lt;w:nsid w:val="370277FE"/&gt;&lt;w:multiLevelType w:val="hybridMultilevel"/&gt;&lt;w:tmpl w:val="25D273E0"/&gt;&lt;w:lvl w:ilvl="0" w:tplc="95EE4744"&gt;&lt;w:start w:val="7"/&gt;&lt;w:numFmt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w:abstractNumId="31" w15:restartNumberingAfterBreak="0"&gt;&lt;w:nsid w:val="3B114691"/&gt;&lt;w:multiLevelType w:val="multilevel"/&gt;&lt;w:tmpl w:val="BF42D67A"/&gt;&lt;w:lvl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w:hint="default"/&gt;&lt;w:sz w:val="20"/&gt;&lt;/w:rPr&gt;&lt;/w:lvl&gt;&lt;w:lvl w:ilvl="2" w:tentative="1"&gt;&lt;w:start w:val="1"/&gt;&lt;w:numFmt w:val="bullet"/&gt;&lt;w:lvlText w:val=""/&gt;&lt;w:lvlJc w:val="left"/&gt;&lt;w:pPr&gt;&lt;w:tabs&gt;&lt;w:tab w:val="num" w:pos="2160"/&gt;&lt;/w:tabs&gt;&lt;w:ind w:left="2160" w:hanging="360"/&gt;&lt;/w:pPr&gt;&lt;w:rPr&gt;&lt;w:rFonts w:ascii="Symbol" w:hAnsi="Symbol" w:hint="default"/&gt;&lt;w:sz w:val="20"/&gt;&lt;/w:rPr&gt;&lt;/w:lvl&gt;&lt;w:lvl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w:hint="default"/&gt;&lt;w:sz w:val="20"/&gt;&lt;/w:rPr&gt;&lt;/w:lvl&gt;&lt;w:lvl w:ilvl="4" w:tentative="1"&gt;&lt;w:start w:val="1"/&gt;&lt;w:numFmt w:val="bullet"/&gt;&lt;w:lvlText w:val=""/&gt;&lt;w:lvlJc w:val="left"/&gt;&lt;w:pPr&gt;&lt;w:tabs&gt;&lt;w:tab w:val="num" w:pos="3600"/&gt;&lt;/w:tabs&gt;&lt;w:ind w:left="3600" w:hanging="360"/&gt;&lt;/w:pPr&gt;&lt;w:rPr&gt;&lt;w:rFonts w:ascii="Symbol" w:hAnsi="Symbol" w:hint="default"/&gt;&lt;w:sz w:val="20"/&gt;&lt;/w:rPr&gt;&lt;/w:lvl&gt;&lt;w:lvl w:ilvl="5" w:tentative="1"&gt;&lt;w:start w:val="1"/&gt;&lt;w:numFmt w:val="bullet"/&gt;&lt;w:lvlText w:val=""/&gt;&lt;w:lvlJc w:val="left"/&gt;&lt;w:pPr&gt;&lt;w:tabs&gt;&lt;w:tab w:val="num" w:pos="4320"/&gt;&lt;/w:tabs&gt;&lt;w:ind w:left="4320" w:hanging="360"/&gt;&lt;/w:pPr&gt;&lt;w:rPr&gt;&lt;w:rFonts w:ascii="Symbol" w:hAnsi="Symbol" w:hint="default"/&gt;&lt;w:sz w:val="20"/&gt;&lt;/w:rPr&gt;&lt;/w:lvl&gt;&lt;w:lvl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w:hint="default"/&gt;&lt;w:sz w:val="20"/&gt;&lt;/w:rPr&gt;&lt;/w:lvl&gt;&lt;w:lvl w:ilvl="7" w:tentative="1"&gt;&lt;w:start w:val="1"/&gt;&lt;w:numFmt w:val="bullet"/&gt;&lt;w:lvlText w:val=""/&gt;&lt;w:lvlJc w:val="left"/&gt;&lt;w:pPr&gt;&lt;w:tabs&gt;&lt;w:tab w:val="num" w:pos="5760"/&gt;&lt;/w:tabs&gt;&lt;w:ind w:left="5760" w:hanging="360"/&gt;&lt;/w:pPr&gt;&lt;w:rPr&gt;&lt;w:rFonts w:ascii="Symbol" w:hAnsi="Symbol" w:hint="default"/&gt;&lt;w:sz w:val="20"/&gt;&lt;/w:rPr&gt;&lt;/w:lvl&gt;&lt;w:lvl w:ilvl="8" w:tentative="1"&gt;&lt;w:start w:val="1"/&gt;&lt;w:numFmt w:val="bullet"/&gt;&lt;w:lvlText w:val=""/&gt;&lt;w:lvlJc w:val="left"/&gt;&lt;w:pPr&gt;&lt;w:tabs&gt;&lt;w:tab w:val="num" w:pos="6480"/&gt;&lt;/w:tabs&gt;&lt;w:ind w:left="6480" w:hanging="360"/&gt;&lt;/w:pPr&gt;&lt;w:rPr&gt;&lt;w:rFonts w:ascii="Symbol" w:hAnsi="Symbol" w:hint="default"/&gt;&lt;w:sz w:val="20"/&gt;&lt;/w:rPr&gt;&lt;/w:lvl&gt;&lt;/w:abstractNum&gt;&lt;w:abstractNum w:abstractNumId="32" w15:restartNumberingAfterBreak="0"&gt;&lt;w:nsid w:val="3B1F5A63"/&gt;&lt;w:multiLevelType w:val="multilevel"/&gt;&lt;w:tmpl w:val="4C76D85C"/&gt;&lt;w:styleLink w:val="111111"/&gt;&lt;w:lvl w:ilvl="0"&gt;&lt;w:start w:val="1"/&gt;&lt;w:numFmt w:val="decimal"/&gt;&lt;w:lvlText w:val="%1"/&gt;&lt;w:lvlJc w:val="left"/&gt;&lt;w:pPr&gt;&lt;w:ind w:left="539" w:hanging="539"/&gt;&lt;/w:pPr&gt;&lt;w:rPr&gt;&lt;w:rFonts w:hint="default"/&gt;&lt;/w:rPr&gt;&lt;/w:lvl&gt;&lt;w:lvl w:ilvl="1"&gt;&lt;w:start w:val="1"/&gt;&lt;w:numFmt w:val="decimal"/&gt;&lt;w:lvlText w:val="%1.%2"/&gt;&lt;w:lvlJc w:val="left"/&gt;&lt;w:pPr&gt;&lt;w:ind w:left="766" w:hanging="766"/&gt;&lt;/w:pPr&gt;&lt;w:rPr&gt;&lt;w:rFonts w:hint="default"/&gt;&lt;/w:rPr&gt;&lt;/w:lvl&gt;&lt;w:lvl w:ilvl="2"&gt;&lt;w:start w:val="1"/&gt;&lt;w:numFmt w:val="decimal"/&gt;&lt;w:lvlText w:val="%1.%2.%3"/&gt;&lt;w:lvlJc w:val="left"/&gt;&lt;w:pPr&gt;&lt;w:ind w:left="765" w:hanging="765"/&gt;&lt;/w:pPr&gt;&lt;w:rPr&gt;&lt;w:rFonts w:hint="default"/&gt;&lt;/w:rPr&gt;&lt;/w:lvl&gt;&lt;w:lvl w:ilvl="3"&gt;&lt;w:start w:val="1"/&gt;&lt;w:numFmt w:val="decimal"/&gt;&lt;w:lvlText w:val="(%4)"/&gt;&lt;w:lvlJc w:val="left"/&gt;&lt;w:pPr&gt;&lt;w:ind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w:abstractNumId="33"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w:abstractNumId="34"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w:abstractNumId="35"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w:abstractNumId="36" w15:restartNumberingAfterBreak="0"&gt;&lt;w:nsid w:val="523C0457"/&gt;&lt;w:multiLevelType w:val="hybridMultilevel"/&gt;&lt;w:tmpl w:val="655287E2"/&gt;&lt;w:lvl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w:val="59671DDB"/&gt;&lt;w:multiLevelType w:val="hybridMultilevel"/&gt;&lt;w:tmpl w:val="F06609D8"/&gt;&lt;w:lvl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w:abstractNumId="38" w15:restartNumberingAfterBreak="0"&gt;&lt;w:nsid w:val="5DB23404"/&gt;&lt;w:multiLevelType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w:abstractNumId="39" w15:restartNumberingAfterBreak="0"&gt;&lt;w:nsid w:val="5FAD4ADC"/&gt;&lt;w:multiLevelType w:val="hybridMultilevel"/&gt;&lt;w:tmpl w:val="29646CD4"/&gt;&lt;w:lvl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w:val="60DC2A5A"/&gt;&lt;w:multiLevelType w:val="hybridMultilevel"/&gt;&lt;w:tmpl w:val="F06609D8"/&gt;&lt;w:lvl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w:abstractNumId="41" w15:restartNumberingAfterBreak="0"&gt;&lt;w:nsid w:val="66DD0C5C"/&gt;&lt;w:multiLevelType w:val="hybridMultilevel"/&gt;&lt;w:tmpl w:val="256286E6"/&gt;&lt;w:lvl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w:abstractNumId="42"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w:abstractNumId="43" w15:restartNumberingAfterBreak="0"&gt;&lt;w:nsid w:val="6A4D5DA2"/&gt;&lt;w:multiLevelType w:val="hybridMultilevel"/&gt;&lt;w:tmpl w:val="0A280B94"/&gt;&lt;w:lvl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w:abstractNumId="44"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w:abstractNumId="45" w15:restartNumberingAfterBreak="0"&gt;&lt;w:nsid w:val="6F9B4CD3"/&gt;&lt;w:multiLevelType w:val="hybridMultilevel"/&gt;&lt;w:tmpl w:val="0A280B94"/&gt;&lt;w:lvl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w:abstractNumId="46" w15:restartNumberingAfterBreak="0"&gt;&lt;w:nsid w:val="71255FA6"/&gt;&lt;w:multiLevelType w:val="hybridMultilevel"/&gt;&lt;w:tmpl w:val="41BEA50C"/&gt;&lt;w:lvl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w:abstractNumId="47" w15:restartNumberingAfterBreak="0"&gt;&lt;w:nsid w:val="71FF14AB"/&gt;&lt;w:multiLevelType w:val="hybridMultilevel"/&gt;&lt;w:tmpl w:val="D21AE092"/&gt;&lt;w:lvl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w:abstractNumId="48" w15:restartNumberingAfterBreak="0"&gt;&lt;w:nsid w:val="7AA310D1"/&gt;&lt;w:multiLevelType w:val="hybridMultilevel"/&gt;&lt;w:tmpl w:val="89447E92"/&gt;&lt;w:lvl w:ilvl="0" w:tplc="8474CEB8"&gt;&lt;w:start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w:abstractNumId="49" w15:restartNumberingAfterBreak="0"&gt;&lt;w:nsid w:val="7E567517"/&gt;&lt;w:multiLevelType w:val="hybridMultilevel"/&gt;&lt;w:tmpl w:val="831AE69A"/&gt;&lt;w:lvl w:ilvl="0" w:tplc="808866F0"&gt;&lt;w:start w:val="1"/&gt;&lt;w:numFmt w:val="none"/&gt;&lt;w:pStyle w:val="AlertTip"/&gt;&lt;w:lvlText w:val="%1Tip"/&gt;&lt;w:lvlJc w:val="left"/&gt;&lt;w:pPr&gt;&lt;w:tabs&gt;&lt;w:tab w:val="num" w:pos="720"/&gt;&lt;/w:tabs&gt;&lt;w:ind w:left="360" w:hanging="360"/&gt;&lt;/w:pPr&gt;&lt;w:rPr&gt;&lt;w:rFonts w:ascii="Arial" w:hAnsi="Arial" w:hint="default"/&gt;&lt;w:b/&gt;&lt;w:i w:val="0"/&gt;&lt;w:sz w:val="20"/&gt;&lt;/w:rPr&gt;&lt;/w:lvl&gt;&lt;w:lvl w:ilvl="1" w:tplc="04090019"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w:tplc="0409001B"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w:tplc="0409000F"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w:tplc="04090019"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w:tplc="0409001B"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w:tplc="0409000F"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w:tplc="04090019"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w:tplc="0409001B"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w:hanging="180"/&gt;&lt;/w:pPr&gt;&lt;/w:lvl&gt;&lt;/w:abstractNum&gt;&lt;w:abstractNum w:abstractNumId="50" w15:restartNumberingAfterBreak="0"&gt;&lt;w:nsid w:val="7FBD5228"/&gt;&lt;w:multiLevelType w:val="hybridMultilevel"/&gt;&lt;w:tmpl w:val="40DC8A88"/&gt;&lt;w:lvl w:ilvl="0" w:tplc="8C2C14FA"&gt;&lt;w:start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w:val="35"/&gt;&lt;/w:num&gt;&lt;w:num w:numId="3"&gt;&lt;w:abstractNumId w:val="44"/&gt;&lt;/w:num&gt;&lt;w:num w:numId="4"&gt;&lt;w:abstractNumId w:val="33"/&gt;&lt;/w:num&gt;&lt;w:num w:numId="5"&gt;&lt;w:abstractNumId w:val="42"/&gt;&lt;/w:num&gt;&lt;w:num w:numId="6"&gt;&lt;w:abstractNumId w:val="28"/&gt;&lt;/w:num&gt;&lt;w:num w:numId="7"&gt;&lt;w:abstractNumId w:val="21"/&gt;&lt;/w:num&gt;&lt;w:num w:numId="8"&gt;&lt;w:abstractNumId w:val="12"/&gt;&lt;/w:num&gt;&lt;w:num w:numId="9"&gt;&lt;w:abstractNumId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w:val="34"/&gt;&lt;/w:num&gt;&lt;w:num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w:val="20"/&gt;&lt;/w:num&gt;&lt;w:num w:numId="20"&gt;&lt;w:abstractNumId w:val="32"/&gt;&lt;/w:num&gt;&lt;w:num w:numId="21"&gt;&lt;w:abstractNumId w:val="49"/&gt;&lt;/w:num&gt;&lt;w:num w:numId="22"&gt;&lt;w:abstractNumId w:val="47"/&gt;&lt;/w:num&gt;&lt;w:num w:numId="23"&gt;&lt;w:abstractNumId w:val="27"/&gt;&lt;/w:num&gt;&lt;w:num w:numId="24"&gt;&lt;w:abstractNumId w:val="19"/&gt;&lt;/w:num&gt;&lt;w:num w:numId="25"&gt;&lt;w:abstractNumId w:val="38"/&gt;&lt;/w:num&gt;&lt;w:num w:numId="26"&gt;&lt;w:abstractNumId w:val="40"/&gt;&lt;/w:num&gt;&lt;w:num w:numId="27"&gt;&lt;w:abstractNumId w:val="50"/&gt;&lt;/w:num&gt;&lt;w:num w:numId="28"&gt;&lt;w:abstractNumId w:val="30"/&gt;&lt;/w:num&gt;&lt;w:num w:numId="29"&gt;&lt;w:abstractNumId w:val="24"/&gt;&lt;/w:num&gt;&lt;w:num w:numId="30"&gt;&lt;w:abstractNumId w:val="36"/&gt;&lt;/w:num&gt;&lt;w:num w:numId="31"&gt;&lt;w:abstractNumId w:val="18"/&gt;&lt;/w:num&gt;&lt;w:num w:numId="32"&gt;&lt;w:abstractNumId w:val="22"/&gt;&lt;/w:num&gt;&lt;w:num w:numId="33"&gt;&lt;w:abstractNumId w:val="16"/&gt;&lt;/w:num&gt;&lt;w:num w:numId="34"&gt;&lt;w:abstractNumId w:val="39"/&gt;&lt;/w:num&gt;&lt;w:num w:numId="35"&gt;&lt;w:abstractNumId w:val="48"/&gt;&lt;/w:num&gt;&lt;w:num w:numId="36"&gt;&lt;w:abstractNumId w:val="37"/&gt;&lt;/w:num&gt;&lt;w:num w:numId="37"&gt;&lt;w:abstractNumId w:val="10"/&gt;&lt;/w:num&gt;&lt;w:num w:numId="38"&gt;&lt;w:abstractNumId w:val="13"/&gt;&lt;/w:num&gt;&lt;w:num w:numId="39"&gt;&lt;w:abstractNumId w:val="25"/&gt;&lt;/w:num&gt;&lt;w:num w:numId="40"&gt;&lt;w:abstractNumId w:val="29"/&gt;&lt;/w:num&gt;&lt;w:num w:numId="41"&gt;&lt;w:abstractNumId w:val="46"/&gt;&lt;/w:num&gt;&lt;w:num w:numId="42"&gt;&lt;w:abstractNumId w:val="8"/&gt;&lt;/w:num&gt;&lt;w:num w:numId="43"&gt;&lt;w:abstractNumId w:val="45"/&gt;&lt;/w:num&gt;&lt;w:num w:numId="44"&gt;&lt;w:abstractNumId w:val="43"/&gt;&lt;/w:num&gt;&lt;w:num w:numId="45"&gt;&lt;w:abstractNumId w:val="17"/&gt;&lt;/w:num&gt;&lt;w:num w:numId="46"&gt;&lt;w:abstractNumId w:val="9"/&gt;&lt;/w:num&gt;&lt;w:num w:numId="47"&gt;&lt;w:abstractNumId w:val="23"/&gt;&lt;/w:num&gt;&lt;w:num w:numId="48"&gt;&lt;w:abstractNumId w:val="26"/&gt;&lt;/w:num&gt;&lt;w:num w:numId="49"&gt;&lt;w:abstractNumId w:val="41"/&gt;&lt;/w:num&gt;&lt;w:num w:numId="50"&gt;&lt;w:abstractNumId w:val="15"/&gt;&lt;/w:num&gt;&lt;w:num w:numId="51"&gt;&lt;w:abstractNumId w:val="31"/&gt;&lt;/w:num&gt;&lt;w:numIdMacAtCleanup w:val="50"/&gt;&lt;/w:numbering&gt;&lt;/pkg:xmlData&gt;&lt;/pkg:part&gt;&lt;/pkg:package&gt;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w:rsidRDefault="00907D1D"&gt;&lt;w:r&gt;&lt;w:rPr&gt;&lt;w:lang w:val="fr-FR"/&gt;&lt;/w:rPr&gt;&lt;w:fldChar w:fldCharType="begin"/&gt;&lt;/w:r&gt;&lt;w:r w:rsidRPr="00CC3F68"&gt;&lt;w:instrText xml:space="preserve"&gt; FILENAME \* MERGEFORMAT &lt;/w:instrText&gt;&lt;/w:r&gt;&lt;w:r&gt;&lt;w:rPr&gt;&lt;w:lang w:val="fr-FR"/&gt;&lt;/w:rPr&gt;&lt;w:fldChar w:fldCharType="separate"/&gt;&lt;/w:r&gt;&lt;w:r w:rsidR="00446EBA"&gt;&lt;w:rPr&gt;&lt;w:noProof/&gt;&lt;/w:rPr&gt;&lt;w:t&gt;Troubleshooting Azure App Proxy.docx&lt;/w:t&gt;&lt;/w:r&gt;&lt;w:r&gt;&lt;w:rPr&gt;&lt;w:lang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w:val="TableNormal"/&gt;&lt;w:uiPriority w:val="59"/&gt;&lt;w:rsid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w:val="14"/&gt;&lt;w:qFormat/&gt;&lt;w:rsid w:val="00244D4A"/&gt;&lt;w:pPr&gt;&lt;w:keepNext/&gt;&lt;w:keepLines/&gt;&lt;w:pageBreakBefore/&gt;&lt;w:numPr&gt;&lt;w:numId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w:val="14"/&gt;&lt;w:qFormat/&gt;&lt;w:rsid w:val="00244D4A"/&gt;&lt;w:pPr&gt;&lt;w:pageBreakBefore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w:val="14"/&gt;&lt;w:qFormat/&gt;&lt;w:rsid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w:val="99"/&gt;&lt;w:qFormat/&gt;&lt;w:rsid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w:val="Normal"/&gt;&lt;w:uiPriority w:val="99"/&gt;&lt;w:qFormat/&gt;&lt;w:rsid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w:type="numbering" w:customStyle="1" w:styleId="HeadingNumbered"&gt;&lt;w:name w:val="Heading Numbered"/&gt;&lt;w:basedOn w:val="111111"/&gt;&lt;w:uiPriority w:val="99"/&gt;&lt;w:rsid w:val="007C3175"/&gt;&lt;w:pPr&gt;&lt;w:numPr&gt;&lt;w:numId w:val="23"/&gt;&lt;/w:numPr&gt;&lt;/w:pPr&gt;&lt;/w:style&gt;&lt;w:style w:type="numbering" w:styleId="111111"&gt;&lt;w:name w:val="Outline List 2"/&gt;&lt;w:basedOn w:val="NoList"/&gt;&lt;w:uiPriority w:val="99"/&gt;&lt;w:semiHidden/&gt;&lt;w:unhideWhenUsed/&gt;&lt;w:rsid w:val="007C3175"/&gt;&lt;w:pPr&gt;&lt;w:numPr&gt;&lt;w:numId w:val="23"/&gt;&lt;/w:numPr&gt;&lt;/w:pPr&gt;&lt;/w:style&gt;&lt;w:style w:type="paragraph" w:customStyle="1" w:styleId="AlertTip"&gt;&lt;w:name w:val="Alert Tip"/&gt;&lt;w:basedOn w:val="Normal"/&gt;&lt;w:qFormat/&gt;&lt;w:rsid w:val="007C3175"/&gt;&lt;w:pPr&gt;&lt;w:numPr&gt;&lt;w:numId w:val="24"/&gt;&lt;/w:numPr&gt;&lt;w:pBdr&gt;&lt;w:top w:val="single" w:sz="4" w:space="1" w:color="auto"/&gt;&lt;w:bottom w:val="single" w:sz="4" w:space="1" w:color="auto"/&gt;&lt;/w:pBdr&gt;&lt;w:tabs&gt;&lt;w:tab w:val="left" w:pos="432"/&gt;&lt;/w:tabs&gt;&lt;w:spacing w:before="0" w:line="240" w:lineRule="auto"/&gt;&lt;/w:pPr&gt;&lt;w:rPr&gt;&lt;w:rFonts w:ascii="Arial" w:eastAsia="Times New Roman" w:hAnsi="Arial" w:cs="Times New Roman"/&gt;&lt;w:sz w:val="20"/&gt;&lt;w:szCs w:val="24"/&gt;&lt;/w:rPr&gt;&lt;/w:style&gt;&lt;w:style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w:val="00622E92"/&gt;&lt;w:rPr&gt;&lt;w:sz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w:val="00622E92"/&gt;&lt;w:pPr&gt;&lt;w:spacing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w:val="00622E92"/&gt;&lt;w:rPr&gt;&lt;w:rFonts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w:val="00622E92"/&gt;&lt;w:rPr&gt;&lt;w:b/&gt;&lt;w:bCs/&gt;&lt;/w:rPr&gt;&lt;/w:style&gt;&lt;w:style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w:val="00622E92"/&gt;&lt;w:rPr&gt;&lt;w:rFonts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w:val="00622E92"/&gt;&lt;w:pPr&gt;&lt;w:spacing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w:val="00622E92"/&gt;&lt;w:rPr&gt;&lt;w:rFonts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w:val="0D3C5C8F"/&gt;&lt;w:multiLevelType w:val="multilevel"/&gt;&lt;w:tmpl w:val="E04AFF44"/&gt;&lt;w:lvl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w:abstractNumId="9"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w:abstractNumId="10"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w:abstractNumId="11" w15:restartNumberingAfterBreak="0"&gt;&lt;w:nsid w:val="157B46A4"/&gt;&lt;w:multiLevelType w:val="hybridMultilevel"/&gt;&lt;w:tmpl w:val="9F0AE704"/&gt;&lt;w:lvl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w:val="159A7675"/&gt;&lt;w:multiLevelType w:val="hybridMultilevel"/&gt;&lt;w:tmpl w:val="CD04A6DE"/&gt;&lt;w:lvl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w:abstractNumId="13" w15:restartNumberingAfterBreak="0"&gt;&lt;w:nsid w:val="15CB4444"/&gt;&lt;w:multiLevelType w:val="hybridMultilevel"/&gt;&lt;w:tmpl w:val="E9E0F49E"/&gt;&lt;w:lvl w:ilvl="0" w:tplc="04090011"&gt;&lt;w:start w:val="1"/&gt;&lt;w:numFmt w:val="decimal"/&gt;&lt;w:lvlText w:val="%1)"/&gt;&lt;w:lvlJc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w:tplc="FCC49E08"&gt;&lt;w:start w:val="1"/&gt;&lt;w:numFmt w:val="decimal"/&gt;&lt;w:lvlText w:val="%4)"/&gt;&lt;w:lvlJc w:val="left"/&gt;&lt;w:pPr&gt;&lt;w:ind w:left="2880" w:hanging="360"/&gt;&lt;/w:pPr&gt;&lt;w:rPr&gt;&lt;w:rFonts w:hint="default"/&gt;&lt;/w:rPr&gt;&lt;/w:lvl&gt;&lt;w:lvl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w:abstractNumId="14" w15:restartNumberingAfterBreak="0"&gt;&lt;w:nsid w:val="18DF504A"/&gt;&lt;w:multiLevelType w:val="hybridMultilevel"/&gt;&lt;w:tmpl w:val="F6886200"/&gt;&lt;w:lvl w:ilvl="0" w:tplc="4B2A151A"&gt;&lt;w:start w:val="1"/&gt;&lt;w:numFmt w:val="bullet"/&gt;&lt;w:lvlText w:val="○"/&gt;&lt;w:lvlJc w:val="left"/&gt;&lt;w:pPr&gt;&lt;w:ind w:left="720" w:hanging="360"/&gt;&lt;/w:pPr&gt;&lt;w:rPr&gt;&lt;w:rFonts w:ascii="Calibri" w:hAnsi="Calibri" w:hint="default"/&gt;&lt;w:b w:val="0"/&gt;&lt;w:i w:val="0"/&gt;&lt;w:sz w:val="22"/&gt;&lt;/w:rPr&gt;&lt;/w:lvl&gt;&lt;w:lvl w:ilvl="1" w:tplc="04090001"&gt;&lt;w:start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w:val="26B94910"/&gt;&lt;w:multiLevelType w:val="hybridMultilevel"/&gt;&lt;w:tmpl w:val="E402DC5E"/&gt;&lt;w:lvl w:ilvl="0" w:tplc="4B2A151A"&gt;&lt;w:start w:val="1"/&gt;&lt;w:numFmt w:val="bullet"/&gt;&lt;w:lvlText w:val="○"/&gt;&lt;w:lvlJc w:val="left"/&gt;&lt;w:pPr&gt;&lt;w:ind w:left="720" w:hanging="360"/&gt;&lt;/w:pPr&gt;&lt;w:rPr&gt;&lt;w:rFonts w:ascii="Calibri" w:hAnsi="Calibri" w:hint="default"/&gt;&lt;w:b w:val="0"/&gt;&lt;w:i w:val="0"/&gt;&lt;w:sz w:val="22"/&gt;&lt;/w:rPr&gt;&lt;/w:lvl&gt;&lt;w:lvl w:ilvl="1" w:tplc="04090001"&gt;&lt;w:start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w:val="273F5BDA"/&gt;&lt;w:multiLevelType w:val="multilevel"/&gt;&lt;w:tmpl w:val="9228A626"/&gt;&lt;w:numStyleLink w:val="Checklist"/&gt;&lt;/w:abstractNum&gt;&lt;w:abstractNum w:abstractNumId="18" w15:restartNumberingAfterBreak="0"&gt;&lt;w:nsid w:val="290A0E0B"/&gt;&lt;w:multiLevelType w:val="hybridMultilevel"/&gt;&lt;w:tmpl w:val="B6CA18B6"/&gt;&lt;w:lvl w:ilvl="0" w:tplc="04090001"&gt;&lt;w:start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w:val="2EFE0633"/&gt;&lt;w:multiLevelType w:val="hybridMultilevel"/&gt;&lt;w:tmpl w:val="E1DEAFE2"/&gt;&lt;w:lvl w:ilvl="0" w:tplc="4B2A151A"&gt;&lt;w:start w:val="1"/&gt;&lt;w:numFmt w:val="bullet"/&gt;&lt;w:lvlText w:val="○"/&gt;&lt;w:lvlJc w:val="left"/&gt;&lt;w:pPr&gt;&lt;w:ind w:left="720" w:hanging="360"/&gt;&lt;/w:pPr&gt;&lt;w:rPr&gt;&lt;w:rFonts w:ascii="Calibri" w:hAnsi="Calibri" w:hint="default"/&gt;&lt;w:b w:val="0"/&gt;&lt;w:i w:val="0"/&gt;&lt;w:sz w:val="22"/&gt;&lt;/w:rPr&gt;&lt;/w:lvl&gt;&lt;w:lvl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w:val="2F505369"/&gt;&lt;w:multiLevelType w:val="hybridMultilevel"/&gt;&lt;w:tmpl w:val="5ABC6A88"/&gt;&lt;w:lvl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 w:tentative="1"&gt;&lt;w:start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w:abstractNumId="22" w15:restartNumberingAfterBreak="0"&gt;&lt;w:nsid w:val="30F5658D"/&gt;&lt;w:multiLevelType w:val="hybridMultilevel"/&gt;&lt;w:tmpl w:val="5EC0700E"/&gt;&lt;w:lvl w:ilvl="0" w:tplc="4B2A151A"&gt;&lt;w:start w:val="1"/&gt;&lt;w:numFmt w:val="bullet"/&gt;&lt;w:lvlText w:val="○"/&gt;&lt;w:lvlJc w:val="left"/&gt;&lt;w:pPr&gt;&lt;w:ind w:left="720" w:hanging="360"/&gt;&lt;/w:pPr&gt;&lt;w:rPr&gt;&lt;w:rFonts w:ascii="Calibri" w:hAnsi="Calibri" w:hint="default"/&gt;&lt;w:b w:val="0"/&gt;&lt;w:i w:val="0"/&gt;&lt;w:sz w:val="22"/&gt;&lt;/w:rPr&gt;&lt;/w:lvl&gt;&lt;w:lvl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w:abstractNumId="24"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w:abstractNumId="25" w15:restartNumberingAfterBreak="0"&gt;&lt;w:nsid w:val="3A591D09"/&gt;&lt;w:multiLevelType w:val="hybridMultilevel"/&gt;&lt;w:tmpl w:val="30C8E476"/&gt;&lt;w:lvl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w:val="3B1F5A63"/&gt;&lt;w:multiLevelType w:val="multilevel"/&gt;&lt;w:tmpl w:val="4C76D85C"/&gt;&lt;w:styleLink w:val="111111"/&gt;&lt;w:lvl w:ilvl="0"&gt;&lt;w:start w:val="1"/&gt;&lt;w:numFmt w:val="decimal"/&gt;&lt;w:lvlText w:val="%1"/&gt;&lt;w:lvlJc w:val="left"/&gt;&lt;w:pPr&gt;&lt;w:ind w:left="539" w:hanging="539"/&gt;&lt;/w:pPr&gt;&lt;w:rPr&gt;&lt;w:rFonts w:hint="default"/&gt;&lt;/w:rPr&gt;&lt;/w:lvl&gt;&lt;w:lvl w:ilvl="1"&gt;&lt;w:start w:val="1"/&gt;&lt;w:numFmt w:val="decimal"/&gt;&lt;w:lvlText w:val="%1.%2"/&gt;&lt;w:lvlJc w:val="left"/&gt;&lt;w:pPr&gt;&lt;w:ind w:left="766" w:hanging="766"/&gt;&lt;/w:pPr&gt;&lt;w:rPr&gt;&lt;w:rFonts w:hint="default"/&gt;&lt;/w:rPr&gt;&lt;/w:lvl&gt;&lt;w:lvl w:ilvl="2"&gt;&lt;w:start w:val="1"/&gt;&lt;w:numFmt w:val="decimal"/&gt;&lt;w:lvlText w:val="%1.%2.%3"/&gt;&lt;w:lvlJc w:val="left"/&gt;&lt;w:pPr&gt;&lt;w:ind w:left="765" w:hanging="765"/&gt;&lt;/w:pPr&gt;&lt;w:rPr&gt;&lt;w:rFonts w:hint="default"/&gt;&lt;/w:rPr&gt;&lt;/w:lvl&gt;&lt;w:lvl w:ilvl="3"&gt;&lt;w:start w:val="1"/&gt;&lt;w:numFmt w:val="decimal"/&gt;&lt;w:lvlText w:val="(%4)"/&gt;&lt;w:lvlJc w:val="left"/&gt;&lt;w:pPr&gt;&lt;w:ind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w:abstractNumId="27"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w:abstractNumId="28"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w:abstractNumId="29"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w:abstractNumId="30" w15:restartNumberingAfterBreak="0"&gt;&lt;w:nsid w:val="4F000A9A"/&gt;&lt;w:multiLevelType w:val="hybridMultilevel"/&gt;&lt;w:tmpl w:val="D6A2C322"/&gt;&lt;w:lvl w:ilvl="0" w:tplc="04090001"&gt;&lt;w:start w:val="1"/&gt;&lt;w:numFmt w:val="bullet"/&gt;&lt;w:lvlText w:val=""/&gt;&lt;w:lvlJc w:val="left"/&gt;&lt;w:pPr&gt;&lt;w:ind w:left="1800"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w:abstractNumId="31"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w:abstractNumId="32"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w:abstractNumId="33"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w:abstractNumId="34" w15:restartNumberingAfterBreak="0"&gt;&lt;w:nsid w:val="71FF14AB"/&gt;&lt;w:multiLevelType w:val="hybridMultilevel"/&gt;&lt;w:tmpl w:val="D21AE092"/&gt;&lt;w:lvl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w:abstractNumId="35" w15:restartNumberingAfterBreak="0"&gt;&lt;w:nsid w:val="7BE975CA"/&gt;&lt;w:multiLevelType w:val="hybridMultilevel"/&gt;&lt;w:tmpl w:val="3790D8BE"/&gt;&lt;w:lvl w:ilvl="0" w:tplc="4B2A151A"&gt;&lt;w:start w:val="1"/&gt;&lt;w:numFmt w:val="bullet"/&gt;&lt;w:lvlText w:val="○"/&gt;&lt;w:lvlJc w:val="left"/&gt;&lt;w:pPr&gt;&lt;w:ind w:left="720" w:hanging="360"/&gt;&lt;/w:pPr&gt;&lt;w:rPr&gt;&lt;w:rFonts w:ascii="Calibri" w:hAnsi="Calibri" w:hint="default"/&gt;&lt;w:b w:val="0"/&gt;&lt;w:i w:val="0"/&gt;&lt;w:sz w:val="22"/&gt;&lt;/w:rPr&gt;&lt;/w:lvl&gt;&lt;w:lvl w:ilvl="1" w:tplc="04090001"&gt;&lt;w:start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w:val="7E567517"/&gt;&lt;w:multiLevelType w:val="hybridMultilevel"/&gt;&lt;w:tmpl w:val="831AE69A"/&gt;&lt;w:lvl w:ilvl="0" w:tplc="808866F0"&gt;&lt;w:start w:val="1"/&gt;&lt;w:numFmt w:val="none"/&gt;&lt;w:pStyle w:val="AlertTip"/&gt;&lt;w:lvlText w:val="%1Tip"/&gt;&lt;w:lvlJc w:val="left"/&gt;&lt;w:pPr&gt;&lt;w:tabs&gt;&lt;w:tab w:val="num" w:pos="720"/&gt;&lt;/w:tabs&gt;&lt;w:ind w:left="360" w:hanging="360"/&gt;&lt;/w:pPr&gt;&lt;w:rPr&gt;&lt;w:rFonts w:ascii="Arial" w:hAnsi="Arial" w:hint="default"/&gt;&lt;w:b/&gt;&lt;w:i w:val="0"/&gt;&lt;w:sz w:val="20"/&gt;&lt;/w:rPr&gt;&lt;/w:lvl&gt;&lt;w:lvl w:ilvl="1" w:tplc="04090019"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w:tplc="0409001B"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w:tplc="0409000F"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w:tplc="04090019"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w:tplc="0409001B"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w:tplc="0409000F"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w:tplc="04090019"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w:tplc="0409001B"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w:hanging="180"/&gt;&lt;/w:pPr&gt;&lt;/w:lvl&gt;&lt;/w:abstractNum&gt;&lt;w:num w:numId="1"&gt;&lt;w:abstractNumId w:val="10"/&gt;&lt;/w:num&gt;&lt;w:num w:numId="2"&gt;&lt;w:abstractNumId w:val="19"/&gt;&lt;/w:num&gt;&lt;w:num w:numId="3"&gt;&lt;w:abstractNumId w:val="24"/&gt;&lt;/w:num&gt;&lt;w:num w:numId="4"&gt;&lt;w:abstractNumId w:val="29"/&gt;&lt;/w:num&gt;&lt;w:num w:numId="5"&gt;&lt;w:abstractNumId w:val="33"/&gt;&lt;/w:num&gt;&lt;w:num w:numId="6"&gt;&lt;w:abstractNumId w:val="27"/&gt;&lt;/w:num&gt;&lt;w:num w:numId="7"&gt;&lt;w:abstractNumId w:val="32"/&gt;&lt;/w:num&gt;&lt;w:num w:numId="8"&gt;&lt;w:abstractNumId w:val="23"/&gt;&lt;/w:num&gt;&lt;w:num w:numId="9"&gt;&lt;w:abstractNumId w:val="17"/&gt;&lt;/w:num&gt;&lt;w:num w:numId="10"&gt;&lt;w:abstractNumId w:val="9"/&gt;&lt;/w:num&gt;&lt;w:num w:numId="11"&gt;&lt;w:abstractNumId w:val="8"/&gt;&lt;w:lvlOverride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w:val="31"/&gt;&lt;/w:num&gt;&lt;w:num w:numId="13"&gt;&lt;w:abstractNumId w:val="28"/&gt;&lt;/w:num&gt;&lt;w:num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w:val="15"/&gt;&lt;/w:num&gt;&lt;w:num w:numId="23"&gt;&lt;w:abstractNumId w:val="26"/&gt;&lt;/w:num&gt;&lt;w:num w:numId="24"&gt;&lt;w:abstractNumId w:val="36"/&gt;&lt;/w:num&gt;&lt;w:num w:numId="25"&gt;&lt;w:abstractNumId w:val="12"/&gt;&lt;/w:num&gt;&lt;w:num w:numId="26"&gt;&lt;w:abstractNumId w:val="13"/&gt;&lt;/w:num&gt;&lt;w:num w:numId="27"&gt;&lt;w:abstractNumId w:val="20"/&gt;&lt;/w:num&gt;&lt;w:num w:numId="28"&gt;&lt;w:abstractNumId w:val="22"/&gt;&lt;/w:num&gt;&lt;w:num w:numId="29"&gt;&lt;w:abstractNumId w:val="16"/&gt;&lt;/w:num&gt;&lt;w:num w:numId="30"&gt;&lt;w:abstractNumId w:val="14"/&gt;&lt;/w:num&gt;&lt;w:num w:numId="31"&gt;&lt;w:abstractNumId w:val="35"/&gt;&lt;/w:num&gt;&lt;w:num w:numId="32"&gt;&lt;w:abstractNumId w:val="11"/&gt;&lt;/w:num&gt;&lt;w:num w:numId="33"&gt;&lt;w:abstractNumId w:val="30"/&gt;&lt;/w:num&gt;&lt;w:num w:numId="34"&gt;&lt;w:abstractNumId w:val="18"/&gt;&lt;/w:num&gt;&lt;w:num w:numId="35"&gt;&lt;w:abstractNumId w:val="21"/&gt;&lt;/w:num&gt;&lt;w:num w:numId="36"&gt;&lt;w:abstractNumId w:val="25"/&gt;&lt;/w:num&gt;&lt;w:num w:numId="37"&gt;&lt;w:abstractNumId w:val="34"/&gt;&lt;/w:num&gt;&lt;w:numIdMacAtCleanup w:val="31"/&gt;&lt;/w:numbering&gt;&lt;/pkg:xmlData&gt;&lt;/pkg:part&gt;&lt;/pkg:package&gt;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w:rsidRDefault="00177A2B"&gt;&lt;w:r&gt;&lt;w:rPr&gt;&lt;w:noProof/&gt;&lt;w:lang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w:val="TableNormal"/&gt;&lt;w:uiPriority w:val="59"/&gt;&lt;w:rsid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w:val="14"/&gt;&lt;w:qFormat/&gt;&lt;w:rsid w:val="00244D4A"/&gt;&lt;w:pPr&gt;&lt;w:keepNext/&gt;&lt;w:keepLines/&gt;&lt;w:pageBreakBefore/&gt;&lt;w:numPr&gt;&lt;w:numId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w:val="14"/&gt;&lt;w:qFormat/&gt;&lt;w:rsid w:val="00244D4A"/&gt;&lt;w:pPr&gt;&lt;w:pageBreakBefore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w:val="14"/&gt;&lt;w:qFormat/&gt;&lt;w:rsid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w:val="99"/&gt;&lt;w:qFormat/&gt;&lt;w:rsid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w:val="Normal"/&gt;&lt;w:uiPriority w:val="99"/&gt;&lt;w:qFormat/&gt;&lt;w:rsid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UI" w:hAnsi="Segoe UI"/&gt;&lt;w:color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w:type="numbering" w:customStyle="1" w:styleId="HeadingNumbered"&gt;&lt;w:name w:val="Heading Numbered"/&gt;&lt;w:basedOn w:val="111111"/&gt;&lt;w:uiPriority w:val="99"/&gt;&lt;w:rsid w:val="007C3175"/&gt;&lt;w:pPr&gt;&lt;w:numPr&gt;&lt;w:numId w:val="20"/&gt;&lt;/w:numPr&gt;&lt;/w:pPr&gt;&lt;/w:style&gt;&lt;w:style w:type="numbering" w:styleId="111111"&gt;&lt;w:name w:val="Outline List 2"/&gt;&lt;w:basedOn w:val="NoList"/&gt;&lt;w:uiPriority w:val="99"/&gt;&lt;w:semiHidden/&gt;&lt;w:unhideWhenUsed/&gt;&lt;w:rsid w:val="007C3175"/&gt;&lt;w:pPr&gt;&lt;w:numPr&gt;&lt;w:numId w:val="20"/&gt;&lt;/w:numPr&gt;&lt;/w:pPr&gt;&lt;/w:style&gt;&lt;w:style w:type="paragraph" w:customStyle="1" w:styleId="AlertTip"&gt;&lt;w:name w:val="Alert Tip"/&gt;&lt;w:basedOn w:val="Normal"/&gt;&lt;w:qFormat/&gt;&lt;w:rsid w:val="007C3175"/&gt;&lt;w:pPr&gt;&lt;w:numPr&gt;&lt;w:numId w:val="21"/&gt;&lt;/w:numPr&gt;&lt;w:pBdr&gt;&lt;w:top w:val="single" w:sz="4" w:space="1" w:color="auto"/&gt;&lt;w:bottom w:val="single" w:sz="4" w:space="1" w:color="auto"/&gt;&lt;/w:pBdr&gt;&lt;w:tabs&gt;&lt;w:tab w:val="left" w:pos="432"/&gt;&lt;/w:tabs&gt;&lt;w:spacing w:before="0" w:line="240" w:lineRule="auto"/&gt;&lt;/w:pPr&gt;&lt;w:rPr&gt;&lt;w:rFonts w:ascii="Arial" w:eastAsia="Times New Roman" w:hAnsi="Arial" w:cs="Times New Roman"/&gt;&lt;w:sz w:val="20"/&gt;&lt;w:szCs w:val="24"/&gt;&lt;/w:rPr&gt;&lt;/w:style&gt;&lt;w:style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w:val="00622E92"/&gt;&lt;w:rPr&gt;&lt;w:sz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w:val="00622E92"/&gt;&lt;w:pPr&gt;&lt;w:spacing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w:val="00622E92"/&gt;&lt;w:rPr&gt;&lt;w:rFonts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w:val="00622E92"/&gt;&lt;w:rPr&gt;&lt;w:b/&gt;&lt;w:bCs/&gt;&lt;/w:rPr&gt;&lt;/w:style&gt;&lt;w:style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w:val="00622E92"/&gt;&lt;w:rPr&gt;&lt;w:rFonts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w:val="00622E92"/&gt;&lt;w:pPr&gt;&lt;w:spacing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w:val="00622E92"/&gt;&lt;w:rPr&gt;&lt;w:rFonts w:ascii="Segoe UI" w:eastAsiaTheme="minorEastAsia" w:hAnsi="Segoe UI" w:cs="Segoe UI"/&gt;&lt;w:sz w:val="18"/&gt;&lt;w:szCs w:val="18"/&gt;&lt;/w:rPr&gt;&lt;/w:style&gt;&lt;w:style w:type="table" w:styleId="GridTable1Light"&gt;&lt;w:name w:val="Grid Table 1 Light"/&gt;&lt;w:basedOn w:val="TableNormal"/&gt;&lt;w:uiPriority w:val="46"/&gt;&lt;w:rsid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w:styleId="GridTable4-Accent5"&gt;&lt;w:name w:val="Grid Table 4 Accent 5"/&gt;&lt;w:basedOn w:val="TableNormal"/&gt;&lt;w:uiPriority w:val="49"/&gt;&lt;w:rsid w:val="00D00E49"/&gt;&lt;w:pPr&gt;&lt;w:spacing w:after="0"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w:styleId="NormalWeb"&gt;&lt;w:name w:val="Normal (Web)"/&gt;&lt;w:basedOn w:val="Normal"/&gt;&lt;w:uiPriority w:val="99"/&gt;&lt;w:unhideWhenUsed/&gt;&lt;w:rsid w:val="0067449C"/&gt;&lt;w:pPr&gt;&lt;w:spacing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w:val="en-GB" w:eastAsia="en-GB"/&gt;&lt;/w:rPr&gt;&lt;/w:style&gt;&lt;w:style w:type="paragraph" w:styleId="TableofFigures"&gt;&lt;w:name w:val="table of figures"/&gt;&lt;w:basedOn w:val="Normal"/&gt;&lt;w:next w:val="Normal"/&gt;&lt;w:uiPriority w:val="99"/&gt;&lt;w:unhideWhenUsed/&gt;&lt;w:rsid w:val="0041053E"/&gt;&lt;w:pPr&gt;&lt;w:spacing w:after="0"/&gt;&lt;/w:pPr&gt;&lt;/w:style&gt;&lt;w:style w:type="table" w:styleId="PlainTable1"&gt;&lt;w:name w:val="Plain Table 1"/&gt;&lt;w:basedOn w:val="TableNormal"/&gt;&lt;w:uiPriority w:val="41"/&gt;&lt;w:rsid w:val="00B1458A"/&gt;&lt;w:pPr&gt;&lt;w:spacing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w:type="paragraph" w:styleId="Revision"&gt;&lt;w:name w:val="Revision"/&gt;&lt;w:hidden/&gt;&lt;w:uiPriority w:val="99"/&gt;&lt;w:semiHidden/&gt;&lt;w:rsid w:val="00E5560C"/&gt;&lt;w:pPr&gt;&lt;w:spacing w:after="0" w:line="240" w:lineRule="auto"/&gt;&lt;/w:pPr&gt;&lt;w:rPr&gt;&lt;w:rFonts w:ascii="Segoe UI" w:eastAsiaTheme="minorEastAsia" w:hAnsi="Segoe UI"/&gt;&lt;/w:rPr&gt;&lt;/w:style&gt;&lt;w:style w:type="table" w:styleId="GridTable4-Accent3"&gt;&lt;w:name w:val="Grid Table 4 Accent 3"/&gt;&lt;w:basedOn w:val="TableNormal"/&gt;&lt;w:uiPriority w:val="49"/&gt;&lt;w:rsid w:val="009D178F"/&gt;&lt;w:pPr&gt;&lt;w:spacing w:after="0"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w:styleId="PlainTable4"&gt;&lt;w:name w:val="Plain Table 4"/&gt;&lt;w:basedOn w:val="TableNormal"/&gt;&lt;w:uiPriority w:val="44"/&gt;&lt;w:rsid w:val="00A6524B"/&gt;&lt;w:pPr&gt;&lt;w:spacing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w:val="00EC081C"/&gt;&lt;w:multiLevelType w:val="hybridMultilevel"/&gt;&lt;w:tmpl w:val="F92CB512"/&gt;&lt;w:lvl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w:val="03C66DA4"/&gt;&lt;w:multiLevelType w:val="hybridMultilevel"/&gt;&lt;w:tmpl w:val="260A91C4"/&gt;&lt;w:lvl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w:tplc="08090001"&gt;&lt;w:start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w:val="0D2C7915"/&gt;&lt;w:multiLevelType w:val="hybridMultilevel"/&gt;&lt;w:tmpl w:val="F522BDDA"/&gt;&lt;w:lvl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w:val="89248FD2"/&gt;&lt;w:lvl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w:val="0E8D68AB"/&gt;&lt;w:multiLevelType w:val="hybridMultilevel"/&gt;&lt;w:tmpl w:val="59AEFDC4"/&gt;&lt;w:lvl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w:val="16BE3E0C"/&gt;&lt;w:multiLevelType w:val="hybridMultilevel"/&gt;&lt;w:tmpl w:val="2C201142"/&gt;&lt;w:lvl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w:val="188E3D86"/&gt;&lt;w:multiLevelType w:val="hybridMultilevel"/&gt;&lt;w:tmpl w:val="0560B5E6"/&gt;&lt;w:lvl w:ilvl="0" w:tplc="C4E07FC0"&gt;&lt;w:start w:val="9"/&gt;&lt;w:numFmt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w:val="1DA751D2"/&gt;&lt;w:multiLevelType w:val="hybridMultilevel"/&gt;&lt;w:tmpl w:val="55261ABA"/&gt;&lt;w:lvl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w:val="1E2C3DF8"/&gt;&lt;w:multiLevelType w:val="hybridMultilevel"/&gt;&lt;w:tmpl w:val="48EABC7A"/&gt;&lt;w:lvl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w:val="20202D55"/&gt;&lt;w:multiLevelType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w:val="27E12B47"/&gt;&lt;w:multiLevelType w:val="hybridMultilevel"/&gt;&lt;w:tmpl w:val="0560B5E6"/&gt;&lt;w:lvl w:ilvl="0" w:tplc="C4E07FC0"&gt;&lt;w:start w:val="9"/&gt;&lt;w:numFmt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w:abstractNumId="23" w15:restartNumberingAfterBreak="0"&gt;&lt;w:nsid w:val="28557E46"/&gt;&lt;w:multiLevelType w:val="hybridMultilevel"/&gt;&lt;w:tmpl w:val="3732FD16"/&gt;&lt;w:lvl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w:val="2E257320"/&gt;&lt;w:multiLevelType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w:abstractNumId="25" w15:restartNumberingAfterBreak="0"&gt;&lt;w:nsid w:val="2E761566"/&gt;&lt;w:multiLevelType w:val="hybridMultilevel"/&gt;&lt;w:tmpl w:val="4B2AE9F6"/&gt;&lt;w:lvl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w:val="2F8D5EBA"/&gt;&lt;w:multiLevelType w:val="hybridMultilevel"/&gt;&lt;w:tmpl w:val="A984C162"/&gt;&lt;w:lvl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w:abstractNumId="27" w15:restartNumberingAfterBreak="0"&gt;&lt;w:nsid w:val="331F6ED8"/&gt;&lt;w:multiLevelType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w:abstractNumId="29" w15:restartNumberingAfterBreak="0"&gt;&lt;w:nsid w:val="3531632E"/&gt;&lt;w:multiLevelType w:val="hybridMultilevel"/&gt;&lt;w:tmpl w:val="37F6370E"/&gt;&lt;w:lvl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w:abstractNumId="30" w15:restartNumberingAfterBreak="0"&gt;&lt;w:nsid w:val="370277FE"/&gt;&lt;w:multiLevelType w:val="hybridMultilevel"/&gt;&lt;w:tmpl w:val="25D273E0"/&gt;&lt;w:lvl w:ilvl="0" w:tplc="95EE4744"&gt;&lt;w:start w:val="7"/&gt;&lt;w:numFmt w:val="decimal"/&gt;&lt;w:lvlText w:val="%1."/&gt;&lt;w:lvlJc w:val="left"/&gt;&lt;w:pPr&gt;&lt;w:ind w:left="720" w:hanging="360"/&gt;&lt;/w:pPr&gt;&lt;w:rPr&gt;&lt;w:rFonts w:hint="default"/&gt;&lt;/w:rPr&gt;&lt;/w:lvl&gt;&lt;w:lvl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w:abstractNumId="31" w15:restartNumberingAfterBreak="0"&gt;&lt;w:nsid w:val="3B114691"/&gt;&lt;w:multiLevelType w:val="multilevel"/&gt;&lt;w:tmpl w:val="BF42D67A"/&gt;&lt;w:lvl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w:hint="default"/&gt;&lt;w:sz w:val="20"/&gt;&lt;/w:rPr&gt;&lt;/w:lvl&gt;&lt;w:lvl w:ilvl="2" w:tentative="1"&gt;&lt;w:start w:val="1"/&gt;&lt;w:numFmt w:val="bullet"/&gt;&lt;w:lvlText w:val=""/&gt;&lt;w:lvlJc w:val="left"/&gt;&lt;w:pPr&gt;&lt;w:tabs&gt;&lt;w:tab w:val="num" w:pos="2160"/&gt;&lt;/w:tabs&gt;&lt;w:ind w:left="2160" w:hanging="360"/&gt;&lt;/w:pPr&gt;&lt;w:rPr&gt;&lt;w:rFonts w:ascii="Symbol" w:hAnsi="Symbol" w:hint="default"/&gt;&lt;w:sz w:val="20"/&gt;&lt;/w:rPr&gt;&lt;/w:lvl&gt;&lt;w:lvl w:ilvl="3" w:tentative="1"&gt;&lt;w:start w:val="1"/&gt;&lt;w:numFmt w:val="bullet"/&gt;&lt;w:lvlText w:val=""/&gt;&lt;w:lvlJc w:val="left"/&gt;&lt;w:pPr&gt;&lt;w:tabs&gt;&lt;w:tab w:val="num" w:pos="2880"/&gt;&lt;/w:tabs&gt;&lt;w:ind w:left="2880" w:hanging="360"/&gt;&lt;/w:pPr&gt;&lt;w:rPr&gt;&lt;w:rFonts w:ascii="Symbol" w:hAnsi="Symbol" w:hint="default"/&gt;&lt;w:sz w:val="20"/&gt;&lt;/w:rPr&gt;&lt;/w:lvl&gt;&lt;w:lvl w:ilvl="4" w:tentative="1"&gt;&lt;w:start w:val="1"/&gt;&lt;w:numFmt w:val="bullet"/&gt;&lt;w:lvlText w:val=""/&gt;&lt;w:lvlJc w:val="left"/&gt;&lt;w:pPr&gt;&lt;w:tabs&gt;&lt;w:tab w:val="num" w:pos="3600"/&gt;&lt;/w:tabs&gt;&lt;w:ind w:left="3600" w:hanging="360"/&gt;&lt;/w:pPr&gt;&lt;w:rPr&gt;&lt;w:rFonts w:ascii="Symbol" w:hAnsi="Symbol" w:hint="default"/&gt;&lt;w:sz w:val="20"/&gt;&lt;/w:rPr&gt;&lt;/w:lvl&gt;&lt;w:lvl w:ilvl="5" w:tentative="1"&gt;&lt;w:start w:val="1"/&gt;&lt;w:numFmt w:val="bullet"/&gt;&lt;w:lvlText w:val=""/&gt;&lt;w:lvlJc w:val="left"/&gt;&lt;w:pPr&gt;&lt;w:tabs&gt;&lt;w:tab w:val="num" w:pos="4320"/&gt;&lt;/w:tabs&gt;&lt;w:ind w:left="4320" w:hanging="360"/&gt;&lt;/w:pPr&gt;&lt;w:rPr&gt;&lt;w:rFonts w:ascii="Symbol" w:hAnsi="Symbol" w:hint="default"/&gt;&lt;w:sz w:val="20"/&gt;&lt;/w:rPr&gt;&lt;/w:lvl&gt;&lt;w:lvl w:ilvl="6" w:tentative="1"&gt;&lt;w:start w:val="1"/&gt;&lt;w:numFmt w:val="bullet"/&gt;&lt;w:lvlText w:val=""/&gt;&lt;w:lvlJc w:val="left"/&gt;&lt;w:pPr&gt;&lt;w:tabs&gt;&lt;w:tab w:val="num" w:pos="5040"/&gt;&lt;/w:tabs&gt;&lt;w:ind w:left="5040" w:hanging="360"/&gt;&lt;/w:pPr&gt;&lt;w:rPr&gt;&lt;w:rFonts w:ascii="Symbol" w:hAnsi="Symbol" w:hint="default"/&gt;&lt;w:sz w:val="20"/&gt;&lt;/w:rPr&gt;&lt;/w:lvl&gt;&lt;w:lvl w:ilvl="7" w:tentative="1"&gt;&lt;w:start w:val="1"/&gt;&lt;w:numFmt w:val="bullet"/&gt;&lt;w:lvlText w:val=""/&gt;&lt;w:lvlJc w:val="left"/&gt;&lt;w:pPr&gt;&lt;w:tabs&gt;&lt;w:tab w:val="num" w:pos="5760"/&gt;&lt;/w:tabs&gt;&lt;w:ind w:left="5760" w:hanging="360"/&gt;&lt;/w:pPr&gt;&lt;w:rPr&gt;&lt;w:rFonts w:ascii="Symbol" w:hAnsi="Symbol" w:hint="default"/&gt;&lt;w:sz w:val="20"/&gt;&lt;/w:rPr&gt;&lt;/w:lvl&gt;&lt;w:lvl w:ilvl="8" w:tentative="1"&gt;&lt;w:start w:val="1"/&gt;&lt;w:numFmt w:val="bullet"/&gt;&lt;w:lvlText w:val=""/&gt;&lt;w:lvlJc w:val="left"/&gt;&lt;w:pPr&gt;&lt;w:tabs&gt;&lt;w:tab w:val="num" w:pos="6480"/&gt;&lt;/w:tabs&gt;&lt;w:ind w:left="6480" w:hanging="360"/&gt;&lt;/w:pPr&gt;&lt;w:rPr&gt;&lt;w:rFonts w:ascii="Symbol" w:hAnsi="Symbol" w:hint="default"/&gt;&lt;w:sz w:val="20"/&gt;&lt;/w:rPr&gt;&lt;/w:lvl&gt;&lt;/w:abstractNum&gt;&lt;w:abstractNum w:abstractNumId="32" w15:restartNumberingAfterBreak="0"&gt;&lt;w:nsid w:val="3B1F5A63"/&gt;&lt;w:multiLevelType w:val="multilevel"/&gt;&lt;w:tmpl w:val="4C76D85C"/&gt;&lt;w:styleLink w:val="111111"/&gt;&lt;w:lvl w:ilvl="0"&gt;&lt;w:start w:val="1"/&gt;&lt;w:numFmt w:val="decimal"/&gt;&lt;w:lvlText w:val="%1"/&gt;&lt;w:lvlJc w:val="left"/&gt;&lt;w:pPr&gt;&lt;w:ind w:left="539" w:hanging="539"/&gt;&lt;/w:pPr&gt;&lt;w:rPr&gt;&lt;w:rFonts w:hint="default"/&gt;&lt;/w:rPr&gt;&lt;/w:lvl&gt;&lt;w:lvl w:ilvl="1"&gt;&lt;w:start w:val="1"/&gt;&lt;w:numFmt w:val="decimal"/&gt;&lt;w:lvlText w:val="%1.%2"/&gt;&lt;w:lvlJc w:val="left"/&gt;&lt;w:pPr&gt;&lt;w:ind w:left="766" w:hanging="766"/&gt;&lt;/w:pPr&gt;&lt;w:rPr&gt;&lt;w:rFonts w:hint="default"/&gt;&lt;/w:rPr&gt;&lt;/w:lvl&gt;&lt;w:lvl w:ilvl="2"&gt;&lt;w:start w:val="1"/&gt;&lt;w:numFmt w:val="decimal"/&gt;&lt;w:lvlText w:val="%1.%2.%3"/&gt;&lt;w:lvlJc w:val="left"/&gt;&lt;w:pPr&gt;&lt;w:ind w:left="765" w:hanging="765"/&gt;&lt;/w:pPr&gt;&lt;w:rPr&gt;&lt;w:rFonts w:hint="default"/&gt;&lt;/w:rPr&gt;&lt;/w:lvl&gt;&lt;w:lvl w:ilvl="3"&gt;&lt;w:start w:val="1"/&gt;&lt;w:numFmt w:val="decimal"/&gt;&lt;w:lvlText w:val="(%4)"/&gt;&lt;w:lvlJc w:val="left"/&gt;&lt;w:pPr&gt;&lt;w:ind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w:val="left"/&gt;&lt;w:pPr&gt;&lt;w:ind w:left="3240" w:hanging="360"/&gt;&lt;/w:pPr&gt;&lt;w:rPr&gt;&lt;w:rFonts w:hint="default"/&gt;&lt;/w:rPr&gt;&lt;/w:lvl&gt;&lt;/w:abstractNum&gt;&lt;w:abstractNum w:abstractNumId="33"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w:abstractNumId="34"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w:abstractNumId="35"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w:abstractNumId="36" w15:restartNumberingAfterBreak="0"&gt;&lt;w:nsid w:val="523C0457"/&gt;&lt;w:multiLevelType w:val="hybridMultilevel"/&gt;&lt;w:tmpl w:val="655287E2"/&gt;&lt;w:lvl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w:val="59671DDB"/&gt;&lt;w:multiLevelType w:val="hybridMultilevel"/&gt;&lt;w:tmpl w:val="F06609D8"/&gt;&lt;w:lvl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w:abstractNumId="38" w15:restartNumberingAfterBreak="0"&gt;&lt;w:nsid w:val="5DB23404"/&gt;&lt;w:multiLevelType w:val="hybridMultilevel"/&gt;&lt;w:tmpl w:val="42CABC28"/&gt;&lt;w:lvl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w:abstractNumId="39" w15:restartNumberingAfterBreak="0"&gt;&lt;w:nsid w:val="5FAD4ADC"/&gt;&lt;w:multiLevelType w:val="hybridMultilevel"/&gt;&lt;w:tmpl w:val="29646CD4"/&gt;&lt;w:lvl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w:val="60DC2A5A"/&gt;&lt;w:multiLevelType w:val="hybridMultilevel"/&gt;&lt;w:tmpl w:val="F06609D8"/&gt;&lt;w:lvl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w:abstractNumId="41" w15:restartNumberingAfterBreak="0"&gt;&lt;w:nsid w:val="66DD0C5C"/&gt;&lt;w:multiLevelType w:val="hybridMultilevel"/&gt;&lt;w:tmpl w:val="256286E6"/&gt;&lt;w:lvl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w:abstractNumId="42"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w:abstractNumId="43" w15:restartNumberingAfterBreak="0"&gt;&lt;w:nsid w:val="6A4D5DA2"/&gt;&lt;w:multiLevelType w:val="hybridMultilevel"/&gt;&lt;w:tmpl w:val="0A280B94"/&gt;&lt;w:lvl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w:abstractNumId="44"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w:abstractNumId="45" w15:restartNumberingAfterBreak="0"&gt;&lt;w:nsid w:val="6F9B4CD3"/&gt;&lt;w:multiLevelType w:val="hybridMultilevel"/&gt;&lt;w:tmpl w:val="0A280B94"/&gt;&lt;w:lvl w:ilvl="0" w:tplc="0809000F"&gt;&lt;w:start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w:abstractNumId="46" w15:restartNumberingAfterBreak="0"&gt;&lt;w:nsid w:val="71255FA6"/&gt;&lt;w:multiLevelType w:val="hybridMultilevel"/&gt;&lt;w:tmpl w:val="41BEA50C"/&gt;&lt;w:lvl w:ilvl="0" w:tplc="08090017"&gt;&lt;w:start w:val="1"/&gt;&lt;w:numFmt w:val="lowerLetter"/&gt;&lt;w:lvlText w:val="%1)"/&gt;&lt;w:lvlJc w:val="left"/&gt;&lt;w:pPr&gt;&lt;w:ind w:left="720" w:hanging="360"/&gt;&lt;/w:pPr&gt;&lt;w:rPr&gt;&lt;w:rFonts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w:abstractNumId="47" w15:restartNumberingAfterBreak="0"&gt;&lt;w:nsid w:val="71FF14AB"/&gt;&lt;w:multiLevelType w:val="hybridMultilevel"/&gt;&lt;w:tmpl w:val="D21AE092"/&gt;&lt;w:lvl w:ilvl="0" w:tplc="08090001"&gt;&lt;w:start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w:tplc="08090003"&gt;&lt;w:start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w:tplc="08090005"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w:tplc="08090001"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w:tplc="08090003"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w:tplc="08090005"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w:tplc="08090001"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w:tplc="08090003"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w:tplc="08090005"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w:abstractNumId="48" w15:restartNumberingAfterBreak="0"&gt;&lt;w:nsid w:val="7AA310D1"/&gt;&lt;w:multiLevelType w:val="hybridMultilevel"/&gt;&lt;w:tmpl w:val="89447E92"/&gt;&lt;w:lvl w:ilvl="0" w:tplc="8474CEB8"&gt;&lt;w:start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w:abstractNumId="49" w15:restartNumberingAfterBreak="0"&gt;&lt;w:nsid w:val="7E567517"/&gt;&lt;w:multiLevelType w:val="hybridMultilevel"/&gt;&lt;w:tmpl w:val="831AE69A"/&gt;&lt;w:lvl w:ilvl="0" w:tplc="808866F0"&gt;&lt;w:start w:val="1"/&gt;&lt;w:numFmt w:val="none"/&gt;&lt;w:pStyle w:val="AlertTip"/&gt;&lt;w:lvlText w:val="%1Tip"/&gt;&lt;w:lvlJc w:val="left"/&gt;&lt;w:pPr&gt;&lt;w:tabs&gt;&lt;w:tab w:val="num" w:pos="720"/&gt;&lt;/w:tabs&gt;&lt;w:ind w:left="360" w:hanging="360"/&gt;&lt;/w:pPr&gt;&lt;w:rPr&gt;&lt;w:rFonts w:ascii="Arial" w:hAnsi="Arial" w:hint="default"/&gt;&lt;w:b/&gt;&lt;w:i w:val="0"/&gt;&lt;w:sz w:val="20"/&gt;&lt;/w:rPr&gt;&lt;/w:lvl&gt;&lt;w:lvl w:ilvl="1" w:tplc="04090019" w:tentative="1"&gt;&lt;w:start w:val="1"/&gt;&lt;w:numFmt w:val="lowerLetter"/&gt;&lt;w:lvlText w:val="%2."/&gt;&lt;w:lvlJc w:val="left"/&gt;&lt;w:pPr&gt;&lt;w:tabs&gt;&lt;w:tab w:val="num" w:pos="1440"/&gt;&lt;/w:tabs&gt;&lt;w:ind w:left="1440" w:hanging="360"/&gt;&lt;/w:pPr&gt;&lt;/w:lvl&gt;&lt;w:lvl w:ilvl="2" w:tplc="0409001B" w:tentative="1"&gt;&lt;w:start w:val="1"/&gt;&lt;w:numFmt w:val="lowerRoman"/&gt;&lt;w:lvlText w:val="%3."/&gt;&lt;w:lvlJc w:val="right"/&gt;&lt;w:pPr&gt;&lt;w:tabs&gt;&lt;w:tab w:val="num" w:pos="2160"/&gt;&lt;/w:tabs&gt;&lt;w:ind w:left="2160" w:hanging="180"/&gt;&lt;/w:pPr&gt;&lt;/w:lvl&gt;&lt;w:lvl w:ilvl="3" w:tplc="0409000F"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w:tplc="04090019" w:tentative="1"&gt;&lt;w:start w:val="1"/&gt;&lt;w:numFmt w:val="lowerLetter"/&gt;&lt;w:lvlText w:val="%5."/&gt;&lt;w:lvlJc w:val="left"/&gt;&lt;w:pPr&gt;&lt;w:tabs&gt;&lt;w:tab w:val="num" w:pos="3600"/&gt;&lt;/w:tabs&gt;&lt;w:ind w:left="3600" w:hanging="360"/&gt;&lt;/w:pPr&gt;&lt;/w:lvl&gt;&lt;w:lvl w:ilvl="5" w:tplc="0409001B" w:tentative="1"&gt;&lt;w:start w:val="1"/&gt;&lt;w:numFmt w:val="lowerRoman"/&gt;&lt;w:lvlText w:val="%6."/&gt;&lt;w:lvlJc w:val="right"/&gt;&lt;w:pPr&gt;&lt;w:tabs&gt;&lt;w:tab w:val="num" w:pos="4320"/&gt;&lt;/w:tabs&gt;&lt;w:ind w:left="4320" w:hanging="180"/&gt;&lt;/w:pPr&gt;&lt;/w:lvl&gt;&lt;w:lvl w:ilvl="6" w:tplc="0409000F"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w:tplc="04090019" w:tentative="1"&gt;&lt;w:start w:val="1"/&gt;&lt;w:numFmt w:val="lowerLetter"/&gt;&lt;w:lvlText w:val="%8."/&gt;&lt;w:lvlJc w:val="left"/&gt;&lt;w:pPr&gt;&lt;w:tabs&gt;&lt;w:tab w:val="num" w:pos="5760"/&gt;&lt;/w:tabs&gt;&lt;w:ind w:left="5760" w:hanging="360"/&gt;&lt;/w:pPr&gt;&lt;/w:lvl&gt;&lt;w:lvl w:ilvl="8" w:tplc="0409001B" w:tentative="1"&gt;&lt;w:start w:val="1"/&gt;&lt;w:numFmt w:val="lowerRoman"/&gt;&lt;w:lvlText w:val="%9."/&gt;&lt;w:lvlJc w:val="right"/&gt;&lt;w:pPr&gt;&lt;w:tabs&gt;&lt;w:tab w:val="num" w:pos="6480"/&gt;&lt;/w:tabs&gt;&lt;w:ind w:left="6480" w:hanging="180"/&gt;&lt;/w:pPr&gt;&lt;/w:lvl&gt;&lt;/w:abstractNum&gt;&lt;w:abstractNum w:abstractNumId="50" w15:restartNumberingAfterBreak="0"&gt;&lt;w:nsid w:val="7FBD5228"/&gt;&lt;w:multiLevelType w:val="hybridMultilevel"/&gt;&lt;w:tmpl w:val="40DC8A88"/&gt;&lt;w:lvl w:ilvl="0" w:tplc="8C2C14FA"&gt;&lt;w:start w:val="1"/&gt;&lt;w:numFmt w:val="decimal"/&gt;&lt;w:lvlText w:val="%1."/&gt;&lt;w:lvlJc w:val="left"/&gt;&lt;w:pPr&gt;&lt;w:ind w:left="720" w:hanging="360"/&gt;&lt;/w:pPr&gt;&lt;/w:lvl&gt;&lt;w:lvl w:ilvl="1" w:tplc="08090019"&gt;&lt;w:start w:val="1"/&gt;&lt;w:numFmt w:val="lowerLetter"/&gt;&lt;w:lvlText w:val="%2."/&gt;&lt;w:lvlJc w:val="left"/&gt;&lt;w:pPr&gt;&lt;w:ind w:left="1440" w:hanging="360"/&gt;&lt;/w:pPr&gt;&lt;/w:lvl&gt;&lt;w:lvl w:ilvl="2" w:tplc="0809001B" w:tentative="1"&gt;&lt;w:start w:val="1"/&gt;&lt;w:numFmt w:val="lowerRoman"/&gt;&lt;w:lvlText w:val="%3."/&gt;&lt;w:lvlJc w:val="right"/&gt;&lt;w:pPr&gt;&lt;w:ind w:left="2160" w:hanging="180"/&gt;&lt;/w:pPr&gt;&lt;/w:lvl&gt;&lt;w:lvl w:ilvl="3" w:tplc="0809000F" w:tentative="1"&gt;&lt;w:start w:val="1"/&gt;&lt;w:numFmt w:val="decimal"/&gt;&lt;w:lvlText w:val="%4."/&gt;&lt;w:lvlJc w:val="left"/&gt;&lt;w:pPr&gt;&lt;w:ind w:left="2880" w:hanging="360"/&gt;&lt;/w:pPr&gt;&lt;/w:lvl&gt;&lt;w:lvl w:ilvl="4" w:tplc="08090019" w:tentative="1"&gt;&lt;w:start w:val="1"/&gt;&lt;w:numFmt w:val="lowerLetter"/&gt;&lt;w:lvlText w:val="%5."/&gt;&lt;w:lvlJc w:val="left"/&gt;&lt;w:pPr&gt;&lt;w:ind w:left="3600" w:hanging="360"/&gt;&lt;/w:pPr&gt;&lt;/w:lvl&gt;&lt;w:lvl w:ilvl="5" w:tplc="0809001B" w:tentative="1"&gt;&lt;w:start w:val="1"/&gt;&lt;w:numFmt w:val="lowerRoman"/&gt;&lt;w:lvlText w:val="%6."/&gt;&lt;w:lvlJc w:val="right"/&gt;&lt;w:pPr&gt;&lt;w:ind w:left="4320" w:hanging="180"/&gt;&lt;/w:pPr&gt;&lt;/w:lvl&gt;&lt;w:lvl w:ilvl="6" w:tplc="0809000F" w:tentative="1"&gt;&lt;w:start w:val="1"/&gt;&lt;w:numFmt w:val="decimal"/&gt;&lt;w:lvlText w:val="%7."/&gt;&lt;w:lvlJc w:val="left"/&gt;&lt;w:pPr&gt;&lt;w:ind w:left="5040" w:hanging="360"/&gt;&lt;/w:pPr&gt;&lt;/w:lvl&gt;&lt;w:lvl w:ilvl="7" w:tplc="08090019" w:tentative="1"&gt;&lt;w:start w:val="1"/&gt;&lt;w:numFmt w:val="lowerLetter"/&gt;&lt;w:lvlText w:val="%8."/&gt;&lt;w:lvlJc w:val="left"/&gt;&lt;w:pPr&gt;&lt;w:ind w:left="5760" w:hanging="360"/&gt;&lt;/w:pPr&gt;&lt;/w:lvl&gt;&lt;w:lvl w:ilvl="8" w:tplc="0809001B"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w:val="35"/&gt;&lt;/w:num&gt;&lt;w:num w:numId="3"&gt;&lt;w:abstractNumId w:val="44"/&gt;&lt;/w:num&gt;&lt;w:num w:numId="4"&gt;&lt;w:abstractNumId w:val="33"/&gt;&lt;/w:num&gt;&lt;w:num w:numId="5"&gt;&lt;w:abstractNumId w:val="42"/&gt;&lt;/w:num&gt;&lt;w:num w:numId="6"&gt;&lt;w:abstractNumId w:val="28"/&gt;&lt;/w:num&gt;&lt;w:num w:numId="7"&gt;&lt;w:abstractNumId w:val="21"/&gt;&lt;/w:num&gt;&lt;w:num w:numId="8"&gt;&lt;w:abstractNumId w:val="12"/&gt;&lt;/w:num&gt;&lt;w:num w:numId="9"&gt;&lt;w:abstractNumId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w:left="1503"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w:val="34"/&gt;&lt;/w:num&gt;&lt;w:num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w:val="20"/&gt;&lt;/w:num&gt;&lt;w:num w:numId="20"&gt;&lt;w:abstractNumId w:val="32"/&gt;&lt;/w:num&gt;&lt;w:num w:numId="21"&gt;&lt;w:abstractNumId w:val="49"/&gt;&lt;/w:num&gt;&lt;w:num w:numId="22"&gt;&lt;w:abstractNumId w:val="47"/&gt;&lt;/w:num&gt;&lt;w:num w:numId="23"&gt;&lt;w:abstractNumId w:val="27"/&gt;&lt;/w:num&gt;&lt;w:num w:numId="24"&gt;&lt;w:abstractNumId w:val="19"/&gt;&lt;/w:num&gt;&lt;w:num w:numId="25"&gt;&lt;w:abstractNumId w:val="38"/&gt;&lt;/w:num&gt;&lt;w:num w:numId="26"&gt;&lt;w:abstractNumId w:val="40"/&gt;&lt;/w:num&gt;&lt;w:num w:numId="27"&gt;&lt;w:abstractNumId w:val="50"/&gt;&lt;/w:num&gt;&lt;w:num w:numId="28"&gt;&lt;w:abstractNumId w:val="30"/&gt;&lt;/w:num&gt;&lt;w:num w:numId="29"&gt;&lt;w:abstractNumId w:val="24"/&gt;&lt;/w:num&gt;&lt;w:num w:numId="30"&gt;&lt;w:abstractNumId w:val="36"/&gt;&lt;/w:num&gt;&lt;w:num w:numId="31"&gt;&lt;w:abstractNumId w:val="18"/&gt;&lt;/w:num&gt;&lt;w:num w:numId="32"&gt;&lt;w:abstractNumId w:val="22"/&gt;&lt;/w:num&gt;&lt;w:num w:numId="33"&gt;&lt;w:abstractNumId w:val="16"/&gt;&lt;/w:num&gt;&lt;w:num w:numId="34"&gt;&lt;w:abstractNumId w:val="39"/&gt;&lt;/w:num&gt;&lt;w:num w:numId="35"&gt;&lt;w:abstractNumId w:val="48"/&gt;&lt;/w:num&gt;&lt;w:num w:numId="36"&gt;&lt;w:abstractNumId w:val="37"/&gt;&lt;/w:num&gt;&lt;w:num w:numId="37"&gt;&lt;w:abstractNumId w:val="10"/&gt;&lt;/w:num&gt;&lt;w:num w:numId="38"&gt;&lt;w:abstractNumId w:val="13"/&gt;&lt;/w:num&gt;&lt;w:num w:numId="39"&gt;&lt;w:abstractNumId w:val="25"/&gt;&lt;/w:num&gt;&lt;w:num w:numId="40"&gt;&lt;w:abstractNumId w:val="29"/&gt;&lt;/w:num&gt;&lt;w:num w:numId="41"&gt;&lt;w:abstractNumId w:val="46"/&gt;&lt;/w:num&gt;&lt;w:num w:numId="42"&gt;&lt;w:abstractNumId w:val="8"/&gt;&lt;/w:num&gt;&lt;w:num w:numId="43"&gt;&lt;w:abstractNumId w:val="45"/&gt;&lt;/w:num&gt;&lt;w:num w:numId="44"&gt;&lt;w:abstractNumId w:val="43"/&gt;&lt;/w:num&gt;&lt;w:num w:numId="45"&gt;&lt;w:abstractNumId w:val="17"/&gt;&lt;/w:num&gt;&lt;w:num w:numId="46"&gt;&lt;w:abstractNumId w:val="9"/&gt;&lt;/w:num&gt;&lt;w:num w:numId="47"&gt;&lt;w:abstractNumId w:val="23"/&gt;&lt;/w:num&gt;&lt;w:num w:numId="48"&gt;&lt;w:abstractNumId w:val="26"/&gt;&lt;/w:num&gt;&lt;w:num w:numId="49"&gt;&lt;w:abstractNumId w:val="41"/&gt;&lt;/w:num&gt;&lt;w:num w:numId="50"&gt;&lt;w:abstractNumId w:val="15"/&gt;&lt;/w:num&gt;&lt;w:num w:numId="51"&gt;&lt;w:abstractNumId w:val="31"/&gt;&lt;/w:num&gt;&lt;w:numIdMacAtCleanup w:val="50"/&gt;&lt;/w:numbering&gt;&lt;/pkg:xmlData&gt;&lt;/pkg:part&gt;&lt;/pkg:package&gt;
</templateversion>
</root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A1F9E9B63B744A8F283E0FA627A92" ma:contentTypeVersion="5" ma:contentTypeDescription="Create a new document." ma:contentTypeScope="" ma:versionID="098ebf724dd06fadcd049eb0bb765811">
  <xsd:schema xmlns:xsd="http://www.w3.org/2001/XMLSchema" xmlns:xs="http://www.w3.org/2001/XMLSchema" xmlns:p="http://schemas.microsoft.com/office/2006/metadata/properties" xmlns:ns1="http://schemas.microsoft.com/sharepoint/v3" xmlns:ns2="ed72d9f4-2ab7-49e3-9866-13aebb7f7da1" targetNamespace="http://schemas.microsoft.com/office/2006/metadata/properties" ma:root="true" ma:fieldsID="77cb43c8286007ca012c879d40724f75" ns1:_="" ns2:_="">
    <xsd:import namespace="http://schemas.microsoft.com/sharepoint/v3"/>
    <xsd:import namespace="ed72d9f4-2ab7-49e3-9866-13aebb7f7d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2d9f4-2ab7-49e3-9866-13aebb7f7d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C270D-C149-43C3-8790-41D20F64D2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7D598A9-AC5B-49BC-AE59-C7616FDA4C36}">
  <ds:schemaRefs/>
</ds:datastoreItem>
</file>

<file path=customXml/itemProps5.xml><?xml version="1.0" encoding="utf-8"?>
<ds:datastoreItem xmlns:ds="http://schemas.openxmlformats.org/officeDocument/2006/customXml" ds:itemID="{E76153F4-DF43-45D3-97C0-7C58D617E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d72d9f4-2ab7-49e3-9866-13aebb7f7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930E683-AEA2-468E-995B-5AEC419F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58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 Community TechNote*</vt:lpstr>
    </vt:vector>
  </TitlesOfParts>
  <Manager>Michael Herman (Toronto)</Manager>
  <Company>Parallelspace Corporation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 Community TechNote</dc:title>
  <dc:subject>NEO-KONG 1.0 - NEO Key-Object Notation for Geeks</dc:subject>
  <dc:creator>Michael Herman (Toronto)</dc:creator>
  <cp:keywords/>
  <dc:description/>
  <cp:lastModifiedBy>Michael Herman</cp:lastModifiedBy>
  <cp:revision>3</cp:revision>
  <cp:lastPrinted>2014-07-23T13:54:00Z</cp:lastPrinted>
  <dcterms:created xsi:type="dcterms:W3CDTF">2018-02-23T17:00:00Z</dcterms:created>
  <dcterms:modified xsi:type="dcterms:W3CDTF">2018-02-23T17:58:00Z</dcterms:modified>
</cp:coreProperties>
</file>