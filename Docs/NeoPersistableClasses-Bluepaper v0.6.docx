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04E1" w14:textId="23350EE2" w:rsidR="00C24E60" w:rsidRDefault="00CD44C6" w:rsidP="00C24E60">
      <w:pPr>
        <w:spacing w:before="5160"/>
      </w:pPr>
      <w:r>
        <w:rPr>
          <w:noProof/>
        </w:rPr>
        <mc:AlternateContent>
          <mc:Choice Requires="wps">
            <w:drawing>
              <wp:anchor distT="0" distB="0" distL="114300" distR="114300" simplePos="0" relativeHeight="251660288" behindDoc="0" locked="0" layoutInCell="1" allowOverlap="1" wp14:anchorId="0CC45F52" wp14:editId="13DE3A67">
                <wp:simplePos x="0" y="0"/>
                <wp:positionH relativeFrom="page">
                  <wp:align>left</wp:align>
                </wp:positionH>
                <wp:positionV relativeFrom="paragraph">
                  <wp:posOffset>462915</wp:posOffset>
                </wp:positionV>
                <wp:extent cx="4333875" cy="1827530"/>
                <wp:effectExtent l="0" t="0" r="0" b="1270"/>
                <wp:wrapNone/>
                <wp:docPr id="25" name="Text Box 12"/>
                <wp:cNvGraphicFramePr/>
                <a:graphic xmlns:a="http://schemas.openxmlformats.org/drawingml/2006/main">
                  <a:graphicData uri="http://schemas.microsoft.com/office/word/2010/wordprocessingShape">
                    <wps:wsp>
                      <wps:cNvSpPr txBox="1"/>
                      <wps:spPr>
                        <a:xfrm>
                          <a:off x="0" y="0"/>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905BA" w14:textId="742F925C" w:rsidR="00611A2F" w:rsidRDefault="00611A2F"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cstheme="minorHAnsi"/>
                                  </w:rPr>
                                  <w:t>NEO Community Bluepaper*</w:t>
                                </w:r>
                              </w:sdtContent>
                            </w:sdt>
                          </w:p>
                        </w:txbxContent>
                      </wps:txbx>
                      <wps:bodyPr rot="0" spcFirstLastPara="0" vert="horz" wrap="square" lIns="45720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C45F52" id="_x0000_t202" coordsize="21600,21600" o:spt="202" path="m,l,21600r21600,l21600,xe">
                <v:stroke joinstyle="miter"/>
                <v:path gradientshapeok="t" o:connecttype="rect"/>
              </v:shapetype>
              <v:shape id="Text Box 12" o:spid="_x0000_s1026" type="#_x0000_t202" style="position:absolute;margin-left:0;margin-top:36.45pt;width:341.25pt;height:143.9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" filled="f" stroked="f" strokeweight=".5pt">
                <v:textbox inset="36pt">
                  <w:txbxContent>
                    <w:p w14:paraId="6B8905BA" w14:textId="742F925C" w:rsidR="00611A2F" w:rsidRDefault="00611A2F" w:rsidP="00C24E60">
                      <w:pPr>
                        <w:pStyle w:val="CoverTitle"/>
                      </w:pPr>
                      <w:sdt>
                        <w:sdtPr>
                          <w:rPr>
                            <w:rFonts w:asciiTheme="minorHAnsi" w:hAnsiTheme="minorHAnsi" w:cstheme="minorHAnsi"/>
                          </w:rPr>
                          <w:alias w:val="Title"/>
                          <w:id w:val="94592971"/>
                          <w:dataBinding w:prefixMappings="xmlns:ns0='http://purl.org/dc/elements/1.1/' xmlns:ns1='http://schemas.openxmlformats.org/package/2006/metadata/core-properties' " w:xpath="/ns1:coreProperties[1]/ns0:title[1]" w:storeItemID="{6C3C8BC8-F283-45AE-878A-BAB7291924A1}"/>
                          <w:text/>
                        </w:sdtPr>
                        <w:sdtContent>
                          <w:r>
                            <w:rPr>
                              <w:rFonts w:asciiTheme="minorHAnsi" w:hAnsiTheme="minorHAnsi" w:cstheme="minorHAnsi"/>
                            </w:rPr>
                            <w:t>NEO Community Bluepaper*</w:t>
                          </w:r>
                        </w:sdtContent>
                      </w:sdt>
                    </w:p>
                  </w:txbxContent>
                </v:textbox>
                <w10:wrap anchorx="page"/>
              </v:shape>
            </w:pict>
          </mc:Fallback>
        </mc:AlternateContent>
      </w:r>
      <w:r>
        <w:rPr>
          <w:noProof/>
        </w:rPr>
        <w:drawing>
          <wp:anchor distT="0" distB="0" distL="114300" distR="114300" simplePos="0" relativeHeight="251656192" behindDoc="1" locked="0" layoutInCell="1" allowOverlap="1" wp14:anchorId="00B5EF66" wp14:editId="5F848296">
            <wp:simplePos x="0" y="0"/>
            <wp:positionH relativeFrom="page">
              <wp:posOffset>0</wp:posOffset>
            </wp:positionH>
            <wp:positionV relativeFrom="paragraph">
              <wp:posOffset>-899160</wp:posOffset>
            </wp:positionV>
            <wp:extent cx="7764780" cy="3721766"/>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4780" cy="37217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904E2" w14:textId="2D4C8AB9" w:rsidR="00C24E60" w:rsidRDefault="00611A2F" w:rsidP="006D5732">
      <w:pPr>
        <w:pStyle w:val="CoverSubject"/>
        <w:tabs>
          <w:tab w:val="left" w:pos="3465"/>
          <w:tab w:val="center" w:pos="4320"/>
        </w:tabs>
        <w:ind w:left="0"/>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DF62E3">
            <w:t xml:space="preserve">NEO Persistable Classes: An Efficient Object-Oriented Framework for </w:t>
          </w:r>
          <w:proofErr w:type="gramStart"/>
          <w:r w:rsidR="00DF62E3">
            <w:t>C#.NEO</w:t>
          </w:r>
          <w:proofErr w:type="gramEnd"/>
          <w:r w:rsidR="00DF62E3">
            <w:t xml:space="preserve"> Smart Contract Development</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72302840" w14:textId="7A606578" w:rsidR="004F1937" w:rsidRDefault="00C3098E" w:rsidP="00C24E60">
          <w:pPr>
            <w:rPr>
              <w:rStyle w:val="Emphasis"/>
              <w:bCs w:val="0"/>
              <w:i w:val="0"/>
            </w:rPr>
          </w:pPr>
          <w:r w:rsidRPr="00C3098E">
            <w:rPr>
              <w:rStyle w:val="Emphasis"/>
              <w:bCs w:val="0"/>
              <w:i w:val="0"/>
            </w:rPr>
            <w:t>mwherman2000/neo-persistibleclasses</w:t>
          </w:r>
          <w:r>
            <w:rPr>
              <w:rStyle w:val="Emphasis"/>
              <w:bCs w:val="0"/>
              <w:i w:val="0"/>
            </w:rPr>
            <w:br/>
          </w:r>
          <w:r>
            <w:rPr>
              <w:rStyle w:val="Emphasis"/>
              <w:bCs w:val="0"/>
              <w:i w:val="0"/>
            </w:rPr>
            <w:br/>
            <w:t>V</w:t>
          </w:r>
          <w:r w:rsidR="00783221">
            <w:rPr>
              <w:rStyle w:val="Emphasis"/>
              <w:bCs w:val="0"/>
              <w:i w:val="0"/>
            </w:rPr>
            <w:t>ersion 1.0</w:t>
          </w:r>
          <w:r w:rsidR="00783221">
            <w:rPr>
              <w:rStyle w:val="Emphasis"/>
              <w:bCs w:val="0"/>
              <w:i w:val="0"/>
            </w:rPr>
            <w:br/>
            <w:t>F</w:t>
          </w:r>
          <w:r w:rsidR="00AB1F16">
            <w:rPr>
              <w:rStyle w:val="Emphasis"/>
              <w:bCs w:val="0"/>
              <w:i w:val="0"/>
            </w:rPr>
            <w:t>ebruary 2018</w:t>
          </w:r>
        </w:p>
        <w:p w14:paraId="7402276B" w14:textId="77777777" w:rsidR="004F1937" w:rsidRPr="004F1937" w:rsidRDefault="004F1937" w:rsidP="00C24E60">
          <w:pPr>
            <w:rPr>
              <w:rStyle w:val="Emphasis"/>
              <w:bCs w:val="0"/>
              <w:i w:val="0"/>
            </w:rPr>
          </w:pPr>
        </w:p>
        <w:p w14:paraId="6B8904E4" w14:textId="073368CA" w:rsidR="001B02EF" w:rsidRDefault="00C24E60" w:rsidP="00C3098E">
          <w:pPr>
            <w:rPr>
              <w:lang w:eastAsia="en-AU"/>
            </w:rPr>
          </w:pPr>
          <w:r w:rsidRPr="004F1937">
            <w:rPr>
              <w:rStyle w:val="Emphasis"/>
              <w:i w:val="0"/>
            </w:rPr>
            <w:t>Prepared for</w:t>
          </w:r>
          <w:r w:rsidR="00C3098E">
            <w:rPr>
              <w:rStyle w:val="Emphasis"/>
              <w:i w:val="0"/>
            </w:rPr>
            <w:br/>
          </w:r>
          <w:sdt>
            <w:sdtPr>
              <w:rPr>
                <w:lang w:eastAsia="en-AU"/>
              </w:rPr>
              <w:id w:val="-1727218567"/>
              <w:placeholder>
                <w:docPart w:val="8B54EAFE9D4248879BD37D941E99821F"/>
              </w:placeholder>
              <w15:dataBinding w:xpath="/root[1]/customer[1]" w:storeItemID="{A7D598A9-AC5B-49BC-AE59-C7616FDA4C36}"/>
            </w:sdtPr>
            <w:sdtContent>
              <w:sdt>
                <w:sdtPr>
                  <w:rPr>
                    <w:lang w:eastAsia="en-AU"/>
                  </w:rPr>
                  <w:alias w:val="Customer"/>
                  <w:tag w:val="Customer"/>
                  <w:id w:val="-707030904"/>
                </w:sdtPr>
                <w:sdtContent>
                  <w:r w:rsidR="00611A2F">
                    <w:rPr>
                      <w:lang w:eastAsia="en-AU"/>
                    </w:rPr>
                    <w:t>City of Zion #2 dApp Competition</w:t>
                  </w:r>
                  <w:r w:rsidR="00611A2F">
                    <w:rPr>
                      <w:lang w:eastAsia="en-AU"/>
                    </w:rPr>
                    <w:br/>
                    <w:t>Closing date: February 25, 2018</w:t>
                  </w:r>
                </w:sdtContent>
              </w:sdt>
            </w:sdtContent>
          </w:sdt>
          <w:r w:rsidR="004F1937">
            <w:rPr>
              <w:lang w:eastAsia="en-AU"/>
            </w:rPr>
            <w:tab/>
          </w:r>
        </w:p>
        <w:p w14:paraId="59FFD0D5" w14:textId="77777777" w:rsidR="004F1937" w:rsidRDefault="004F1937" w:rsidP="004F1937">
          <w:pPr>
            <w:tabs>
              <w:tab w:val="left" w:pos="2520"/>
            </w:tabs>
            <w:rPr>
              <w:lang w:eastAsia="en-AU"/>
            </w:rPr>
          </w:pPr>
        </w:p>
        <w:p w14:paraId="79DE4400" w14:textId="1595CE63" w:rsidR="00AB1F16" w:rsidRDefault="00AB1F16" w:rsidP="00C3098E">
          <w:pPr>
            <w:tabs>
              <w:tab w:val="left" w:pos="2520"/>
            </w:tabs>
          </w:pPr>
          <w:r>
            <w:rPr>
              <w:lang w:eastAsia="en-AU"/>
            </w:rPr>
            <w:t>Submitted by</w:t>
          </w:r>
          <w:r w:rsidR="00C3098E">
            <w:rPr>
              <w:lang w:eastAsia="en-AU"/>
            </w:rPr>
            <w:br/>
          </w:r>
          <w:r>
            <w:t>Michael Herman</w:t>
          </w:r>
          <w:r w:rsidR="00C3098E">
            <w:br/>
          </w:r>
          <w:r>
            <w:t>@mwherman2000</w:t>
          </w:r>
        </w:p>
        <w:p w14:paraId="05EE4FF1" w14:textId="0D5010BA" w:rsidR="00DF62E3" w:rsidRDefault="00611A2F" w:rsidP="00C24E60">
          <w:hyperlink r:id="rId14" w:history="1">
            <w:r w:rsidR="003A0E9F" w:rsidRPr="005B764C">
              <w:rPr>
                <w:rStyle w:val="Hyperlink"/>
              </w:rPr>
              <w:t>mwherman@parallelspace.net</w:t>
            </w:r>
          </w:hyperlink>
        </w:p>
        <w:p w14:paraId="76133FEE" w14:textId="4D237F89" w:rsidR="003A0E9F" w:rsidRDefault="003A0E9F" w:rsidP="003A0E9F">
          <w:pPr>
            <w:pStyle w:val="Footer"/>
            <w:rPr>
              <w:lang w:val="en-CA"/>
            </w:rPr>
          </w:pPr>
        </w:p>
        <w:p w14:paraId="402E0AA8" w14:textId="679DBB43" w:rsidR="003A0E9F" w:rsidRPr="003A0E9F" w:rsidRDefault="003A0E9F" w:rsidP="003A0E9F">
          <w:pPr>
            <w:pStyle w:val="Footer"/>
            <w:rPr>
              <w:lang w:val="en-CA"/>
            </w:rPr>
          </w:pPr>
          <w:r>
            <w:rPr>
              <w:lang w:val="en-CA"/>
            </w:rPr>
            <w:t xml:space="preserve">* For more information on bluepapers, read </w:t>
          </w:r>
          <w:r>
            <w:rPr>
              <w:lang w:val="en-CA"/>
            </w:rPr>
            <w:fldChar w:fldCharType="begin"/>
          </w:r>
          <w:r>
            <w:rPr>
              <w:lang w:val="en-CA"/>
            </w:rPr>
            <w:instrText xml:space="preserve"> REF _Ref506977222 \h </w:instrText>
          </w:r>
          <w:r>
            <w:rPr>
              <w:lang w:val="en-CA"/>
            </w:rPr>
          </w:r>
          <w:r>
            <w:rPr>
              <w:lang w:val="en-CA"/>
            </w:rPr>
            <w:fldChar w:fldCharType="separate"/>
          </w:r>
          <w:r>
            <w:t>Appendix A – What is a Bluepaper?</w:t>
          </w:r>
          <w:r>
            <w:rPr>
              <w:lang w:val="en-CA"/>
            </w:rPr>
            <w:fldChar w:fldCharType="end"/>
          </w:r>
          <w:r>
            <w:rPr>
              <w:lang w:val="en-CA"/>
            </w:rPr>
            <w:t xml:space="preserve"> on </w:t>
          </w:r>
          <w:r>
            <w:rPr>
              <w:lang w:val="en-CA"/>
            </w:rPr>
            <w:fldChar w:fldCharType="begin"/>
          </w:r>
          <w:r>
            <w:rPr>
              <w:lang w:val="en-CA"/>
            </w:rPr>
            <w:instrText xml:space="preserve"> PAGEREF _Ref506977164 \h </w:instrText>
          </w:r>
          <w:r>
            <w:rPr>
              <w:lang w:val="en-CA"/>
            </w:rPr>
          </w:r>
          <w:r>
            <w:rPr>
              <w:lang w:val="en-CA"/>
            </w:rPr>
            <w:fldChar w:fldCharType="separate"/>
          </w:r>
          <w:r>
            <w:rPr>
              <w:noProof/>
              <w:lang w:val="en-CA"/>
            </w:rPr>
            <w:t>31</w:t>
          </w:r>
          <w:r>
            <w:rPr>
              <w:lang w:val="en-CA"/>
            </w:rPr>
            <w:fldChar w:fldCharType="end"/>
          </w:r>
        </w:p>
        <w:p w14:paraId="569FFAAA" w14:textId="4F9C7923" w:rsidR="00C81AC1" w:rsidRDefault="00C81AC1" w:rsidP="00B040EF">
          <w:pPr>
            <w:pStyle w:val="Heading4"/>
          </w:pPr>
          <w:r>
            <w:br w:type="page"/>
          </w:r>
          <w:r w:rsidR="00B040EF" w:rsidRPr="00B040EF">
            <w:rPr>
              <w:sz w:val="32"/>
            </w:rPr>
            <w:lastRenderedPageBreak/>
            <w:t>License</w:t>
          </w:r>
        </w:p>
        <w:p w14:paraId="2F7339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w:t>
          </w:r>
        </w:p>
        <w:p w14:paraId="728448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MIT License</w:t>
          </w:r>
        </w:p>
        <w:p w14:paraId="57EF41E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p>
        <w:p w14:paraId="10C1356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Copyright (c) 2018 Michael Herman (mwherman@parallelspace.net)</w:t>
          </w:r>
        </w:p>
        <w:p w14:paraId="5F29B5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E376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Permission is hereby granted, free of charge, to any person obtaining a copy</w:t>
          </w:r>
        </w:p>
        <w:p w14:paraId="0E520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of this software and associated documentation files (the "Software"), to deal</w:t>
          </w:r>
        </w:p>
        <w:p w14:paraId="7AE7F0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in the Software without restriction, including without limitation the rights</w:t>
          </w:r>
        </w:p>
        <w:p w14:paraId="2F0060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to use, copy, modify, merge, publish, distribute, sublicense, and/or sell</w:t>
          </w:r>
        </w:p>
        <w:p w14:paraId="3C78024F"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of the Software, and to permit persons to whom the Software is</w:t>
          </w:r>
        </w:p>
        <w:p w14:paraId="62FD72DA"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furnished to do so, subject to the following conditions:</w:t>
          </w:r>
        </w:p>
        <w:p w14:paraId="302C1373"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above copyright notice and this permission notice shall be included in all</w:t>
          </w:r>
        </w:p>
        <w:p w14:paraId="25F2FF17"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copies or substantial portions of the Software.</w:t>
          </w:r>
        </w:p>
        <w:p w14:paraId="7630E6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THE SOFTWARE IS PROVIDED "AS IS", WITHOUT WARRANTY OF ANY KIND, EXPRESS OR</w:t>
          </w:r>
        </w:p>
        <w:p w14:paraId="4D1331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IMPLIED, INCLUDING BUT NOT LIMITED TO THE WARRANTIES OF MERCHANTABILITY,</w:t>
          </w:r>
        </w:p>
        <w:p w14:paraId="7457F1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FITNESS FOR A PARTICULAR PURPOSE AND NONINFRINGEMENT. IN NO EVENT SHALL THE</w:t>
          </w:r>
        </w:p>
        <w:p w14:paraId="6CD9A0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AUTHORS OR COPYRIGHT HOLDERS BE LIABLE FOR ANY CLAIM, DAMAGES OR OTHER</w:t>
          </w:r>
        </w:p>
        <w:p w14:paraId="73F34F1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LIABILITY, WHETHER IN AN ACTION OF CONTRACT, TORT OR OTHERWISE, ARISING FROM,</w:t>
          </w:r>
        </w:p>
        <w:p w14:paraId="582F38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OUT OF OR IN CONNECTION WITH THE SOFTWARE OR THE USE OR OTHER DEALINGS IN THE</w:t>
          </w:r>
        </w:p>
        <w:p w14:paraId="26AA55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SOFTWARE.</w:t>
          </w:r>
        </w:p>
        <w:p w14:paraId="40E02096" w14:textId="2B9A1312" w:rsidR="00B040EF" w:rsidRDefault="00B040EF" w:rsidP="00B040EF">
          <w:pPr>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 xml:space="preserve">     */</w:t>
          </w:r>
        </w:p>
        <w:p w14:paraId="50DA5F26" w14:textId="70019609" w:rsidR="00EA788B" w:rsidRDefault="00EA788B">
          <w:pPr>
            <w:spacing w:before="0" w:after="160" w:line="259" w:lineRule="auto"/>
          </w:pPr>
          <w:r>
            <w:br w:type="page"/>
          </w:r>
        </w:p>
        <w:p w14:paraId="6B890523" w14:textId="24CC8F3E" w:rsidR="00C24E60" w:rsidRPr="00C04478" w:rsidRDefault="00C24E60" w:rsidP="00C04478">
          <w:pPr>
            <w:pStyle w:val="Heading4"/>
            <w:rPr>
              <w:sz w:val="32"/>
            </w:rPr>
          </w:pPr>
          <w:r w:rsidRPr="00C04478">
            <w:rPr>
              <w:sz w:val="32"/>
            </w:rPr>
            <w:lastRenderedPageBreak/>
            <w:t>Table of Contents</w:t>
          </w:r>
        </w:p>
        <w:p w14:paraId="6B86B284" w14:textId="583D3A5D" w:rsidR="00904193" w:rsidRDefault="007246AA">
          <w:pPr>
            <w:pStyle w:val="TOC1"/>
            <w:rPr>
              <w:rFonts w:asciiTheme="minorHAnsi" w:hAnsiTheme="minorHAnsi"/>
              <w:sz w:val="22"/>
              <w:lang w:val="en-CA" w:eastAsia="en-CA"/>
            </w:rPr>
          </w:pPr>
          <w:r>
            <w:fldChar w:fldCharType="begin"/>
          </w:r>
          <w:r>
            <w:instrText xml:space="preserve"> TOC \o "1-3" \h \z \u </w:instrText>
          </w:r>
          <w:r>
            <w:fldChar w:fldCharType="separate"/>
          </w:r>
          <w:hyperlink w:anchor="_Toc506981408" w:history="1">
            <w:r w:rsidR="00904193" w:rsidRPr="00794B62">
              <w:rPr>
                <w:rStyle w:val="Hyperlink"/>
              </w:rPr>
              <w:t>List of Figures</w:t>
            </w:r>
            <w:r w:rsidR="00904193">
              <w:rPr>
                <w:webHidden/>
              </w:rPr>
              <w:tab/>
            </w:r>
            <w:r w:rsidR="00904193">
              <w:rPr>
                <w:webHidden/>
              </w:rPr>
              <w:fldChar w:fldCharType="begin"/>
            </w:r>
            <w:r w:rsidR="00904193">
              <w:rPr>
                <w:webHidden/>
              </w:rPr>
              <w:instrText xml:space="preserve"> PAGEREF _Toc506981408 \h </w:instrText>
            </w:r>
            <w:r w:rsidR="00904193">
              <w:rPr>
                <w:webHidden/>
              </w:rPr>
            </w:r>
            <w:r w:rsidR="00904193">
              <w:rPr>
                <w:webHidden/>
              </w:rPr>
              <w:fldChar w:fldCharType="separate"/>
            </w:r>
            <w:r w:rsidR="00904193">
              <w:rPr>
                <w:webHidden/>
              </w:rPr>
              <w:t>5</w:t>
            </w:r>
            <w:r w:rsidR="00904193">
              <w:rPr>
                <w:webHidden/>
              </w:rPr>
              <w:fldChar w:fldCharType="end"/>
            </w:r>
          </w:hyperlink>
        </w:p>
        <w:p w14:paraId="297B5F20" w14:textId="55F2197B" w:rsidR="00904193" w:rsidRDefault="00611A2F">
          <w:pPr>
            <w:pStyle w:val="TOC1"/>
            <w:rPr>
              <w:rFonts w:asciiTheme="minorHAnsi" w:hAnsiTheme="minorHAnsi"/>
              <w:sz w:val="22"/>
              <w:lang w:val="en-CA" w:eastAsia="en-CA"/>
            </w:rPr>
          </w:pPr>
          <w:hyperlink w:anchor="_Toc506981409" w:history="1">
            <w:r w:rsidR="00904193" w:rsidRPr="00794B62">
              <w:rPr>
                <w:rStyle w:val="Hyperlink"/>
              </w:rPr>
              <w:t>List of Tables</w:t>
            </w:r>
            <w:r w:rsidR="00904193">
              <w:rPr>
                <w:webHidden/>
              </w:rPr>
              <w:tab/>
            </w:r>
            <w:r w:rsidR="00904193">
              <w:rPr>
                <w:webHidden/>
              </w:rPr>
              <w:fldChar w:fldCharType="begin"/>
            </w:r>
            <w:r w:rsidR="00904193">
              <w:rPr>
                <w:webHidden/>
              </w:rPr>
              <w:instrText xml:space="preserve"> PAGEREF _Toc506981409 \h </w:instrText>
            </w:r>
            <w:r w:rsidR="00904193">
              <w:rPr>
                <w:webHidden/>
              </w:rPr>
            </w:r>
            <w:r w:rsidR="00904193">
              <w:rPr>
                <w:webHidden/>
              </w:rPr>
              <w:fldChar w:fldCharType="separate"/>
            </w:r>
            <w:r w:rsidR="00904193">
              <w:rPr>
                <w:webHidden/>
              </w:rPr>
              <w:t>6</w:t>
            </w:r>
            <w:r w:rsidR="00904193">
              <w:rPr>
                <w:webHidden/>
              </w:rPr>
              <w:fldChar w:fldCharType="end"/>
            </w:r>
          </w:hyperlink>
        </w:p>
        <w:p w14:paraId="7CFD1B20" w14:textId="113DB025" w:rsidR="00904193" w:rsidRDefault="00611A2F">
          <w:pPr>
            <w:pStyle w:val="TOC1"/>
            <w:tabs>
              <w:tab w:val="left" w:pos="432"/>
            </w:tabs>
            <w:rPr>
              <w:rFonts w:asciiTheme="minorHAnsi" w:hAnsiTheme="minorHAnsi"/>
              <w:sz w:val="22"/>
              <w:lang w:val="en-CA" w:eastAsia="en-CA"/>
            </w:rPr>
          </w:pPr>
          <w:hyperlink w:anchor="_Toc506981410" w:history="1">
            <w:r w:rsidR="00904193" w:rsidRPr="00794B62">
              <w:rPr>
                <w:rStyle w:val="Hyperlink"/>
              </w:rPr>
              <w:t>1</w:t>
            </w:r>
            <w:r w:rsidR="00904193">
              <w:rPr>
                <w:rFonts w:asciiTheme="minorHAnsi" w:hAnsiTheme="minorHAnsi"/>
                <w:sz w:val="22"/>
                <w:lang w:val="en-CA" w:eastAsia="en-CA"/>
              </w:rPr>
              <w:tab/>
            </w:r>
            <w:r w:rsidR="00904193" w:rsidRPr="00794B62">
              <w:rPr>
                <w:rStyle w:val="Hyperlink"/>
              </w:rPr>
              <w:t>Purpose</w:t>
            </w:r>
            <w:r w:rsidR="00904193">
              <w:rPr>
                <w:webHidden/>
              </w:rPr>
              <w:tab/>
            </w:r>
            <w:r w:rsidR="00904193">
              <w:rPr>
                <w:webHidden/>
              </w:rPr>
              <w:fldChar w:fldCharType="begin"/>
            </w:r>
            <w:r w:rsidR="00904193">
              <w:rPr>
                <w:webHidden/>
              </w:rPr>
              <w:instrText xml:space="preserve"> PAGEREF _Toc506981410 \h </w:instrText>
            </w:r>
            <w:r w:rsidR="00904193">
              <w:rPr>
                <w:webHidden/>
              </w:rPr>
            </w:r>
            <w:r w:rsidR="00904193">
              <w:rPr>
                <w:webHidden/>
              </w:rPr>
              <w:fldChar w:fldCharType="separate"/>
            </w:r>
            <w:r w:rsidR="00904193">
              <w:rPr>
                <w:webHidden/>
              </w:rPr>
              <w:t>7</w:t>
            </w:r>
            <w:r w:rsidR="00904193">
              <w:rPr>
                <w:webHidden/>
              </w:rPr>
              <w:fldChar w:fldCharType="end"/>
            </w:r>
          </w:hyperlink>
        </w:p>
        <w:p w14:paraId="150685ED" w14:textId="38A53246" w:rsidR="00904193" w:rsidRDefault="00611A2F">
          <w:pPr>
            <w:pStyle w:val="TOC2"/>
            <w:rPr>
              <w:rFonts w:asciiTheme="minorHAnsi" w:hAnsiTheme="minorHAnsi"/>
              <w:noProof/>
              <w:lang w:val="en-CA" w:eastAsia="en-CA"/>
            </w:rPr>
          </w:pPr>
          <w:hyperlink w:anchor="_Toc506981411" w:history="1">
            <w:r w:rsidR="00904193" w:rsidRPr="00794B62">
              <w:rPr>
                <w:rStyle w:val="Hyperlink"/>
                <w:noProof/>
              </w:rPr>
              <w:t>1.1</w:t>
            </w:r>
            <w:r w:rsidR="00904193">
              <w:rPr>
                <w:rFonts w:asciiTheme="minorHAnsi" w:hAnsiTheme="minorHAnsi"/>
                <w:noProof/>
                <w:lang w:val="en-CA" w:eastAsia="en-CA"/>
              </w:rPr>
              <w:tab/>
            </w:r>
            <w:r w:rsidR="00904193" w:rsidRPr="00794B62">
              <w:rPr>
                <w:rStyle w:val="Hyperlink"/>
                <w:noProof/>
              </w:rPr>
              <w:t>Goals</w:t>
            </w:r>
            <w:r w:rsidR="00904193">
              <w:rPr>
                <w:noProof/>
                <w:webHidden/>
              </w:rPr>
              <w:tab/>
            </w:r>
            <w:r w:rsidR="00904193">
              <w:rPr>
                <w:noProof/>
                <w:webHidden/>
              </w:rPr>
              <w:fldChar w:fldCharType="begin"/>
            </w:r>
            <w:r w:rsidR="00904193">
              <w:rPr>
                <w:noProof/>
                <w:webHidden/>
              </w:rPr>
              <w:instrText xml:space="preserve"> PAGEREF _Toc506981411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64C8CC5" w14:textId="39BE6136" w:rsidR="00904193" w:rsidRDefault="00611A2F">
          <w:pPr>
            <w:pStyle w:val="TOC2"/>
            <w:rPr>
              <w:rFonts w:asciiTheme="minorHAnsi" w:hAnsiTheme="minorHAnsi"/>
              <w:noProof/>
              <w:lang w:val="en-CA" w:eastAsia="en-CA"/>
            </w:rPr>
          </w:pPr>
          <w:hyperlink w:anchor="_Toc506981412" w:history="1">
            <w:r w:rsidR="00904193" w:rsidRPr="00794B62">
              <w:rPr>
                <w:rStyle w:val="Hyperlink"/>
                <w:noProof/>
              </w:rPr>
              <w:t>1.2</w:t>
            </w:r>
            <w:r w:rsidR="00904193">
              <w:rPr>
                <w:rFonts w:asciiTheme="minorHAnsi" w:hAnsiTheme="minorHAnsi"/>
                <w:noProof/>
                <w:lang w:val="en-CA" w:eastAsia="en-CA"/>
              </w:rPr>
              <w:tab/>
            </w:r>
            <w:r w:rsidR="00904193" w:rsidRPr="00794B62">
              <w:rPr>
                <w:rStyle w:val="Hyperlink"/>
                <w:noProof/>
              </w:rPr>
              <w:t>Principles</w:t>
            </w:r>
            <w:r w:rsidR="00904193">
              <w:rPr>
                <w:noProof/>
                <w:webHidden/>
              </w:rPr>
              <w:tab/>
            </w:r>
            <w:r w:rsidR="00904193">
              <w:rPr>
                <w:noProof/>
                <w:webHidden/>
              </w:rPr>
              <w:fldChar w:fldCharType="begin"/>
            </w:r>
            <w:r w:rsidR="00904193">
              <w:rPr>
                <w:noProof/>
                <w:webHidden/>
              </w:rPr>
              <w:instrText xml:space="preserve"> PAGEREF _Toc506981412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31C139D5" w14:textId="38EB5238" w:rsidR="00904193" w:rsidRDefault="00611A2F">
          <w:pPr>
            <w:pStyle w:val="TOC2"/>
            <w:rPr>
              <w:rFonts w:asciiTheme="minorHAnsi" w:hAnsiTheme="minorHAnsi"/>
              <w:noProof/>
              <w:lang w:val="en-CA" w:eastAsia="en-CA"/>
            </w:rPr>
          </w:pPr>
          <w:hyperlink w:anchor="_Toc506981413" w:history="1">
            <w:r w:rsidR="00904193" w:rsidRPr="00794B62">
              <w:rPr>
                <w:rStyle w:val="Hyperlink"/>
                <w:noProof/>
              </w:rPr>
              <w:t>1.3</w:t>
            </w:r>
            <w:r w:rsidR="00904193">
              <w:rPr>
                <w:rFonts w:asciiTheme="minorHAnsi" w:hAnsiTheme="minorHAnsi"/>
                <w:noProof/>
                <w:lang w:val="en-CA" w:eastAsia="en-CA"/>
              </w:rPr>
              <w:tab/>
            </w:r>
            <w:r w:rsidR="00904193" w:rsidRPr="00794B62">
              <w:rPr>
                <w:rStyle w:val="Hyperlink"/>
                <w:noProof/>
              </w:rPr>
              <w:t>Drivers</w:t>
            </w:r>
            <w:r w:rsidR="00904193">
              <w:rPr>
                <w:noProof/>
                <w:webHidden/>
              </w:rPr>
              <w:tab/>
            </w:r>
            <w:r w:rsidR="00904193">
              <w:rPr>
                <w:noProof/>
                <w:webHidden/>
              </w:rPr>
              <w:fldChar w:fldCharType="begin"/>
            </w:r>
            <w:r w:rsidR="00904193">
              <w:rPr>
                <w:noProof/>
                <w:webHidden/>
              </w:rPr>
              <w:instrText xml:space="preserve"> PAGEREF _Toc506981413 \h </w:instrText>
            </w:r>
            <w:r w:rsidR="00904193">
              <w:rPr>
                <w:noProof/>
                <w:webHidden/>
              </w:rPr>
            </w:r>
            <w:r w:rsidR="00904193">
              <w:rPr>
                <w:noProof/>
                <w:webHidden/>
              </w:rPr>
              <w:fldChar w:fldCharType="separate"/>
            </w:r>
            <w:r w:rsidR="00904193">
              <w:rPr>
                <w:noProof/>
                <w:webHidden/>
              </w:rPr>
              <w:t>7</w:t>
            </w:r>
            <w:r w:rsidR="00904193">
              <w:rPr>
                <w:noProof/>
                <w:webHidden/>
              </w:rPr>
              <w:fldChar w:fldCharType="end"/>
            </w:r>
          </w:hyperlink>
        </w:p>
        <w:p w14:paraId="5CD4792B" w14:textId="62F806F7" w:rsidR="00904193" w:rsidRDefault="00611A2F">
          <w:pPr>
            <w:pStyle w:val="TOC1"/>
            <w:tabs>
              <w:tab w:val="left" w:pos="432"/>
            </w:tabs>
            <w:rPr>
              <w:rFonts w:asciiTheme="minorHAnsi" w:hAnsiTheme="minorHAnsi"/>
              <w:sz w:val="22"/>
              <w:lang w:val="en-CA" w:eastAsia="en-CA"/>
            </w:rPr>
          </w:pPr>
          <w:hyperlink w:anchor="_Toc506981414" w:history="1">
            <w:r w:rsidR="00904193" w:rsidRPr="00794B62">
              <w:rPr>
                <w:rStyle w:val="Hyperlink"/>
              </w:rPr>
              <w:t>2</w:t>
            </w:r>
            <w:r w:rsidR="00904193">
              <w:rPr>
                <w:rFonts w:asciiTheme="minorHAnsi" w:hAnsiTheme="minorHAnsi"/>
                <w:sz w:val="22"/>
                <w:lang w:val="en-CA" w:eastAsia="en-CA"/>
              </w:rPr>
              <w:tab/>
            </w:r>
            <w:r w:rsidR="00904193" w:rsidRPr="00794B62">
              <w:rPr>
                <w:rStyle w:val="Hyperlink"/>
              </w:rPr>
              <w:t>Scenario</w:t>
            </w:r>
            <w:r w:rsidR="00904193">
              <w:rPr>
                <w:webHidden/>
              </w:rPr>
              <w:tab/>
            </w:r>
            <w:r w:rsidR="00904193">
              <w:rPr>
                <w:webHidden/>
              </w:rPr>
              <w:fldChar w:fldCharType="begin"/>
            </w:r>
            <w:r w:rsidR="00904193">
              <w:rPr>
                <w:webHidden/>
              </w:rPr>
              <w:instrText xml:space="preserve"> PAGEREF _Toc506981414 \h </w:instrText>
            </w:r>
            <w:r w:rsidR="00904193">
              <w:rPr>
                <w:webHidden/>
              </w:rPr>
            </w:r>
            <w:r w:rsidR="00904193">
              <w:rPr>
                <w:webHidden/>
              </w:rPr>
              <w:fldChar w:fldCharType="separate"/>
            </w:r>
            <w:r w:rsidR="00904193">
              <w:rPr>
                <w:webHidden/>
              </w:rPr>
              <w:t>8</w:t>
            </w:r>
            <w:r w:rsidR="00904193">
              <w:rPr>
                <w:webHidden/>
              </w:rPr>
              <w:fldChar w:fldCharType="end"/>
            </w:r>
          </w:hyperlink>
        </w:p>
        <w:p w14:paraId="5E3949D3" w14:textId="33E51B3E" w:rsidR="00904193" w:rsidRDefault="00611A2F">
          <w:pPr>
            <w:pStyle w:val="TOC1"/>
            <w:tabs>
              <w:tab w:val="left" w:pos="432"/>
            </w:tabs>
            <w:rPr>
              <w:rFonts w:asciiTheme="minorHAnsi" w:hAnsiTheme="minorHAnsi"/>
              <w:sz w:val="22"/>
              <w:lang w:val="en-CA" w:eastAsia="en-CA"/>
            </w:rPr>
          </w:pPr>
          <w:hyperlink w:anchor="_Toc506981415" w:history="1">
            <w:r w:rsidR="00904193" w:rsidRPr="00794B62">
              <w:rPr>
                <w:rStyle w:val="Hyperlink"/>
              </w:rPr>
              <w:t>3</w:t>
            </w:r>
            <w:r w:rsidR="00904193">
              <w:rPr>
                <w:rFonts w:asciiTheme="minorHAnsi" w:hAnsiTheme="minorHAnsi"/>
                <w:sz w:val="22"/>
                <w:lang w:val="en-CA" w:eastAsia="en-CA"/>
              </w:rPr>
              <w:tab/>
            </w:r>
            <w:r w:rsidR="00904193" w:rsidRPr="00794B62">
              <w:rPr>
                <w:rStyle w:val="Hyperlink"/>
              </w:rPr>
              <w:t>Problem</w:t>
            </w:r>
            <w:r w:rsidR="00904193">
              <w:rPr>
                <w:webHidden/>
              </w:rPr>
              <w:tab/>
            </w:r>
            <w:r w:rsidR="00904193">
              <w:rPr>
                <w:webHidden/>
              </w:rPr>
              <w:fldChar w:fldCharType="begin"/>
            </w:r>
            <w:r w:rsidR="00904193">
              <w:rPr>
                <w:webHidden/>
              </w:rPr>
              <w:instrText xml:space="preserve"> PAGEREF _Toc506981415 \h </w:instrText>
            </w:r>
            <w:r w:rsidR="00904193">
              <w:rPr>
                <w:webHidden/>
              </w:rPr>
            </w:r>
            <w:r w:rsidR="00904193">
              <w:rPr>
                <w:webHidden/>
              </w:rPr>
              <w:fldChar w:fldCharType="separate"/>
            </w:r>
            <w:r w:rsidR="00904193">
              <w:rPr>
                <w:webHidden/>
              </w:rPr>
              <w:t>11</w:t>
            </w:r>
            <w:r w:rsidR="00904193">
              <w:rPr>
                <w:webHidden/>
              </w:rPr>
              <w:fldChar w:fldCharType="end"/>
            </w:r>
          </w:hyperlink>
        </w:p>
        <w:p w14:paraId="56D2105F" w14:textId="1AB9BD96" w:rsidR="00904193" w:rsidRDefault="00611A2F">
          <w:pPr>
            <w:pStyle w:val="TOC1"/>
            <w:tabs>
              <w:tab w:val="left" w:pos="432"/>
            </w:tabs>
            <w:rPr>
              <w:rFonts w:asciiTheme="minorHAnsi" w:hAnsiTheme="minorHAnsi"/>
              <w:sz w:val="22"/>
              <w:lang w:val="en-CA" w:eastAsia="en-CA"/>
            </w:rPr>
          </w:pPr>
          <w:hyperlink w:anchor="_Toc506981416" w:history="1">
            <w:r w:rsidR="00904193" w:rsidRPr="00794B62">
              <w:rPr>
                <w:rStyle w:val="Hyperlink"/>
              </w:rPr>
              <w:t>4</w:t>
            </w:r>
            <w:r w:rsidR="00904193">
              <w:rPr>
                <w:rFonts w:asciiTheme="minorHAnsi" w:hAnsiTheme="minorHAnsi"/>
                <w:sz w:val="22"/>
                <w:lang w:val="en-CA" w:eastAsia="en-CA"/>
              </w:rPr>
              <w:tab/>
            </w:r>
            <w:r w:rsidR="00904193" w:rsidRPr="00794B62">
              <w:rPr>
                <w:rStyle w:val="Hyperlink"/>
              </w:rPr>
              <w:t>Analysis</w:t>
            </w:r>
            <w:r w:rsidR="00904193">
              <w:rPr>
                <w:webHidden/>
              </w:rPr>
              <w:tab/>
            </w:r>
            <w:r w:rsidR="00904193">
              <w:rPr>
                <w:webHidden/>
              </w:rPr>
              <w:fldChar w:fldCharType="begin"/>
            </w:r>
            <w:r w:rsidR="00904193">
              <w:rPr>
                <w:webHidden/>
              </w:rPr>
              <w:instrText xml:space="preserve"> PAGEREF _Toc506981416 \h </w:instrText>
            </w:r>
            <w:r w:rsidR="00904193">
              <w:rPr>
                <w:webHidden/>
              </w:rPr>
            </w:r>
            <w:r w:rsidR="00904193">
              <w:rPr>
                <w:webHidden/>
              </w:rPr>
              <w:fldChar w:fldCharType="separate"/>
            </w:r>
            <w:r w:rsidR="00904193">
              <w:rPr>
                <w:webHidden/>
              </w:rPr>
              <w:t>12</w:t>
            </w:r>
            <w:r w:rsidR="00904193">
              <w:rPr>
                <w:webHidden/>
              </w:rPr>
              <w:fldChar w:fldCharType="end"/>
            </w:r>
          </w:hyperlink>
        </w:p>
        <w:p w14:paraId="53CAFBDB" w14:textId="2F20A75F" w:rsidR="00904193" w:rsidRDefault="00611A2F">
          <w:pPr>
            <w:pStyle w:val="TOC1"/>
            <w:tabs>
              <w:tab w:val="left" w:pos="432"/>
            </w:tabs>
            <w:rPr>
              <w:rFonts w:asciiTheme="minorHAnsi" w:hAnsiTheme="minorHAnsi"/>
              <w:sz w:val="22"/>
              <w:lang w:val="en-CA" w:eastAsia="en-CA"/>
            </w:rPr>
          </w:pPr>
          <w:hyperlink w:anchor="_Toc506981417" w:history="1">
            <w:r w:rsidR="00904193" w:rsidRPr="00794B62">
              <w:rPr>
                <w:rStyle w:val="Hyperlink"/>
              </w:rPr>
              <w:t>5</w:t>
            </w:r>
            <w:r w:rsidR="00904193">
              <w:rPr>
                <w:rFonts w:asciiTheme="minorHAnsi" w:hAnsiTheme="minorHAnsi"/>
                <w:sz w:val="22"/>
                <w:lang w:val="en-CA" w:eastAsia="en-CA"/>
              </w:rPr>
              <w:tab/>
            </w:r>
            <w:r w:rsidR="00904193" w:rsidRPr="00794B62">
              <w:rPr>
                <w:rStyle w:val="Hyperlink"/>
              </w:rPr>
              <w:t>Options</w:t>
            </w:r>
            <w:r w:rsidR="00904193">
              <w:rPr>
                <w:webHidden/>
              </w:rPr>
              <w:tab/>
            </w:r>
            <w:r w:rsidR="00904193">
              <w:rPr>
                <w:webHidden/>
              </w:rPr>
              <w:fldChar w:fldCharType="begin"/>
            </w:r>
            <w:r w:rsidR="00904193">
              <w:rPr>
                <w:webHidden/>
              </w:rPr>
              <w:instrText xml:space="preserve"> PAGEREF _Toc506981417 \h </w:instrText>
            </w:r>
            <w:r w:rsidR="00904193">
              <w:rPr>
                <w:webHidden/>
              </w:rPr>
            </w:r>
            <w:r w:rsidR="00904193">
              <w:rPr>
                <w:webHidden/>
              </w:rPr>
              <w:fldChar w:fldCharType="separate"/>
            </w:r>
            <w:r w:rsidR="00904193">
              <w:rPr>
                <w:webHidden/>
              </w:rPr>
              <w:t>13</w:t>
            </w:r>
            <w:r w:rsidR="00904193">
              <w:rPr>
                <w:webHidden/>
              </w:rPr>
              <w:fldChar w:fldCharType="end"/>
            </w:r>
          </w:hyperlink>
        </w:p>
        <w:p w14:paraId="2D2CD741" w14:textId="27AB2997" w:rsidR="00904193" w:rsidRDefault="00611A2F">
          <w:pPr>
            <w:pStyle w:val="TOC1"/>
            <w:tabs>
              <w:tab w:val="left" w:pos="432"/>
            </w:tabs>
            <w:rPr>
              <w:rFonts w:asciiTheme="minorHAnsi" w:hAnsiTheme="minorHAnsi"/>
              <w:sz w:val="22"/>
              <w:lang w:val="en-CA" w:eastAsia="en-CA"/>
            </w:rPr>
          </w:pPr>
          <w:hyperlink w:anchor="_Toc506981418" w:history="1">
            <w:r w:rsidR="00904193" w:rsidRPr="00794B62">
              <w:rPr>
                <w:rStyle w:val="Hyperlink"/>
              </w:rPr>
              <w:t>6</w:t>
            </w:r>
            <w:r w:rsidR="00904193">
              <w:rPr>
                <w:rFonts w:asciiTheme="minorHAnsi" w:hAnsiTheme="minorHAnsi"/>
                <w:sz w:val="22"/>
                <w:lang w:val="en-CA" w:eastAsia="en-CA"/>
              </w:rPr>
              <w:tab/>
            </w:r>
            <w:r w:rsidR="00904193" w:rsidRPr="00794B62">
              <w:rPr>
                <w:rStyle w:val="Hyperlink"/>
              </w:rPr>
              <w:t>Solution</w:t>
            </w:r>
            <w:r w:rsidR="00904193">
              <w:rPr>
                <w:webHidden/>
              </w:rPr>
              <w:tab/>
            </w:r>
            <w:r w:rsidR="00904193">
              <w:rPr>
                <w:webHidden/>
              </w:rPr>
              <w:fldChar w:fldCharType="begin"/>
            </w:r>
            <w:r w:rsidR="00904193">
              <w:rPr>
                <w:webHidden/>
              </w:rPr>
              <w:instrText xml:space="preserve"> PAGEREF _Toc506981418 \h </w:instrText>
            </w:r>
            <w:r w:rsidR="00904193">
              <w:rPr>
                <w:webHidden/>
              </w:rPr>
            </w:r>
            <w:r w:rsidR="00904193">
              <w:rPr>
                <w:webHidden/>
              </w:rPr>
              <w:fldChar w:fldCharType="separate"/>
            </w:r>
            <w:r w:rsidR="00904193">
              <w:rPr>
                <w:webHidden/>
              </w:rPr>
              <w:t>14</w:t>
            </w:r>
            <w:r w:rsidR="00904193">
              <w:rPr>
                <w:webHidden/>
              </w:rPr>
              <w:fldChar w:fldCharType="end"/>
            </w:r>
          </w:hyperlink>
        </w:p>
        <w:p w14:paraId="2C4A9229" w14:textId="7F9AA347" w:rsidR="00904193" w:rsidRDefault="00611A2F">
          <w:pPr>
            <w:pStyle w:val="TOC2"/>
            <w:rPr>
              <w:rFonts w:asciiTheme="minorHAnsi" w:hAnsiTheme="minorHAnsi"/>
              <w:noProof/>
              <w:lang w:val="en-CA" w:eastAsia="en-CA"/>
            </w:rPr>
          </w:pPr>
          <w:hyperlink w:anchor="_Toc506981419" w:history="1">
            <w:r w:rsidR="00904193" w:rsidRPr="00794B62">
              <w:rPr>
                <w:rStyle w:val="Hyperlink"/>
                <w:noProof/>
              </w:rPr>
              <w:t>6.1</w:t>
            </w:r>
            <w:r w:rsidR="00904193">
              <w:rPr>
                <w:rFonts w:asciiTheme="minorHAnsi" w:hAnsiTheme="minorHAnsi"/>
                <w:noProof/>
                <w:lang w:val="en-CA" w:eastAsia="en-CA"/>
              </w:rPr>
              <w:tab/>
            </w:r>
            <w:r w:rsidR="00904193" w:rsidRPr="00794B62">
              <w:rPr>
                <w:rStyle w:val="Hyperlink"/>
                <w:noProof/>
              </w:rPr>
              <w:t>NPC Level 0 Fields Only</w:t>
            </w:r>
            <w:r w:rsidR="00904193">
              <w:rPr>
                <w:noProof/>
                <w:webHidden/>
              </w:rPr>
              <w:tab/>
            </w:r>
            <w:r w:rsidR="00904193">
              <w:rPr>
                <w:noProof/>
                <w:webHidden/>
              </w:rPr>
              <w:fldChar w:fldCharType="begin"/>
            </w:r>
            <w:r w:rsidR="00904193">
              <w:rPr>
                <w:noProof/>
                <w:webHidden/>
              </w:rPr>
              <w:instrText xml:space="preserve"> PAGEREF _Toc506981419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43D5F58D" w14:textId="73355D92" w:rsidR="00904193" w:rsidRDefault="00611A2F">
          <w:pPr>
            <w:pStyle w:val="TOC2"/>
            <w:rPr>
              <w:rFonts w:asciiTheme="minorHAnsi" w:hAnsiTheme="minorHAnsi"/>
              <w:noProof/>
              <w:lang w:val="en-CA" w:eastAsia="en-CA"/>
            </w:rPr>
          </w:pPr>
          <w:hyperlink w:anchor="_Toc506981420" w:history="1">
            <w:r w:rsidR="00904193" w:rsidRPr="00794B62">
              <w:rPr>
                <w:rStyle w:val="Hyperlink"/>
                <w:noProof/>
              </w:rPr>
              <w:t>6.2</w:t>
            </w:r>
            <w:r w:rsidR="00904193">
              <w:rPr>
                <w:rFonts w:asciiTheme="minorHAnsi" w:hAnsiTheme="minorHAnsi"/>
                <w:noProof/>
                <w:lang w:val="en-CA" w:eastAsia="en-CA"/>
              </w:rPr>
              <w:tab/>
            </w:r>
            <w:r w:rsidR="00904193" w:rsidRPr="00794B62">
              <w:rPr>
                <w:rStyle w:val="Hyperlink"/>
                <w:noProof/>
              </w:rPr>
              <w:t xml:space="preserve">NPC </w:t>
            </w:r>
            <w:r w:rsidR="000709DC">
              <w:rPr>
                <w:rStyle w:val="Hyperlink"/>
                <w:noProof/>
              </w:rPr>
              <w:t>Level 1 Managed</w:t>
            </w:r>
            <w:r w:rsidR="00904193">
              <w:rPr>
                <w:noProof/>
                <w:webHidden/>
              </w:rPr>
              <w:tab/>
            </w:r>
            <w:r w:rsidR="00904193">
              <w:rPr>
                <w:noProof/>
                <w:webHidden/>
              </w:rPr>
              <w:fldChar w:fldCharType="begin"/>
            </w:r>
            <w:r w:rsidR="00904193">
              <w:rPr>
                <w:noProof/>
                <w:webHidden/>
              </w:rPr>
              <w:instrText xml:space="preserve"> PAGEREF _Toc506981420 \h </w:instrText>
            </w:r>
            <w:r w:rsidR="00904193">
              <w:rPr>
                <w:noProof/>
                <w:webHidden/>
              </w:rPr>
            </w:r>
            <w:r w:rsidR="00904193">
              <w:rPr>
                <w:noProof/>
                <w:webHidden/>
              </w:rPr>
              <w:fldChar w:fldCharType="separate"/>
            </w:r>
            <w:r w:rsidR="00904193">
              <w:rPr>
                <w:noProof/>
                <w:webHidden/>
              </w:rPr>
              <w:t>14</w:t>
            </w:r>
            <w:r w:rsidR="00904193">
              <w:rPr>
                <w:noProof/>
                <w:webHidden/>
              </w:rPr>
              <w:fldChar w:fldCharType="end"/>
            </w:r>
          </w:hyperlink>
        </w:p>
        <w:p w14:paraId="023A0715" w14:textId="4D67E21A" w:rsidR="00904193" w:rsidRDefault="00611A2F">
          <w:pPr>
            <w:pStyle w:val="TOC2"/>
            <w:rPr>
              <w:rFonts w:asciiTheme="minorHAnsi" w:hAnsiTheme="minorHAnsi"/>
              <w:noProof/>
              <w:lang w:val="en-CA" w:eastAsia="en-CA"/>
            </w:rPr>
          </w:pPr>
          <w:hyperlink w:anchor="_Toc506981421" w:history="1">
            <w:r w:rsidR="00904193" w:rsidRPr="00794B62">
              <w:rPr>
                <w:rStyle w:val="Hyperlink"/>
                <w:noProof/>
              </w:rPr>
              <w:t>6.3</w:t>
            </w:r>
            <w:r w:rsidR="00904193">
              <w:rPr>
                <w:rFonts w:asciiTheme="minorHAnsi" w:hAnsiTheme="minorHAnsi"/>
                <w:noProof/>
                <w:lang w:val="en-CA" w:eastAsia="en-CA"/>
              </w:rPr>
              <w:tab/>
            </w:r>
            <w:r w:rsidR="00904193" w:rsidRPr="00794B62">
              <w:rPr>
                <w:rStyle w:val="Hyperlink"/>
                <w:noProof/>
              </w:rPr>
              <w:t>NPC Level 2 Persistable</w:t>
            </w:r>
            <w:r w:rsidR="00904193">
              <w:rPr>
                <w:noProof/>
                <w:webHidden/>
              </w:rPr>
              <w:tab/>
            </w:r>
            <w:r w:rsidR="00904193">
              <w:rPr>
                <w:noProof/>
                <w:webHidden/>
              </w:rPr>
              <w:fldChar w:fldCharType="begin"/>
            </w:r>
            <w:r w:rsidR="00904193">
              <w:rPr>
                <w:noProof/>
                <w:webHidden/>
              </w:rPr>
              <w:instrText xml:space="preserve"> PAGEREF _Toc506981421 \h </w:instrText>
            </w:r>
            <w:r w:rsidR="00904193">
              <w:rPr>
                <w:noProof/>
                <w:webHidden/>
              </w:rPr>
            </w:r>
            <w:r w:rsidR="00904193">
              <w:rPr>
                <w:noProof/>
                <w:webHidden/>
              </w:rPr>
              <w:fldChar w:fldCharType="separate"/>
            </w:r>
            <w:r w:rsidR="00904193">
              <w:rPr>
                <w:noProof/>
                <w:webHidden/>
              </w:rPr>
              <w:t>17</w:t>
            </w:r>
            <w:r w:rsidR="00904193">
              <w:rPr>
                <w:noProof/>
                <w:webHidden/>
              </w:rPr>
              <w:fldChar w:fldCharType="end"/>
            </w:r>
          </w:hyperlink>
        </w:p>
        <w:p w14:paraId="072E507A" w14:textId="67C98E81" w:rsidR="00904193" w:rsidRDefault="00611A2F">
          <w:pPr>
            <w:pStyle w:val="TOC2"/>
            <w:rPr>
              <w:rFonts w:asciiTheme="minorHAnsi" w:hAnsiTheme="minorHAnsi"/>
              <w:noProof/>
              <w:lang w:val="en-CA" w:eastAsia="en-CA"/>
            </w:rPr>
          </w:pPr>
          <w:hyperlink w:anchor="_Toc506981422" w:history="1">
            <w:r w:rsidR="00904193" w:rsidRPr="00794B62">
              <w:rPr>
                <w:rStyle w:val="Hyperlink"/>
                <w:noProof/>
              </w:rPr>
              <w:t>6.4</w:t>
            </w:r>
            <w:r w:rsidR="00904193">
              <w:rPr>
                <w:rFonts w:asciiTheme="minorHAnsi" w:hAnsiTheme="minorHAnsi"/>
                <w:noProof/>
                <w:lang w:val="en-CA" w:eastAsia="en-CA"/>
              </w:rPr>
              <w:tab/>
            </w:r>
            <w:r w:rsidR="00904193" w:rsidRPr="00794B62">
              <w:rPr>
                <w:rStyle w:val="Hyperlink"/>
                <w:noProof/>
              </w:rPr>
              <w:t>NPC Level 3 Deletable (Bury/Tombstone)</w:t>
            </w:r>
            <w:r w:rsidR="00904193">
              <w:rPr>
                <w:noProof/>
                <w:webHidden/>
              </w:rPr>
              <w:tab/>
            </w:r>
            <w:r w:rsidR="00904193">
              <w:rPr>
                <w:noProof/>
                <w:webHidden/>
              </w:rPr>
              <w:fldChar w:fldCharType="begin"/>
            </w:r>
            <w:r w:rsidR="00904193">
              <w:rPr>
                <w:noProof/>
                <w:webHidden/>
              </w:rPr>
              <w:instrText xml:space="preserve"> PAGEREF _Toc506981422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6D2135E" w14:textId="23588CBC" w:rsidR="00904193" w:rsidRDefault="00611A2F">
          <w:pPr>
            <w:pStyle w:val="TOC2"/>
            <w:rPr>
              <w:rFonts w:asciiTheme="minorHAnsi" w:hAnsiTheme="minorHAnsi"/>
              <w:noProof/>
              <w:lang w:val="en-CA" w:eastAsia="en-CA"/>
            </w:rPr>
          </w:pPr>
          <w:hyperlink w:anchor="_Toc506981423" w:history="1">
            <w:r w:rsidR="00904193" w:rsidRPr="00794B62">
              <w:rPr>
                <w:rStyle w:val="Hyperlink"/>
                <w:noProof/>
              </w:rPr>
              <w:t>6.5</w:t>
            </w:r>
            <w:r w:rsidR="00904193">
              <w:rPr>
                <w:rFonts w:asciiTheme="minorHAnsi" w:hAnsiTheme="minorHAnsi"/>
                <w:noProof/>
                <w:lang w:val="en-CA" w:eastAsia="en-CA"/>
              </w:rPr>
              <w:tab/>
            </w:r>
            <w:r w:rsidR="00904193" w:rsidRPr="00794B62">
              <w:rPr>
                <w:rStyle w:val="Hyperlink"/>
                <w:noProof/>
              </w:rPr>
              <w:t xml:space="preserve">NPC Level 4 </w:t>
            </w:r>
            <w:r w:rsidR="00C57A46">
              <w:rPr>
                <w:rStyle w:val="Hyperlink"/>
                <w:noProof/>
              </w:rPr>
              <w:t>Collectible</w:t>
            </w:r>
            <w:r w:rsidR="00904193">
              <w:rPr>
                <w:noProof/>
                <w:webHidden/>
              </w:rPr>
              <w:tab/>
            </w:r>
            <w:r w:rsidR="00904193">
              <w:rPr>
                <w:noProof/>
                <w:webHidden/>
              </w:rPr>
              <w:fldChar w:fldCharType="begin"/>
            </w:r>
            <w:r w:rsidR="00904193">
              <w:rPr>
                <w:noProof/>
                <w:webHidden/>
              </w:rPr>
              <w:instrText xml:space="preserve"> PAGEREF _Toc506981423 \h </w:instrText>
            </w:r>
            <w:r w:rsidR="00904193">
              <w:rPr>
                <w:noProof/>
                <w:webHidden/>
              </w:rPr>
            </w:r>
            <w:r w:rsidR="00904193">
              <w:rPr>
                <w:noProof/>
                <w:webHidden/>
              </w:rPr>
              <w:fldChar w:fldCharType="separate"/>
            </w:r>
            <w:r w:rsidR="00904193">
              <w:rPr>
                <w:noProof/>
                <w:webHidden/>
              </w:rPr>
              <w:t>22</w:t>
            </w:r>
            <w:r w:rsidR="00904193">
              <w:rPr>
                <w:noProof/>
                <w:webHidden/>
              </w:rPr>
              <w:fldChar w:fldCharType="end"/>
            </w:r>
          </w:hyperlink>
        </w:p>
        <w:p w14:paraId="143DCCB7" w14:textId="16F949F7" w:rsidR="00904193" w:rsidRDefault="00611A2F">
          <w:pPr>
            <w:pStyle w:val="TOC2"/>
            <w:rPr>
              <w:rFonts w:asciiTheme="minorHAnsi" w:hAnsiTheme="minorHAnsi"/>
              <w:noProof/>
              <w:lang w:val="en-CA" w:eastAsia="en-CA"/>
            </w:rPr>
          </w:pPr>
          <w:hyperlink w:anchor="_Toc506981424" w:history="1">
            <w:r w:rsidR="00904193" w:rsidRPr="00794B62">
              <w:rPr>
                <w:rStyle w:val="Hyperlink"/>
                <w:noProof/>
              </w:rPr>
              <w:t>6.6</w:t>
            </w:r>
            <w:r w:rsidR="00904193">
              <w:rPr>
                <w:rFonts w:asciiTheme="minorHAnsi" w:hAnsiTheme="minorHAnsi"/>
                <w:noProof/>
                <w:lang w:val="en-CA" w:eastAsia="en-CA"/>
              </w:rPr>
              <w:tab/>
            </w:r>
            <w:r w:rsidR="00904193" w:rsidRPr="00794B62">
              <w:rPr>
                <w:rStyle w:val="Hyperlink"/>
                <w:noProof/>
              </w:rPr>
              <w:t>Future Implementation Levels</w:t>
            </w:r>
            <w:r w:rsidR="00904193">
              <w:rPr>
                <w:noProof/>
                <w:webHidden/>
              </w:rPr>
              <w:tab/>
            </w:r>
            <w:r w:rsidR="00904193">
              <w:rPr>
                <w:noProof/>
                <w:webHidden/>
              </w:rPr>
              <w:fldChar w:fldCharType="begin"/>
            </w:r>
            <w:r w:rsidR="00904193">
              <w:rPr>
                <w:noProof/>
                <w:webHidden/>
              </w:rPr>
              <w:instrText xml:space="preserve"> PAGEREF _Toc506981424 \h </w:instrText>
            </w:r>
            <w:r w:rsidR="00904193">
              <w:rPr>
                <w:noProof/>
                <w:webHidden/>
              </w:rPr>
            </w:r>
            <w:r w:rsidR="00904193">
              <w:rPr>
                <w:noProof/>
                <w:webHidden/>
              </w:rPr>
              <w:fldChar w:fldCharType="separate"/>
            </w:r>
            <w:r w:rsidR="00904193">
              <w:rPr>
                <w:noProof/>
                <w:webHidden/>
              </w:rPr>
              <w:t>23</w:t>
            </w:r>
            <w:r w:rsidR="00904193">
              <w:rPr>
                <w:noProof/>
                <w:webHidden/>
              </w:rPr>
              <w:fldChar w:fldCharType="end"/>
            </w:r>
          </w:hyperlink>
        </w:p>
        <w:p w14:paraId="21E34F54" w14:textId="437B0B1E" w:rsidR="00904193" w:rsidRDefault="00611A2F">
          <w:pPr>
            <w:pStyle w:val="TOC1"/>
            <w:tabs>
              <w:tab w:val="left" w:pos="432"/>
            </w:tabs>
            <w:rPr>
              <w:rFonts w:asciiTheme="minorHAnsi" w:hAnsiTheme="minorHAnsi"/>
              <w:sz w:val="22"/>
              <w:lang w:val="en-CA" w:eastAsia="en-CA"/>
            </w:rPr>
          </w:pPr>
          <w:hyperlink w:anchor="_Toc506981425" w:history="1">
            <w:r w:rsidR="00904193" w:rsidRPr="00794B62">
              <w:rPr>
                <w:rStyle w:val="Hyperlink"/>
              </w:rPr>
              <w:t>7</w:t>
            </w:r>
            <w:r w:rsidR="00904193">
              <w:rPr>
                <w:rFonts w:asciiTheme="minorHAnsi" w:hAnsiTheme="minorHAnsi"/>
                <w:sz w:val="22"/>
                <w:lang w:val="en-CA" w:eastAsia="en-CA"/>
              </w:rPr>
              <w:tab/>
            </w:r>
            <w:r w:rsidR="00904193" w:rsidRPr="00794B62">
              <w:rPr>
                <w:rStyle w:val="Hyperlink"/>
              </w:rPr>
              <w:t>Results</w:t>
            </w:r>
            <w:r w:rsidR="00904193">
              <w:rPr>
                <w:webHidden/>
              </w:rPr>
              <w:tab/>
            </w:r>
            <w:r w:rsidR="00904193">
              <w:rPr>
                <w:webHidden/>
              </w:rPr>
              <w:fldChar w:fldCharType="begin"/>
            </w:r>
            <w:r w:rsidR="00904193">
              <w:rPr>
                <w:webHidden/>
              </w:rPr>
              <w:instrText xml:space="preserve"> PAGEREF _Toc506981425 \h </w:instrText>
            </w:r>
            <w:r w:rsidR="00904193">
              <w:rPr>
                <w:webHidden/>
              </w:rPr>
            </w:r>
            <w:r w:rsidR="00904193">
              <w:rPr>
                <w:webHidden/>
              </w:rPr>
              <w:fldChar w:fldCharType="separate"/>
            </w:r>
            <w:r w:rsidR="00904193">
              <w:rPr>
                <w:webHidden/>
              </w:rPr>
              <w:t>24</w:t>
            </w:r>
            <w:r w:rsidR="00904193">
              <w:rPr>
                <w:webHidden/>
              </w:rPr>
              <w:fldChar w:fldCharType="end"/>
            </w:r>
          </w:hyperlink>
        </w:p>
        <w:p w14:paraId="2867063F" w14:textId="7FA6106F" w:rsidR="00904193" w:rsidRDefault="00611A2F">
          <w:pPr>
            <w:pStyle w:val="TOC1"/>
            <w:tabs>
              <w:tab w:val="left" w:pos="432"/>
            </w:tabs>
            <w:rPr>
              <w:rFonts w:asciiTheme="minorHAnsi" w:hAnsiTheme="minorHAnsi"/>
              <w:sz w:val="22"/>
              <w:lang w:val="en-CA" w:eastAsia="en-CA"/>
            </w:rPr>
          </w:pPr>
          <w:hyperlink w:anchor="_Toc506981426" w:history="1">
            <w:r w:rsidR="00904193" w:rsidRPr="00794B62">
              <w:rPr>
                <w:rStyle w:val="Hyperlink"/>
              </w:rPr>
              <w:t>8</w:t>
            </w:r>
            <w:r w:rsidR="00904193">
              <w:rPr>
                <w:rFonts w:asciiTheme="minorHAnsi" w:hAnsiTheme="minorHAnsi"/>
                <w:sz w:val="22"/>
                <w:lang w:val="en-CA" w:eastAsia="en-CA"/>
              </w:rPr>
              <w:tab/>
            </w:r>
            <w:r>
              <w:rPr>
                <w:rStyle w:val="Hyperlink"/>
              </w:rPr>
              <w:t>Roadmap</w:t>
            </w:r>
            <w:r w:rsidR="00904193">
              <w:rPr>
                <w:webHidden/>
              </w:rPr>
              <w:tab/>
            </w:r>
            <w:r w:rsidR="00904193">
              <w:rPr>
                <w:webHidden/>
              </w:rPr>
              <w:fldChar w:fldCharType="begin"/>
            </w:r>
            <w:r w:rsidR="00904193">
              <w:rPr>
                <w:webHidden/>
              </w:rPr>
              <w:instrText xml:space="preserve"> PAGEREF _Toc506981426 \h </w:instrText>
            </w:r>
            <w:r w:rsidR="00904193">
              <w:rPr>
                <w:webHidden/>
              </w:rPr>
            </w:r>
            <w:r w:rsidR="00904193">
              <w:rPr>
                <w:webHidden/>
              </w:rPr>
              <w:fldChar w:fldCharType="separate"/>
            </w:r>
            <w:r w:rsidR="00904193">
              <w:rPr>
                <w:webHidden/>
              </w:rPr>
              <w:t>25</w:t>
            </w:r>
            <w:r w:rsidR="00904193">
              <w:rPr>
                <w:webHidden/>
              </w:rPr>
              <w:fldChar w:fldCharType="end"/>
            </w:r>
          </w:hyperlink>
        </w:p>
        <w:p w14:paraId="13676DFA" w14:textId="7F88063C" w:rsidR="00904193" w:rsidRDefault="00611A2F">
          <w:pPr>
            <w:pStyle w:val="TOC1"/>
            <w:tabs>
              <w:tab w:val="left" w:pos="432"/>
            </w:tabs>
            <w:rPr>
              <w:rFonts w:asciiTheme="minorHAnsi" w:hAnsiTheme="minorHAnsi"/>
              <w:sz w:val="22"/>
              <w:lang w:val="en-CA" w:eastAsia="en-CA"/>
            </w:rPr>
          </w:pPr>
          <w:hyperlink w:anchor="_Toc506981427" w:history="1">
            <w:r w:rsidR="00904193" w:rsidRPr="00794B62">
              <w:rPr>
                <w:rStyle w:val="Hyperlink"/>
              </w:rPr>
              <w:t>9</w:t>
            </w:r>
            <w:r w:rsidR="00904193">
              <w:rPr>
                <w:rFonts w:asciiTheme="minorHAnsi" w:hAnsiTheme="minorHAnsi"/>
                <w:sz w:val="22"/>
                <w:lang w:val="en-CA" w:eastAsia="en-CA"/>
              </w:rPr>
              <w:tab/>
            </w:r>
            <w:r w:rsidR="00904193" w:rsidRPr="00794B62">
              <w:rPr>
                <w:rStyle w:val="Hyperlink"/>
              </w:rPr>
              <w:t>Summary</w:t>
            </w:r>
            <w:r w:rsidR="00904193">
              <w:rPr>
                <w:webHidden/>
              </w:rPr>
              <w:tab/>
            </w:r>
            <w:r w:rsidR="00904193">
              <w:rPr>
                <w:webHidden/>
              </w:rPr>
              <w:fldChar w:fldCharType="begin"/>
            </w:r>
            <w:r w:rsidR="00904193">
              <w:rPr>
                <w:webHidden/>
              </w:rPr>
              <w:instrText xml:space="preserve"> PAGEREF _Toc506981427 \h </w:instrText>
            </w:r>
            <w:r w:rsidR="00904193">
              <w:rPr>
                <w:webHidden/>
              </w:rPr>
            </w:r>
            <w:r w:rsidR="00904193">
              <w:rPr>
                <w:webHidden/>
              </w:rPr>
              <w:fldChar w:fldCharType="separate"/>
            </w:r>
            <w:r w:rsidR="00904193">
              <w:rPr>
                <w:webHidden/>
              </w:rPr>
              <w:t>26</w:t>
            </w:r>
            <w:r w:rsidR="00904193">
              <w:rPr>
                <w:webHidden/>
              </w:rPr>
              <w:fldChar w:fldCharType="end"/>
            </w:r>
          </w:hyperlink>
        </w:p>
        <w:p w14:paraId="01F2CBCE" w14:textId="448F3B83" w:rsidR="00904193" w:rsidRDefault="00611A2F">
          <w:pPr>
            <w:pStyle w:val="TOC1"/>
            <w:tabs>
              <w:tab w:val="left" w:pos="864"/>
            </w:tabs>
            <w:rPr>
              <w:rFonts w:asciiTheme="minorHAnsi" w:hAnsiTheme="minorHAnsi"/>
              <w:sz w:val="22"/>
              <w:lang w:val="en-CA" w:eastAsia="en-CA"/>
            </w:rPr>
          </w:pPr>
          <w:hyperlink w:anchor="_Toc506981428" w:history="1">
            <w:r w:rsidR="00904193" w:rsidRPr="00794B62">
              <w:rPr>
                <w:rStyle w:val="Hyperlink"/>
              </w:rPr>
              <w:t>10</w:t>
            </w:r>
            <w:r w:rsidR="00904193">
              <w:rPr>
                <w:rFonts w:asciiTheme="minorHAnsi" w:hAnsiTheme="minorHAnsi"/>
                <w:sz w:val="22"/>
                <w:lang w:val="en-CA" w:eastAsia="en-CA"/>
              </w:rPr>
              <w:tab/>
            </w:r>
            <w:r w:rsidR="00904193" w:rsidRPr="00794B62">
              <w:rPr>
                <w:rStyle w:val="Hyperlink"/>
              </w:rPr>
              <w:t>Appendix A – What is a Bluepaper?</w:t>
            </w:r>
            <w:r w:rsidR="00904193">
              <w:rPr>
                <w:webHidden/>
              </w:rPr>
              <w:tab/>
            </w:r>
            <w:r w:rsidR="00904193">
              <w:rPr>
                <w:webHidden/>
              </w:rPr>
              <w:fldChar w:fldCharType="begin"/>
            </w:r>
            <w:r w:rsidR="00904193">
              <w:rPr>
                <w:webHidden/>
              </w:rPr>
              <w:instrText xml:space="preserve"> PAGEREF _Toc506981428 \h </w:instrText>
            </w:r>
            <w:r w:rsidR="00904193">
              <w:rPr>
                <w:webHidden/>
              </w:rPr>
            </w:r>
            <w:r w:rsidR="00904193">
              <w:rPr>
                <w:webHidden/>
              </w:rPr>
              <w:fldChar w:fldCharType="separate"/>
            </w:r>
            <w:r w:rsidR="00904193">
              <w:rPr>
                <w:webHidden/>
              </w:rPr>
              <w:t>27</w:t>
            </w:r>
            <w:r w:rsidR="00904193">
              <w:rPr>
                <w:webHidden/>
              </w:rPr>
              <w:fldChar w:fldCharType="end"/>
            </w:r>
          </w:hyperlink>
        </w:p>
        <w:p w14:paraId="5A814D9A" w14:textId="2574E0CE" w:rsidR="00904193" w:rsidRDefault="00611A2F">
          <w:pPr>
            <w:pStyle w:val="TOC2"/>
            <w:rPr>
              <w:rFonts w:asciiTheme="minorHAnsi" w:hAnsiTheme="minorHAnsi"/>
              <w:noProof/>
              <w:lang w:val="en-CA" w:eastAsia="en-CA"/>
            </w:rPr>
          </w:pPr>
          <w:hyperlink w:anchor="_Toc506981429" w:history="1">
            <w:r w:rsidR="00904193" w:rsidRPr="00794B62">
              <w:rPr>
                <w:rStyle w:val="Hyperlink"/>
                <w:noProof/>
              </w:rPr>
              <w:t>10.1</w:t>
            </w:r>
            <w:r w:rsidR="00904193">
              <w:rPr>
                <w:rFonts w:asciiTheme="minorHAnsi" w:hAnsiTheme="minorHAnsi"/>
                <w:noProof/>
                <w:lang w:val="en-CA" w:eastAsia="en-CA"/>
              </w:rPr>
              <w:tab/>
            </w:r>
            <w:r w:rsidR="00904193" w:rsidRPr="00794B62">
              <w:rPr>
                <w:rStyle w:val="Hyperlink"/>
                <w:noProof/>
              </w:rPr>
              <w:t>References</w:t>
            </w:r>
            <w:r w:rsidR="00904193">
              <w:rPr>
                <w:noProof/>
                <w:webHidden/>
              </w:rPr>
              <w:tab/>
            </w:r>
            <w:r w:rsidR="00904193">
              <w:rPr>
                <w:noProof/>
                <w:webHidden/>
              </w:rPr>
              <w:fldChar w:fldCharType="begin"/>
            </w:r>
            <w:r w:rsidR="00904193">
              <w:rPr>
                <w:noProof/>
                <w:webHidden/>
              </w:rPr>
              <w:instrText xml:space="preserve"> PAGEREF _Toc506981429 \h </w:instrText>
            </w:r>
            <w:r w:rsidR="00904193">
              <w:rPr>
                <w:noProof/>
                <w:webHidden/>
              </w:rPr>
            </w:r>
            <w:r w:rsidR="00904193">
              <w:rPr>
                <w:noProof/>
                <w:webHidden/>
              </w:rPr>
              <w:fldChar w:fldCharType="separate"/>
            </w:r>
            <w:r w:rsidR="00904193">
              <w:rPr>
                <w:noProof/>
                <w:webHidden/>
              </w:rPr>
              <w:t>27</w:t>
            </w:r>
            <w:r w:rsidR="00904193">
              <w:rPr>
                <w:noProof/>
                <w:webHidden/>
              </w:rPr>
              <w:fldChar w:fldCharType="end"/>
            </w:r>
          </w:hyperlink>
        </w:p>
        <w:p w14:paraId="2D8AF224" w14:textId="51E64F80" w:rsidR="00904193" w:rsidRDefault="00611A2F">
          <w:pPr>
            <w:pStyle w:val="TOC1"/>
            <w:tabs>
              <w:tab w:val="left" w:pos="864"/>
            </w:tabs>
            <w:rPr>
              <w:rFonts w:asciiTheme="minorHAnsi" w:hAnsiTheme="minorHAnsi"/>
              <w:sz w:val="22"/>
              <w:lang w:val="en-CA" w:eastAsia="en-CA"/>
            </w:rPr>
          </w:pPr>
          <w:hyperlink w:anchor="_Toc506981430" w:history="1">
            <w:r w:rsidR="00904193" w:rsidRPr="00794B62">
              <w:rPr>
                <w:rStyle w:val="Hyperlink"/>
              </w:rPr>
              <w:t>11</w:t>
            </w:r>
            <w:r w:rsidR="00904193">
              <w:rPr>
                <w:rFonts w:asciiTheme="minorHAnsi" w:hAnsiTheme="minorHAnsi"/>
                <w:sz w:val="22"/>
                <w:lang w:val="en-CA" w:eastAsia="en-CA"/>
              </w:rPr>
              <w:tab/>
            </w:r>
            <w:r w:rsidR="00904193" w:rsidRPr="00794B62">
              <w:rPr>
                <w:rStyle w:val="Hyperlink"/>
              </w:rPr>
              <w:t>Appendix B - NEO Blockchain Architecture Reference Model (ARM)</w:t>
            </w:r>
            <w:r w:rsidR="00904193">
              <w:rPr>
                <w:webHidden/>
              </w:rPr>
              <w:tab/>
            </w:r>
            <w:r w:rsidR="00904193">
              <w:rPr>
                <w:webHidden/>
              </w:rPr>
              <w:fldChar w:fldCharType="begin"/>
            </w:r>
            <w:r w:rsidR="00904193">
              <w:rPr>
                <w:webHidden/>
              </w:rPr>
              <w:instrText xml:space="preserve"> PAGEREF _Toc506981430 \h </w:instrText>
            </w:r>
            <w:r w:rsidR="00904193">
              <w:rPr>
                <w:webHidden/>
              </w:rPr>
            </w:r>
            <w:r w:rsidR="00904193">
              <w:rPr>
                <w:webHidden/>
              </w:rPr>
              <w:fldChar w:fldCharType="separate"/>
            </w:r>
            <w:r w:rsidR="00904193">
              <w:rPr>
                <w:webHidden/>
              </w:rPr>
              <w:t>28</w:t>
            </w:r>
            <w:r w:rsidR="00904193">
              <w:rPr>
                <w:webHidden/>
              </w:rPr>
              <w:fldChar w:fldCharType="end"/>
            </w:r>
          </w:hyperlink>
        </w:p>
        <w:p w14:paraId="46781210" w14:textId="10204CDE" w:rsidR="00904193" w:rsidRDefault="00611A2F">
          <w:pPr>
            <w:pStyle w:val="TOC2"/>
            <w:rPr>
              <w:rFonts w:asciiTheme="minorHAnsi" w:hAnsiTheme="minorHAnsi"/>
              <w:noProof/>
              <w:lang w:val="en-CA" w:eastAsia="en-CA"/>
            </w:rPr>
          </w:pPr>
          <w:hyperlink w:anchor="_Toc506981431" w:history="1">
            <w:r w:rsidR="00904193" w:rsidRPr="00794B62">
              <w:rPr>
                <w:rStyle w:val="Hyperlink"/>
                <w:noProof/>
              </w:rPr>
              <w:t>11.1</w:t>
            </w:r>
            <w:r w:rsidR="00904193">
              <w:rPr>
                <w:rFonts w:asciiTheme="minorHAnsi" w:hAnsiTheme="minorHAnsi"/>
                <w:noProof/>
                <w:lang w:val="en-CA" w:eastAsia="en-CA"/>
              </w:rPr>
              <w:tab/>
            </w:r>
            <w:r w:rsidR="00904193" w:rsidRPr="00794B62">
              <w:rPr>
                <w:rStyle w:val="Hyperlink"/>
                <w:noProof/>
              </w:rPr>
              <w:t>NEO Developer Environment</w:t>
            </w:r>
            <w:r w:rsidR="00904193">
              <w:rPr>
                <w:noProof/>
                <w:webHidden/>
              </w:rPr>
              <w:tab/>
            </w:r>
            <w:r w:rsidR="00904193">
              <w:rPr>
                <w:noProof/>
                <w:webHidden/>
              </w:rPr>
              <w:fldChar w:fldCharType="begin"/>
            </w:r>
            <w:r w:rsidR="00904193">
              <w:rPr>
                <w:noProof/>
                <w:webHidden/>
              </w:rPr>
              <w:instrText xml:space="preserve"> PAGEREF _Toc506981431 \h </w:instrText>
            </w:r>
            <w:r w:rsidR="00904193">
              <w:rPr>
                <w:noProof/>
                <w:webHidden/>
              </w:rPr>
            </w:r>
            <w:r w:rsidR="00904193">
              <w:rPr>
                <w:noProof/>
                <w:webHidden/>
              </w:rPr>
              <w:fldChar w:fldCharType="separate"/>
            </w:r>
            <w:r w:rsidR="00904193">
              <w:rPr>
                <w:noProof/>
                <w:webHidden/>
              </w:rPr>
              <w:t>28</w:t>
            </w:r>
            <w:r w:rsidR="00904193">
              <w:rPr>
                <w:noProof/>
                <w:webHidden/>
              </w:rPr>
              <w:fldChar w:fldCharType="end"/>
            </w:r>
          </w:hyperlink>
        </w:p>
        <w:p w14:paraId="0759D87E" w14:textId="000FB574" w:rsidR="00904193" w:rsidRDefault="00611A2F">
          <w:pPr>
            <w:pStyle w:val="TOC2"/>
            <w:rPr>
              <w:rFonts w:asciiTheme="minorHAnsi" w:hAnsiTheme="minorHAnsi"/>
              <w:noProof/>
              <w:lang w:val="en-CA" w:eastAsia="en-CA"/>
            </w:rPr>
          </w:pPr>
          <w:hyperlink w:anchor="_Toc506981432" w:history="1">
            <w:r w:rsidR="00904193" w:rsidRPr="00794B62">
              <w:rPr>
                <w:rStyle w:val="Hyperlink"/>
                <w:noProof/>
              </w:rPr>
              <w:t>11.2</w:t>
            </w:r>
            <w:r w:rsidR="00904193">
              <w:rPr>
                <w:rFonts w:asciiTheme="minorHAnsi" w:hAnsiTheme="minorHAnsi"/>
                <w:noProof/>
                <w:lang w:val="en-CA" w:eastAsia="en-CA"/>
              </w:rPr>
              <w:tab/>
            </w:r>
            <w:r w:rsidR="00904193" w:rsidRPr="00794B62">
              <w:rPr>
                <w:rStyle w:val="Hyperlink"/>
                <w:noProof/>
              </w:rPr>
              <w:t>NEO Virtual Machine Environment</w:t>
            </w:r>
            <w:r w:rsidR="00904193">
              <w:rPr>
                <w:noProof/>
                <w:webHidden/>
              </w:rPr>
              <w:tab/>
            </w:r>
            <w:r w:rsidR="00904193">
              <w:rPr>
                <w:noProof/>
                <w:webHidden/>
              </w:rPr>
              <w:fldChar w:fldCharType="begin"/>
            </w:r>
            <w:r w:rsidR="00904193">
              <w:rPr>
                <w:noProof/>
                <w:webHidden/>
              </w:rPr>
              <w:instrText xml:space="preserve"> PAGEREF _Toc506981432 \h </w:instrText>
            </w:r>
            <w:r w:rsidR="00904193">
              <w:rPr>
                <w:noProof/>
                <w:webHidden/>
              </w:rPr>
            </w:r>
            <w:r w:rsidR="00904193">
              <w:rPr>
                <w:noProof/>
                <w:webHidden/>
              </w:rPr>
              <w:fldChar w:fldCharType="separate"/>
            </w:r>
            <w:r w:rsidR="00904193">
              <w:rPr>
                <w:noProof/>
                <w:webHidden/>
              </w:rPr>
              <w:t>30</w:t>
            </w:r>
            <w:r w:rsidR="00904193">
              <w:rPr>
                <w:noProof/>
                <w:webHidden/>
              </w:rPr>
              <w:fldChar w:fldCharType="end"/>
            </w:r>
          </w:hyperlink>
        </w:p>
        <w:p w14:paraId="1CD303BC" w14:textId="0999EF05" w:rsidR="00904193" w:rsidRDefault="00611A2F">
          <w:pPr>
            <w:pStyle w:val="TOC1"/>
            <w:tabs>
              <w:tab w:val="left" w:pos="864"/>
            </w:tabs>
            <w:rPr>
              <w:rFonts w:asciiTheme="minorHAnsi" w:hAnsiTheme="minorHAnsi"/>
              <w:sz w:val="22"/>
              <w:lang w:val="en-CA" w:eastAsia="en-CA"/>
            </w:rPr>
          </w:pPr>
          <w:hyperlink w:anchor="_Toc506981433" w:history="1">
            <w:r w:rsidR="00904193" w:rsidRPr="00794B62">
              <w:rPr>
                <w:rStyle w:val="Hyperlink"/>
              </w:rPr>
              <w:t>12</w:t>
            </w:r>
            <w:r w:rsidR="00904193">
              <w:rPr>
                <w:rFonts w:asciiTheme="minorHAnsi" w:hAnsiTheme="minorHAnsi"/>
                <w:sz w:val="22"/>
                <w:lang w:val="en-CA" w:eastAsia="en-CA"/>
              </w:rPr>
              <w:tab/>
            </w:r>
            <w:r w:rsidR="00904193" w:rsidRPr="00794B62">
              <w:rPr>
                <w:rStyle w:val="Hyperlink"/>
              </w:rPr>
              <w:t>About the Author</w:t>
            </w:r>
            <w:r w:rsidR="00904193">
              <w:rPr>
                <w:webHidden/>
              </w:rPr>
              <w:tab/>
            </w:r>
            <w:r w:rsidR="00904193">
              <w:rPr>
                <w:webHidden/>
              </w:rPr>
              <w:fldChar w:fldCharType="begin"/>
            </w:r>
            <w:r w:rsidR="00904193">
              <w:rPr>
                <w:webHidden/>
              </w:rPr>
              <w:instrText xml:space="preserve"> PAGEREF _Toc506981433 \h </w:instrText>
            </w:r>
            <w:r w:rsidR="00904193">
              <w:rPr>
                <w:webHidden/>
              </w:rPr>
            </w:r>
            <w:r w:rsidR="00904193">
              <w:rPr>
                <w:webHidden/>
              </w:rPr>
              <w:fldChar w:fldCharType="separate"/>
            </w:r>
            <w:r w:rsidR="00904193">
              <w:rPr>
                <w:webHidden/>
              </w:rPr>
              <w:t>35</w:t>
            </w:r>
            <w:r w:rsidR="00904193">
              <w:rPr>
                <w:webHidden/>
              </w:rPr>
              <w:fldChar w:fldCharType="end"/>
            </w:r>
          </w:hyperlink>
        </w:p>
        <w:p w14:paraId="66431258" w14:textId="28C98B25" w:rsidR="00904193" w:rsidRDefault="00611A2F">
          <w:pPr>
            <w:pStyle w:val="TOC2"/>
            <w:rPr>
              <w:rFonts w:asciiTheme="minorHAnsi" w:hAnsiTheme="minorHAnsi"/>
              <w:noProof/>
              <w:lang w:val="en-CA" w:eastAsia="en-CA"/>
            </w:rPr>
          </w:pPr>
          <w:hyperlink w:anchor="_Toc506981434" w:history="1">
            <w:r w:rsidR="00904193" w:rsidRPr="00794B62">
              <w:rPr>
                <w:rStyle w:val="Hyperlink"/>
                <w:noProof/>
              </w:rPr>
              <w:t>12.1</w:t>
            </w:r>
            <w:r w:rsidR="00904193">
              <w:rPr>
                <w:rFonts w:asciiTheme="minorHAnsi" w:hAnsiTheme="minorHAnsi"/>
                <w:noProof/>
                <w:lang w:val="en-CA" w:eastAsia="en-CA"/>
              </w:rPr>
              <w:tab/>
            </w:r>
            <w:r w:rsidR="00904193" w:rsidRPr="00794B62">
              <w:rPr>
                <w:rStyle w:val="Hyperlink"/>
                <w:noProof/>
              </w:rPr>
              <w:t>Michael Herman</w:t>
            </w:r>
            <w:r w:rsidR="00904193">
              <w:rPr>
                <w:noProof/>
                <w:webHidden/>
              </w:rPr>
              <w:tab/>
            </w:r>
            <w:r w:rsidR="00904193">
              <w:rPr>
                <w:noProof/>
                <w:webHidden/>
              </w:rPr>
              <w:fldChar w:fldCharType="begin"/>
            </w:r>
            <w:r w:rsidR="00904193">
              <w:rPr>
                <w:noProof/>
                <w:webHidden/>
              </w:rPr>
              <w:instrText xml:space="preserve"> PAGEREF _Toc506981434 \h </w:instrText>
            </w:r>
            <w:r w:rsidR="00904193">
              <w:rPr>
                <w:noProof/>
                <w:webHidden/>
              </w:rPr>
            </w:r>
            <w:r w:rsidR="00904193">
              <w:rPr>
                <w:noProof/>
                <w:webHidden/>
              </w:rPr>
              <w:fldChar w:fldCharType="separate"/>
            </w:r>
            <w:r w:rsidR="00904193">
              <w:rPr>
                <w:noProof/>
                <w:webHidden/>
              </w:rPr>
              <w:t>35</w:t>
            </w:r>
            <w:r w:rsidR="00904193">
              <w:rPr>
                <w:noProof/>
                <w:webHidden/>
              </w:rPr>
              <w:fldChar w:fldCharType="end"/>
            </w:r>
          </w:hyperlink>
        </w:p>
        <w:p w14:paraId="7EED710E" w14:textId="24D71D2B" w:rsidR="00C04478" w:rsidRDefault="007246AA" w:rsidP="00C04478">
          <w:pPr>
            <w:pStyle w:val="TOC2"/>
          </w:pPr>
          <w:r>
            <w:rPr>
              <w:b/>
              <w:bCs/>
              <w:noProof/>
              <w:sz w:val="24"/>
            </w:rPr>
            <w:fldChar w:fldCharType="end"/>
          </w:r>
        </w:p>
        <w:p w14:paraId="6DF73B27" w14:textId="77777777" w:rsidR="00C04478" w:rsidRDefault="00C04478" w:rsidP="00C04478">
          <w:pPr>
            <w:pStyle w:val="TOC2"/>
          </w:pPr>
        </w:p>
        <w:p w14:paraId="234B7A72" w14:textId="77777777" w:rsidR="00C04478" w:rsidRDefault="00C04478">
          <w:pPr>
            <w:spacing w:before="0" w:after="160" w:line="259" w:lineRule="auto"/>
            <w:rPr>
              <w:rFonts w:eastAsiaTheme="majorEastAsia" w:cstheme="majorBidi"/>
              <w:bCs/>
              <w:iCs/>
              <w:color w:val="008AC8"/>
              <w:sz w:val="32"/>
              <w:szCs w:val="24"/>
            </w:rPr>
          </w:pPr>
          <w:r>
            <w:rPr>
              <w:sz w:val="32"/>
            </w:rPr>
            <w:br w:type="page"/>
          </w:r>
        </w:p>
        <w:p w14:paraId="451A21AD" w14:textId="0DE8492A" w:rsidR="0041053E" w:rsidRPr="00C04478" w:rsidRDefault="00C04478" w:rsidP="00C81AC1">
          <w:pPr>
            <w:pStyle w:val="Heading1"/>
            <w:rPr>
              <w:sz w:val="32"/>
            </w:rPr>
          </w:pPr>
          <w:bookmarkStart w:id="0" w:name="_Toc506981408"/>
          <w:r w:rsidRPr="00C04478">
            <w:rPr>
              <w:sz w:val="32"/>
            </w:rPr>
            <w:lastRenderedPageBreak/>
            <w:t>List</w:t>
          </w:r>
          <w:r w:rsidR="0041053E" w:rsidRPr="00C04478">
            <w:rPr>
              <w:sz w:val="32"/>
            </w:rPr>
            <w:t xml:space="preserve"> of Figures</w:t>
          </w:r>
          <w:bookmarkEnd w:id="0"/>
        </w:p>
        <w:p w14:paraId="015F001D" w14:textId="242F071F" w:rsidR="00DF200B" w:rsidRDefault="0041053E">
          <w:pPr>
            <w:pStyle w:val="TableofFigures"/>
            <w:tabs>
              <w:tab w:val="right" w:leader="dot" w:pos="9350"/>
            </w:tabs>
            <w:rPr>
              <w:rFonts w:asciiTheme="minorHAnsi" w:hAnsiTheme="minorHAnsi"/>
              <w:noProof/>
              <w:lang w:val="en-CA" w:eastAsia="en-CA"/>
            </w:rPr>
          </w:pPr>
          <w:r>
            <w:fldChar w:fldCharType="begin"/>
          </w:r>
          <w:r>
            <w:instrText xml:space="preserve"> TOC \h \z \c "Figure" </w:instrText>
          </w:r>
          <w:r>
            <w:fldChar w:fldCharType="separate"/>
          </w:r>
          <w:hyperlink w:anchor="_Toc506928966" w:history="1">
            <w:r w:rsidR="00DF200B" w:rsidRPr="00BF3FBC">
              <w:rPr>
                <w:rStyle w:val="Hyperlink"/>
                <w:noProof/>
              </w:rPr>
              <w:t>Figure 1. Sukhoi SuperJet Full Flight Simulator [credit: Wikipedia]</w:t>
            </w:r>
            <w:r w:rsidR="00DF200B">
              <w:rPr>
                <w:noProof/>
                <w:webHidden/>
              </w:rPr>
              <w:tab/>
            </w:r>
            <w:r w:rsidR="00DF200B">
              <w:rPr>
                <w:noProof/>
                <w:webHidden/>
              </w:rPr>
              <w:fldChar w:fldCharType="begin"/>
            </w:r>
            <w:r w:rsidR="00DF200B">
              <w:rPr>
                <w:noProof/>
                <w:webHidden/>
              </w:rPr>
              <w:instrText xml:space="preserve"> PAGEREF _Toc506928966 \h </w:instrText>
            </w:r>
            <w:r w:rsidR="00DF200B">
              <w:rPr>
                <w:noProof/>
                <w:webHidden/>
              </w:rPr>
            </w:r>
            <w:r w:rsidR="00DF200B">
              <w:rPr>
                <w:noProof/>
                <w:webHidden/>
              </w:rPr>
              <w:fldChar w:fldCharType="separate"/>
            </w:r>
            <w:r w:rsidR="00DF200B">
              <w:rPr>
                <w:noProof/>
                <w:webHidden/>
              </w:rPr>
              <w:t>6</w:t>
            </w:r>
            <w:r w:rsidR="00DF200B">
              <w:rPr>
                <w:noProof/>
                <w:webHidden/>
              </w:rPr>
              <w:fldChar w:fldCharType="end"/>
            </w:r>
          </w:hyperlink>
        </w:p>
        <w:p w14:paraId="34940DCF" w14:textId="37267995" w:rsidR="00DF200B" w:rsidRDefault="00611A2F">
          <w:pPr>
            <w:pStyle w:val="TableofFigures"/>
            <w:tabs>
              <w:tab w:val="right" w:leader="dot" w:pos="9350"/>
            </w:tabs>
            <w:rPr>
              <w:rFonts w:asciiTheme="minorHAnsi" w:hAnsiTheme="minorHAnsi"/>
              <w:noProof/>
              <w:lang w:val="en-CA" w:eastAsia="en-CA"/>
            </w:rPr>
          </w:pPr>
          <w:hyperlink w:anchor="_Toc506928967" w:history="1">
            <w:r w:rsidR="00DF200B" w:rsidRPr="00BF3FBC">
              <w:rPr>
                <w:rStyle w:val="Hyperlink"/>
                <w:noProof/>
              </w:rPr>
              <w:t>Figure 2. NEO Blockchain Architecture Reference Model</w:t>
            </w:r>
            <w:r w:rsidR="00DF200B">
              <w:rPr>
                <w:noProof/>
                <w:webHidden/>
              </w:rPr>
              <w:tab/>
            </w:r>
            <w:r w:rsidR="00DF200B">
              <w:rPr>
                <w:noProof/>
                <w:webHidden/>
              </w:rPr>
              <w:fldChar w:fldCharType="begin"/>
            </w:r>
            <w:r w:rsidR="00DF200B">
              <w:rPr>
                <w:noProof/>
                <w:webHidden/>
              </w:rPr>
              <w:instrText xml:space="preserve"> PAGEREF _Toc506928967 \h </w:instrText>
            </w:r>
            <w:r w:rsidR="00DF200B">
              <w:rPr>
                <w:noProof/>
                <w:webHidden/>
              </w:rPr>
            </w:r>
            <w:r w:rsidR="00DF200B">
              <w:rPr>
                <w:noProof/>
                <w:webHidden/>
              </w:rPr>
              <w:fldChar w:fldCharType="separate"/>
            </w:r>
            <w:r w:rsidR="00DF200B">
              <w:rPr>
                <w:noProof/>
                <w:webHidden/>
              </w:rPr>
              <w:t>8</w:t>
            </w:r>
            <w:r w:rsidR="00DF200B">
              <w:rPr>
                <w:noProof/>
                <w:webHidden/>
              </w:rPr>
              <w:fldChar w:fldCharType="end"/>
            </w:r>
          </w:hyperlink>
        </w:p>
        <w:p w14:paraId="2EE29DA9" w14:textId="6A532906" w:rsidR="00DF200B" w:rsidRDefault="00611A2F">
          <w:pPr>
            <w:pStyle w:val="TableofFigures"/>
            <w:tabs>
              <w:tab w:val="right" w:leader="dot" w:pos="9350"/>
            </w:tabs>
            <w:rPr>
              <w:rFonts w:asciiTheme="minorHAnsi" w:hAnsiTheme="minorHAnsi"/>
              <w:noProof/>
              <w:lang w:val="en-CA" w:eastAsia="en-CA"/>
            </w:rPr>
          </w:pPr>
          <w:hyperlink w:anchor="_Toc506928968" w:history="1">
            <w:r w:rsidR="00DF200B" w:rsidRPr="00BF3FBC">
              <w:rPr>
                <w:rStyle w:val="Hyperlink"/>
                <w:noProof/>
              </w:rPr>
              <w:t>Figure 3. NEO Developer Environment Architecture</w:t>
            </w:r>
            <w:r w:rsidR="00DF200B">
              <w:rPr>
                <w:noProof/>
                <w:webHidden/>
              </w:rPr>
              <w:tab/>
            </w:r>
            <w:r w:rsidR="00DF200B">
              <w:rPr>
                <w:noProof/>
                <w:webHidden/>
              </w:rPr>
              <w:fldChar w:fldCharType="begin"/>
            </w:r>
            <w:r w:rsidR="00DF200B">
              <w:rPr>
                <w:noProof/>
                <w:webHidden/>
              </w:rPr>
              <w:instrText xml:space="preserve"> PAGEREF _Toc506928968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46C72B1B" w14:textId="115DBB40" w:rsidR="00DF200B" w:rsidRDefault="00611A2F">
          <w:pPr>
            <w:pStyle w:val="TableofFigures"/>
            <w:tabs>
              <w:tab w:val="right" w:leader="dot" w:pos="9350"/>
            </w:tabs>
            <w:rPr>
              <w:rFonts w:asciiTheme="minorHAnsi" w:hAnsiTheme="minorHAnsi"/>
              <w:noProof/>
              <w:lang w:val="en-CA" w:eastAsia="en-CA"/>
            </w:rPr>
          </w:pPr>
          <w:hyperlink w:anchor="_Toc506928969" w:history="1">
            <w:r w:rsidR="00DF200B" w:rsidRPr="00BF3FBC">
              <w:rPr>
                <w:rStyle w:val="Hyperlink"/>
                <w:noProof/>
              </w:rPr>
              <w:t>Figure 4. NEO Virtual Machine Architecture</w:t>
            </w:r>
            <w:r w:rsidR="00DF200B">
              <w:rPr>
                <w:noProof/>
                <w:webHidden/>
              </w:rPr>
              <w:tab/>
            </w:r>
            <w:r w:rsidR="00DF200B">
              <w:rPr>
                <w:noProof/>
                <w:webHidden/>
              </w:rPr>
              <w:fldChar w:fldCharType="begin"/>
            </w:r>
            <w:r w:rsidR="00DF200B">
              <w:rPr>
                <w:noProof/>
                <w:webHidden/>
              </w:rPr>
              <w:instrText xml:space="preserve"> PAGEREF _Toc506928969 \h </w:instrText>
            </w:r>
            <w:r w:rsidR="00DF200B">
              <w:rPr>
                <w:noProof/>
                <w:webHidden/>
              </w:rPr>
            </w:r>
            <w:r w:rsidR="00DF200B">
              <w:rPr>
                <w:noProof/>
                <w:webHidden/>
              </w:rPr>
              <w:fldChar w:fldCharType="separate"/>
            </w:r>
            <w:r w:rsidR="00DF200B">
              <w:rPr>
                <w:noProof/>
                <w:webHidden/>
              </w:rPr>
              <w:t>11</w:t>
            </w:r>
            <w:r w:rsidR="00DF200B">
              <w:rPr>
                <w:noProof/>
                <w:webHidden/>
              </w:rPr>
              <w:fldChar w:fldCharType="end"/>
            </w:r>
          </w:hyperlink>
        </w:p>
        <w:p w14:paraId="508ED521" w14:textId="7AED6C41" w:rsidR="00C04478" w:rsidRDefault="0041053E">
          <w:pPr>
            <w:spacing w:before="0" w:after="160" w:line="259" w:lineRule="auto"/>
          </w:pPr>
          <w:r>
            <w:fldChar w:fldCharType="end"/>
          </w:r>
        </w:p>
        <w:p w14:paraId="334291A7" w14:textId="77777777" w:rsidR="00C04478" w:rsidRDefault="00C04478">
          <w:pPr>
            <w:spacing w:before="0" w:after="160" w:line="259" w:lineRule="auto"/>
          </w:pPr>
        </w:p>
        <w:p w14:paraId="1BDA9274" w14:textId="4ED121C5" w:rsidR="00C04478" w:rsidRPr="00C04478" w:rsidRDefault="00C04478" w:rsidP="00C81AC1">
          <w:pPr>
            <w:pStyle w:val="Heading1"/>
            <w:rPr>
              <w:sz w:val="32"/>
            </w:rPr>
          </w:pPr>
          <w:bookmarkStart w:id="1" w:name="_Toc506981409"/>
          <w:r w:rsidRPr="00C04478">
            <w:rPr>
              <w:sz w:val="32"/>
            </w:rPr>
            <w:lastRenderedPageBreak/>
            <w:t xml:space="preserve">List of </w:t>
          </w:r>
          <w:r w:rsidR="00C81AC1">
            <w:rPr>
              <w:sz w:val="32"/>
            </w:rPr>
            <w:t>Tables</w:t>
          </w:r>
          <w:bookmarkEnd w:id="1"/>
        </w:p>
        <w:p w14:paraId="78CE4318" w14:textId="2CC65E2F" w:rsidR="00DF200B" w:rsidRDefault="00C04478">
          <w:pPr>
            <w:pStyle w:val="TableofFigures"/>
            <w:tabs>
              <w:tab w:val="right" w:leader="dot" w:pos="9350"/>
            </w:tabs>
            <w:rPr>
              <w:rFonts w:asciiTheme="minorHAnsi" w:hAnsiTheme="minorHAnsi"/>
              <w:noProof/>
              <w:lang w:val="en-CA" w:eastAsia="en-CA"/>
            </w:rPr>
          </w:pPr>
          <w:r>
            <w:fldChar w:fldCharType="begin"/>
          </w:r>
          <w:r>
            <w:instrText xml:space="preserve"> TOC \h \z \c "Table" </w:instrText>
          </w:r>
          <w:r>
            <w:fldChar w:fldCharType="separate"/>
          </w:r>
          <w:hyperlink w:anchor="_Toc506928970" w:history="1">
            <w:r w:rsidR="00DF200B" w:rsidRPr="00D65F25">
              <w:rPr>
                <w:rStyle w:val="Hyperlink"/>
                <w:noProof/>
              </w:rPr>
              <w:t>Table 1. NEO Developer Environment Component Descriptions</w:t>
            </w:r>
            <w:r w:rsidR="00DF200B">
              <w:rPr>
                <w:noProof/>
                <w:webHidden/>
              </w:rPr>
              <w:tab/>
            </w:r>
            <w:r w:rsidR="00DF200B">
              <w:rPr>
                <w:noProof/>
                <w:webHidden/>
              </w:rPr>
              <w:fldChar w:fldCharType="begin"/>
            </w:r>
            <w:r w:rsidR="00DF200B">
              <w:rPr>
                <w:noProof/>
                <w:webHidden/>
              </w:rPr>
              <w:instrText xml:space="preserve"> PAGEREF _Toc506928970 \h </w:instrText>
            </w:r>
            <w:r w:rsidR="00DF200B">
              <w:rPr>
                <w:noProof/>
                <w:webHidden/>
              </w:rPr>
            </w:r>
            <w:r w:rsidR="00DF200B">
              <w:rPr>
                <w:noProof/>
                <w:webHidden/>
              </w:rPr>
              <w:fldChar w:fldCharType="separate"/>
            </w:r>
            <w:r w:rsidR="00DF200B">
              <w:rPr>
                <w:noProof/>
                <w:webHidden/>
              </w:rPr>
              <w:t>9</w:t>
            </w:r>
            <w:r w:rsidR="00DF200B">
              <w:rPr>
                <w:noProof/>
                <w:webHidden/>
              </w:rPr>
              <w:fldChar w:fldCharType="end"/>
            </w:r>
          </w:hyperlink>
        </w:p>
        <w:p w14:paraId="1BF0E4FC" w14:textId="33661435" w:rsidR="00DF200B" w:rsidRDefault="00611A2F">
          <w:pPr>
            <w:pStyle w:val="TableofFigures"/>
            <w:tabs>
              <w:tab w:val="right" w:leader="dot" w:pos="9350"/>
            </w:tabs>
            <w:rPr>
              <w:rFonts w:asciiTheme="minorHAnsi" w:hAnsiTheme="minorHAnsi"/>
              <w:noProof/>
              <w:lang w:val="en-CA" w:eastAsia="en-CA"/>
            </w:rPr>
          </w:pPr>
          <w:hyperlink w:anchor="_Toc506928971" w:history="1">
            <w:r w:rsidR="00DF200B" w:rsidRPr="00D65F25">
              <w:rPr>
                <w:rStyle w:val="Hyperlink"/>
                <w:noProof/>
              </w:rPr>
              <w:t>Table 2. NEO Virtual Machine Component Descriptions</w:t>
            </w:r>
            <w:r w:rsidR="00DF200B">
              <w:rPr>
                <w:noProof/>
                <w:webHidden/>
              </w:rPr>
              <w:tab/>
            </w:r>
            <w:r w:rsidR="00DF200B">
              <w:rPr>
                <w:noProof/>
                <w:webHidden/>
              </w:rPr>
              <w:fldChar w:fldCharType="begin"/>
            </w:r>
            <w:r w:rsidR="00DF200B">
              <w:rPr>
                <w:noProof/>
                <w:webHidden/>
              </w:rPr>
              <w:instrText xml:space="preserve"> PAGEREF _Toc506928971 \h </w:instrText>
            </w:r>
            <w:r w:rsidR="00DF200B">
              <w:rPr>
                <w:noProof/>
                <w:webHidden/>
              </w:rPr>
            </w:r>
            <w:r w:rsidR="00DF200B">
              <w:rPr>
                <w:noProof/>
                <w:webHidden/>
              </w:rPr>
              <w:fldChar w:fldCharType="separate"/>
            </w:r>
            <w:r w:rsidR="00DF200B">
              <w:rPr>
                <w:noProof/>
                <w:webHidden/>
              </w:rPr>
              <w:t>12</w:t>
            </w:r>
            <w:r w:rsidR="00DF200B">
              <w:rPr>
                <w:noProof/>
                <w:webHidden/>
              </w:rPr>
              <w:fldChar w:fldCharType="end"/>
            </w:r>
          </w:hyperlink>
        </w:p>
        <w:p w14:paraId="6B890530" w14:textId="05E9E3A1" w:rsidR="005D3874" w:rsidRDefault="00C04478">
          <w:pPr>
            <w:spacing w:before="0" w:after="160" w:line="259" w:lineRule="auto"/>
          </w:pPr>
          <w:r>
            <w:fldChar w:fldCharType="end"/>
          </w:r>
        </w:p>
      </w:sdtContent>
    </w:sdt>
    <w:p w14:paraId="5CD16ABD" w14:textId="592241B7" w:rsidR="007C3175" w:rsidRDefault="00AA2B43" w:rsidP="007C3175">
      <w:pPr>
        <w:pStyle w:val="Heading1Numbered"/>
      </w:pPr>
      <w:bookmarkStart w:id="2" w:name="_Toc506981410"/>
      <w:r>
        <w:lastRenderedPageBreak/>
        <w:t>Purpose</w:t>
      </w:r>
      <w:bookmarkEnd w:id="2"/>
    </w:p>
    <w:p w14:paraId="10105A7F" w14:textId="77777777" w:rsidR="00AD07E1" w:rsidRDefault="00D43B3F" w:rsidP="006F3570">
      <w:r>
        <w:t xml:space="preserve">The </w:t>
      </w:r>
      <w:r w:rsidR="00DF62E3">
        <w:t xml:space="preserve">purpose of this bluepaper is document </w:t>
      </w:r>
      <w:r w:rsidR="00AD07E1">
        <w:t>t</w:t>
      </w:r>
      <w:r w:rsidR="006F3570">
        <w:t xml:space="preserve">he NEO Persistable Class (NPC) framework </w:t>
      </w:r>
      <w:r w:rsidR="00AD07E1">
        <w:t xml:space="preserve">that </w:t>
      </w:r>
      <w:r w:rsidR="006F3570">
        <w:t xml:space="preserve">enables efficient object-oriented smart contract development using </w:t>
      </w:r>
      <w:proofErr w:type="gramStart"/>
      <w:r w:rsidR="006F3570">
        <w:t>C#.NEO</w:t>
      </w:r>
      <w:proofErr w:type="gramEnd"/>
      <w:r w:rsidR="006F3570">
        <w:t>, Visual Studio and the NEO Developer Tools to build distributed apps (dApps) on the NEO Blockchain.</w:t>
      </w:r>
    </w:p>
    <w:p w14:paraId="0EDBEA0C" w14:textId="739757CD" w:rsidR="00B57E3C" w:rsidRDefault="00B57E3C" w:rsidP="006F3570">
      <w:r>
        <w:t xml:space="preserve">The audience for the document is Microsoft .NET developers and architects who want to know the detailed differences between </w:t>
      </w:r>
      <w:proofErr w:type="gramStart"/>
      <w:r>
        <w:t>C#.NEO</w:t>
      </w:r>
      <w:proofErr w:type="gramEnd"/>
      <w:r>
        <w:t xml:space="preserve">, the subset of the C# 6.0 language supported by neon.exe, the NEO C# smart contract transcompiler. </w:t>
      </w:r>
    </w:p>
    <w:p w14:paraId="0690AEF6" w14:textId="3E0E6E6C" w:rsidR="00B57E3C" w:rsidRDefault="00B57E3C" w:rsidP="00DF62E3">
      <w:r>
        <w:t xml:space="preserve">In this document C#.MS will be used to represent the version of the C# 6.0 language supported in Visual Studio 2017 (Community Edition) – the integrated development environment used for this project. </w:t>
      </w:r>
      <w:proofErr w:type="gramStart"/>
      <w:r>
        <w:t>C#.NEO</w:t>
      </w:r>
      <w:proofErr w:type="gramEnd"/>
      <w:r>
        <w:t xml:space="preserve"> will be used to refer to the subset of CS#.MS that is supported by the NEO Virtual Machine (NEO VM) as January 2018.</w:t>
      </w:r>
    </w:p>
    <w:p w14:paraId="3CC675AF" w14:textId="4AAF7C65" w:rsidR="009118E3" w:rsidRDefault="003D7A52" w:rsidP="009E162A">
      <w:pPr>
        <w:pStyle w:val="Heading2Numbered"/>
      </w:pPr>
      <w:bookmarkStart w:id="3" w:name="_Toc506981411"/>
      <w:r>
        <w:t>Goals</w:t>
      </w:r>
      <w:bookmarkEnd w:id="3"/>
    </w:p>
    <w:p w14:paraId="49440B74" w14:textId="07556D2B" w:rsidR="003D7A52" w:rsidRDefault="003D7A52" w:rsidP="003D7A52">
      <w:r>
        <w:t>TODO</w:t>
      </w:r>
    </w:p>
    <w:p w14:paraId="7349B4A7" w14:textId="26835CB4" w:rsidR="003D7A52" w:rsidRDefault="003D7A52" w:rsidP="003D7A52">
      <w:pPr>
        <w:pStyle w:val="Heading2Numbered"/>
      </w:pPr>
      <w:bookmarkStart w:id="4" w:name="_Toc506981412"/>
      <w:r>
        <w:t>Principles</w:t>
      </w:r>
      <w:bookmarkEnd w:id="4"/>
    </w:p>
    <w:p w14:paraId="18883EA2" w14:textId="0500BE88" w:rsidR="003D7A52" w:rsidRDefault="003D7A52" w:rsidP="003D7A52">
      <w:r>
        <w:t>TODO</w:t>
      </w:r>
    </w:p>
    <w:p w14:paraId="089A078E" w14:textId="40F2D80A" w:rsidR="003D7A52" w:rsidRDefault="003D7A52" w:rsidP="003D7A52">
      <w:pPr>
        <w:pStyle w:val="Heading2Numbered"/>
      </w:pPr>
      <w:bookmarkStart w:id="5" w:name="_Toc506981413"/>
      <w:r>
        <w:t>Drivers</w:t>
      </w:r>
      <w:bookmarkEnd w:id="5"/>
    </w:p>
    <w:p w14:paraId="3F56DCDC" w14:textId="5F1B5AB6" w:rsidR="003D7A52" w:rsidRDefault="003D7A52" w:rsidP="003D7A52">
      <w:r>
        <w:t>TODO</w:t>
      </w:r>
    </w:p>
    <w:p w14:paraId="3773EB0F" w14:textId="77777777" w:rsidR="003D7A52" w:rsidRPr="003D7A52" w:rsidRDefault="003D7A52" w:rsidP="003D7A52"/>
    <w:p w14:paraId="56A41E67" w14:textId="4ED48A6F" w:rsidR="00AB5CE6" w:rsidRPr="00AB5CE6" w:rsidRDefault="00AB5CE6" w:rsidP="00836E54"/>
    <w:p w14:paraId="6807E55C" w14:textId="77777777" w:rsidR="00CF4193" w:rsidRDefault="00CF4193" w:rsidP="00CF4193">
      <w:pPr>
        <w:pStyle w:val="Heading1Numbered"/>
      </w:pPr>
      <w:bookmarkStart w:id="6" w:name="_Toc506981414"/>
      <w:r>
        <w:lastRenderedPageBreak/>
        <w:t>Scenario</w:t>
      </w:r>
      <w:bookmarkEnd w:id="6"/>
    </w:p>
    <w:p w14:paraId="411159BC" w14:textId="77777777" w:rsidR="008243AA" w:rsidRDefault="008243AA" w:rsidP="008243AA">
      <w:r>
        <w:t>When you're learning to write NEO smart contracts, you're really learning how to program the NEO VM to do what you want; for example,</w:t>
      </w:r>
    </w:p>
    <w:p w14:paraId="51AC6AB8" w14:textId="77777777" w:rsidR="008243AA" w:rsidRPr="00836E54" w:rsidRDefault="008243AA" w:rsidP="008243AA">
      <w:pPr>
        <w:pStyle w:val="ListBullet"/>
      </w:pPr>
      <w:r w:rsidRPr="00836E54">
        <w:t>perform a calculation</w:t>
      </w:r>
    </w:p>
    <w:p w14:paraId="5E87047C" w14:textId="77777777" w:rsidR="008243AA" w:rsidRPr="00836E54" w:rsidRDefault="008243AA" w:rsidP="008243AA">
      <w:pPr>
        <w:pStyle w:val="ListBullet"/>
      </w:pPr>
      <w:r w:rsidRPr="00836E54">
        <w:t>read persisted data (state) from the blockchain</w:t>
      </w:r>
    </w:p>
    <w:p w14:paraId="7CC3FB9C" w14:textId="77777777" w:rsidR="008243AA" w:rsidRPr="00836E54" w:rsidRDefault="008243AA" w:rsidP="008243AA">
      <w:pPr>
        <w:pStyle w:val="ListBullet"/>
      </w:pPr>
      <w:r w:rsidRPr="00836E54">
        <w:t>add new data (state) to the blockchain</w:t>
      </w:r>
    </w:p>
    <w:p w14:paraId="05988577" w14:textId="77777777" w:rsidR="008243AA" w:rsidRPr="00836E54" w:rsidRDefault="008243AA" w:rsidP="008243AA">
      <w:pPr>
        <w:pStyle w:val="ListBullet"/>
      </w:pPr>
      <w:r w:rsidRPr="00836E54">
        <w:t>verify someone's identity (and, in turn, determine which roles and permissions they have with respect to the purpose and goals of your smart contract)</w:t>
      </w:r>
    </w:p>
    <w:p w14:paraId="4744C806" w14:textId="77777777" w:rsidR="008243AA" w:rsidRPr="00836E54" w:rsidRDefault="008243AA" w:rsidP="008243AA">
      <w:pPr>
        <w:pStyle w:val="ListBullet"/>
      </w:pPr>
      <w:r w:rsidRPr="00836E54">
        <w:t>etc.</w:t>
      </w:r>
    </w:p>
    <w:p w14:paraId="34BA64F3" w14:textId="77777777" w:rsidR="008243AA" w:rsidRDefault="008243AA" w:rsidP="008243AA">
      <w:r>
        <w:t>As an analogy, learning to program the NEO VM is like learning to fly a flight simulator.</w:t>
      </w:r>
    </w:p>
    <w:p w14:paraId="6DBF7ECA" w14:textId="77777777" w:rsidR="008243AA" w:rsidRDefault="008243AA" w:rsidP="008243AA">
      <w:pPr>
        <w:keepNext/>
      </w:pPr>
      <w:r>
        <w:rPr>
          <w:noProof/>
        </w:rPr>
        <w:drawing>
          <wp:inline distT="0" distB="0" distL="0" distR="0" wp14:anchorId="2722007E" wp14:editId="5E79A38F">
            <wp:extent cx="5943600" cy="3956209"/>
            <wp:effectExtent l="0" t="0" r="0" b="6350"/>
            <wp:docPr id="21511" name="Picture 21511" descr="SSJ100_FFS_1_(9318513805)-1024.jpg (102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SJ100_FFS_1_(9318513805)-1024.jpg (1024×6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6209"/>
                    </a:xfrm>
                    <a:prstGeom prst="rect">
                      <a:avLst/>
                    </a:prstGeom>
                    <a:noFill/>
                    <a:ln>
                      <a:noFill/>
                    </a:ln>
                  </pic:spPr>
                </pic:pic>
              </a:graphicData>
            </a:graphic>
          </wp:inline>
        </w:drawing>
      </w:r>
    </w:p>
    <w:p w14:paraId="666FF448" w14:textId="77777777" w:rsidR="008243AA" w:rsidRDefault="008243AA" w:rsidP="008243AA">
      <w:pPr>
        <w:pStyle w:val="Caption"/>
      </w:pPr>
      <w:bookmarkStart w:id="7" w:name="_Toc506928966"/>
      <w:r>
        <w:t xml:space="preserve">Figure </w:t>
      </w:r>
      <w:fldSimple w:instr=" SEQ Figure \* ARABIC ">
        <w:r>
          <w:rPr>
            <w:noProof/>
          </w:rPr>
          <w:t>1</w:t>
        </w:r>
      </w:fldSimple>
      <w:r>
        <w:t xml:space="preserve">. </w:t>
      </w:r>
      <w:proofErr w:type="spellStart"/>
      <w:r w:rsidRPr="003F081B">
        <w:t>Sukhoi</w:t>
      </w:r>
      <w:proofErr w:type="spellEnd"/>
      <w:r w:rsidRPr="003F081B">
        <w:t xml:space="preserve"> </w:t>
      </w:r>
      <w:proofErr w:type="spellStart"/>
      <w:r w:rsidRPr="003F081B">
        <w:t>SuperJet</w:t>
      </w:r>
      <w:proofErr w:type="spellEnd"/>
      <w:r w:rsidRPr="003F081B">
        <w:t xml:space="preserve"> Full Flight Simulator [credit:</w:t>
      </w:r>
      <w:r>
        <w:t xml:space="preserve"> </w:t>
      </w:r>
      <w:hyperlink r:id="rId16" w:anchor="/media/File:SSJ100_FFS_1_(9318513805).jpg" w:history="1">
        <w:r w:rsidRPr="00AB5CE6">
          <w:rPr>
            <w:rStyle w:val="Hyperlink"/>
          </w:rPr>
          <w:t>Wikipedia</w:t>
        </w:r>
      </w:hyperlink>
      <w:r>
        <w:t>]</w:t>
      </w:r>
      <w:bookmarkEnd w:id="7"/>
    </w:p>
    <w:p w14:paraId="6FFB5362" w14:textId="77777777" w:rsidR="008243AA" w:rsidRDefault="008243AA" w:rsidP="008243AA">
      <w:r>
        <w:t>In a flight simulator cockpit, the pilot is manipulating the controls (foot pedals, switches and knobs as well as the control column) and the simulator, in turn, receives those stimuli and causes multiple subsystems to respond and create an illusion that you are controlling a sophisticated aircraft. The subsystems responsible for creating these illusions include visual displays, audio cues and sound effects, hydraulic actuators, dials and other instruments.</w:t>
      </w:r>
    </w:p>
    <w:p w14:paraId="17BABFA7" w14:textId="77777777" w:rsidR="008243AA" w:rsidRDefault="008243AA" w:rsidP="008243AA"/>
    <w:p w14:paraId="7257369E" w14:textId="77777777" w:rsidR="008243AA" w:rsidRDefault="008243AA" w:rsidP="008243AA">
      <w:r>
        <w:t>A NEO smart contract running in the NEO VM is like the pilot in control of the flight simulator. The smart contract is performing various calculations and calling various virtual machine APIs to accomplish the smart contract's purpose and goals. In response to these API calls, the VM is interacting with its various subsystems (just like the flight simulator). In the case of the NEO VM, these subsystems include:</w:t>
      </w:r>
    </w:p>
    <w:p w14:paraId="16D73A25" w14:textId="77777777" w:rsidR="008243AA" w:rsidRDefault="008243AA" w:rsidP="008243AA">
      <w:pPr>
        <w:pStyle w:val="ListBullet"/>
      </w:pPr>
      <w:r>
        <w:t>Account management</w:t>
      </w:r>
    </w:p>
    <w:p w14:paraId="59DE62E6" w14:textId="77777777" w:rsidR="008243AA" w:rsidRDefault="008243AA" w:rsidP="008243AA">
      <w:pPr>
        <w:pStyle w:val="ListBullet"/>
      </w:pPr>
      <w:r>
        <w:t>Asset management</w:t>
      </w:r>
    </w:p>
    <w:p w14:paraId="4384FA01" w14:textId="77777777" w:rsidR="008243AA" w:rsidRDefault="008243AA" w:rsidP="008243AA">
      <w:pPr>
        <w:pStyle w:val="ListBullet"/>
      </w:pPr>
      <w:r>
        <w:t>Block management</w:t>
      </w:r>
    </w:p>
    <w:p w14:paraId="5F77DA25" w14:textId="77777777" w:rsidR="008243AA" w:rsidRDefault="008243AA" w:rsidP="008243AA">
      <w:pPr>
        <w:pStyle w:val="ListBullet"/>
      </w:pPr>
      <w:r>
        <w:t>Blockchain management</w:t>
      </w:r>
    </w:p>
    <w:p w14:paraId="13F898DB" w14:textId="77777777" w:rsidR="008243AA" w:rsidRDefault="008243AA" w:rsidP="008243AA">
      <w:pPr>
        <w:pStyle w:val="ListBullet"/>
      </w:pPr>
      <w:r>
        <w:t>Contract management</w:t>
      </w:r>
    </w:p>
    <w:p w14:paraId="430CD41D" w14:textId="77777777" w:rsidR="008243AA" w:rsidRDefault="008243AA" w:rsidP="008243AA">
      <w:pPr>
        <w:pStyle w:val="ListBullet"/>
      </w:pPr>
      <w:r>
        <w:t>Header management</w:t>
      </w:r>
    </w:p>
    <w:p w14:paraId="5E322C1C" w14:textId="77777777" w:rsidR="008243AA" w:rsidRDefault="008243AA" w:rsidP="008243AA">
      <w:pPr>
        <w:pStyle w:val="ListBullet"/>
      </w:pPr>
      <w:r>
        <w:t>Runtime management</w:t>
      </w:r>
    </w:p>
    <w:p w14:paraId="45D30444" w14:textId="77777777" w:rsidR="008243AA" w:rsidRDefault="008243AA" w:rsidP="008243AA">
      <w:pPr>
        <w:pStyle w:val="ListBullet"/>
      </w:pPr>
      <w:r>
        <w:t>Storage management</w:t>
      </w:r>
    </w:p>
    <w:p w14:paraId="4B57733A" w14:textId="77777777" w:rsidR="008243AA" w:rsidRDefault="008243AA" w:rsidP="008243AA">
      <w:pPr>
        <w:pStyle w:val="ListBullet"/>
      </w:pPr>
      <w:r>
        <w:t>Transaction management</w:t>
      </w:r>
    </w:p>
    <w:p w14:paraId="74EC5FB1" w14:textId="77777777" w:rsidR="008243AA" w:rsidRDefault="008243AA" w:rsidP="008243AA">
      <w:pPr>
        <w:pStyle w:val="ListBullet"/>
      </w:pPr>
      <w:r>
        <w:t>Attribute management</w:t>
      </w:r>
    </w:p>
    <w:p w14:paraId="2B201186" w14:textId="77777777" w:rsidR="008243AA" w:rsidRDefault="008243AA" w:rsidP="008243AA">
      <w:pPr>
        <w:pStyle w:val="ListBullet"/>
      </w:pPr>
      <w:r>
        <w:t>Input management</w:t>
      </w:r>
    </w:p>
    <w:p w14:paraId="084CFDDA" w14:textId="77777777" w:rsidR="008243AA" w:rsidRDefault="008243AA" w:rsidP="008243AA">
      <w:pPr>
        <w:pStyle w:val="ListBullet"/>
      </w:pPr>
      <w:r>
        <w:t>Output management</w:t>
      </w:r>
    </w:p>
    <w:p w14:paraId="0CB34234" w14:textId="77777777" w:rsidR="008243AA" w:rsidRDefault="008243AA" w:rsidP="008243AA">
      <w:pPr>
        <w:pStyle w:val="ListBullet"/>
      </w:pPr>
      <w:r>
        <w:t>Validation management</w:t>
      </w:r>
    </w:p>
    <w:p w14:paraId="53FF8C99" w14:textId="77777777" w:rsidR="008243AA" w:rsidRDefault="008243AA" w:rsidP="008243AA">
      <w:r>
        <w:t>...in addition to the basic execution engine capabilities [</w:t>
      </w:r>
      <w:hyperlink r:id="rId17" w:history="1">
        <w:r w:rsidRPr="00EA2361">
          <w:rPr>
            <w:rStyle w:val="Hyperlink"/>
          </w:rPr>
          <w:t>NEO Smart Contract Tutorial</w:t>
        </w:r>
      </w:hyperlink>
      <w:r>
        <w:t>] such as:</w:t>
      </w:r>
    </w:p>
    <w:p w14:paraId="0DC19CE8" w14:textId="77777777" w:rsidR="008243AA" w:rsidRDefault="008243AA" w:rsidP="008243AA"/>
    <w:p w14:paraId="57AD2328" w14:textId="77777777" w:rsidR="008243AA" w:rsidRDefault="008243AA" w:rsidP="008243AA">
      <w:pPr>
        <w:pStyle w:val="ListBullet"/>
      </w:pPr>
      <w:r>
        <w:t>Flow control</w:t>
      </w:r>
    </w:p>
    <w:p w14:paraId="282A9C2F" w14:textId="77777777" w:rsidR="008243AA" w:rsidRDefault="008243AA" w:rsidP="008243AA">
      <w:pPr>
        <w:pStyle w:val="ListBullet"/>
      </w:pPr>
      <w:r>
        <w:t>Stack operations (including parameter passing)</w:t>
      </w:r>
    </w:p>
    <w:p w14:paraId="05B68B13" w14:textId="77777777" w:rsidR="008243AA" w:rsidRDefault="008243AA" w:rsidP="008243AA">
      <w:pPr>
        <w:pStyle w:val="ListBullet"/>
      </w:pPr>
      <w:r>
        <w:t>Bit operations</w:t>
      </w:r>
    </w:p>
    <w:p w14:paraId="4701FCC4" w14:textId="77777777" w:rsidR="008243AA" w:rsidRDefault="008243AA" w:rsidP="008243AA">
      <w:pPr>
        <w:pStyle w:val="ListBullet"/>
      </w:pPr>
      <w:r>
        <w:t>Arithmetic operations</w:t>
      </w:r>
    </w:p>
    <w:p w14:paraId="324AD321" w14:textId="77777777" w:rsidR="008243AA" w:rsidRDefault="008243AA" w:rsidP="008243AA">
      <w:pPr>
        <w:pStyle w:val="ListBullet"/>
      </w:pPr>
      <w:r>
        <w:t>Logical operations</w:t>
      </w:r>
    </w:p>
    <w:p w14:paraId="7B92705A" w14:textId="77777777" w:rsidR="008243AA" w:rsidRDefault="008243AA" w:rsidP="008243AA">
      <w:pPr>
        <w:pStyle w:val="ListBullet"/>
      </w:pPr>
      <w:r>
        <w:t>Data type conversion</w:t>
      </w:r>
    </w:p>
    <w:p w14:paraId="3BED24F5" w14:textId="77777777" w:rsidR="008243AA" w:rsidRDefault="008243AA" w:rsidP="008243AA">
      <w:pPr>
        <w:pStyle w:val="ListBullet"/>
      </w:pPr>
      <w:r>
        <w:t>Cryptographic operations</w:t>
      </w:r>
    </w:p>
    <w:p w14:paraId="13AF9303" w14:textId="77777777" w:rsidR="008243AA" w:rsidRDefault="008243AA" w:rsidP="008243AA">
      <w:pPr>
        <w:pStyle w:val="ListBullet"/>
      </w:pPr>
      <w:r>
        <w:t>Etc.</w:t>
      </w:r>
    </w:p>
    <w:p w14:paraId="67F07D75" w14:textId="51A7A2EB" w:rsidR="00CF4193" w:rsidRDefault="008243AA" w:rsidP="008243AA">
      <w:r>
        <w:t>As a smart contract developer, it is your responsibility to learn and understand the purpose and goals each of the VM subsystems, the use cases they support, and best practices and programming patterns to use when developing best-in-class smart contacts.</w:t>
      </w:r>
    </w:p>
    <w:p w14:paraId="771685FB" w14:textId="77777777" w:rsidR="008243AA" w:rsidRDefault="008243AA" w:rsidP="00CF4193"/>
    <w:p w14:paraId="11F6DBE8" w14:textId="699082A2" w:rsidR="00CF4193" w:rsidRDefault="00CF4193" w:rsidP="00CF4193">
      <w:pPr>
        <w:pStyle w:val="Heading1Numbered"/>
      </w:pPr>
      <w:bookmarkStart w:id="8" w:name="_Toc506981415"/>
      <w:r>
        <w:lastRenderedPageBreak/>
        <w:t>Problem</w:t>
      </w:r>
      <w:bookmarkEnd w:id="8"/>
    </w:p>
    <w:p w14:paraId="60736678" w14:textId="77777777" w:rsidR="00CF4193" w:rsidRDefault="00CF4193" w:rsidP="00CF4193">
      <w:r>
        <w:t>TODO</w:t>
      </w:r>
    </w:p>
    <w:p w14:paraId="465F12D2" w14:textId="2165FBA3" w:rsidR="00CF4193" w:rsidRDefault="00CF4193" w:rsidP="00CF4193">
      <w:pPr>
        <w:pStyle w:val="Heading1Numbered"/>
      </w:pPr>
      <w:bookmarkStart w:id="9" w:name="_Toc506981416"/>
      <w:r>
        <w:lastRenderedPageBreak/>
        <w:t>Analysis</w:t>
      </w:r>
      <w:bookmarkEnd w:id="9"/>
    </w:p>
    <w:p w14:paraId="56288441" w14:textId="0EB8EAAB" w:rsidR="00CF4193" w:rsidRDefault="00CF4193" w:rsidP="00CF4193">
      <w:r>
        <w:t>TODO</w:t>
      </w:r>
    </w:p>
    <w:p w14:paraId="4861DD54" w14:textId="7796D493" w:rsidR="00CF4193" w:rsidRDefault="00CF4193" w:rsidP="00CF4193">
      <w:pPr>
        <w:pStyle w:val="Heading1Numbered"/>
      </w:pPr>
      <w:bookmarkStart w:id="10" w:name="_Toc506981417"/>
      <w:r>
        <w:lastRenderedPageBreak/>
        <w:t>Options</w:t>
      </w:r>
      <w:bookmarkEnd w:id="10"/>
    </w:p>
    <w:p w14:paraId="7065F187" w14:textId="222B6556" w:rsidR="00CF4193" w:rsidRDefault="00CF4193" w:rsidP="00CF4193">
      <w:r>
        <w:t>TODO</w:t>
      </w:r>
    </w:p>
    <w:p w14:paraId="6D74AD97" w14:textId="73C38105" w:rsidR="00CF4193" w:rsidRDefault="00CF4193" w:rsidP="00CF4193">
      <w:pPr>
        <w:pStyle w:val="Heading1Numbered"/>
      </w:pPr>
      <w:bookmarkStart w:id="11" w:name="_Toc506981418"/>
      <w:r>
        <w:lastRenderedPageBreak/>
        <w:t>Solution</w:t>
      </w:r>
      <w:bookmarkEnd w:id="11"/>
    </w:p>
    <w:p w14:paraId="2E398B0A" w14:textId="56B59DEC" w:rsidR="00CF4193" w:rsidRDefault="008243AA" w:rsidP="00CF4193">
      <w:r>
        <w:t>The proposed solution is called NEO Persistable Classes (NPCs).</w:t>
      </w:r>
      <w:r w:rsidR="00672E36">
        <w:t xml:space="preserve">  There are a number of different levels when it comes to applying the NPC Framework to classes in </w:t>
      </w:r>
      <w:proofErr w:type="gramStart"/>
      <w:r w:rsidR="00672E36">
        <w:t>C#.NEO</w:t>
      </w:r>
      <w:proofErr w:type="gramEnd"/>
      <w:r w:rsidR="00672E36">
        <w:t>. There are:</w:t>
      </w:r>
    </w:p>
    <w:p w14:paraId="72D04021" w14:textId="1C026599" w:rsidR="00106CB5" w:rsidRDefault="00106CB5" w:rsidP="003E7845">
      <w:pPr>
        <w:pStyle w:val="ListBullet"/>
        <w:numPr>
          <w:ilvl w:val="0"/>
          <w:numId w:val="27"/>
        </w:numPr>
      </w:pPr>
      <w:r>
        <w:t>NPC Level 0 Fields Only</w:t>
      </w:r>
    </w:p>
    <w:p w14:paraId="107848D2" w14:textId="7D209053" w:rsidR="00672E36" w:rsidRDefault="00AB45B6" w:rsidP="003E7845">
      <w:pPr>
        <w:pStyle w:val="ListBullet"/>
        <w:numPr>
          <w:ilvl w:val="0"/>
          <w:numId w:val="27"/>
        </w:numPr>
      </w:pPr>
      <w:r>
        <w:t xml:space="preserve">NPC </w:t>
      </w:r>
      <w:r w:rsidR="000709DC">
        <w:t>Level 1 Managed</w:t>
      </w:r>
    </w:p>
    <w:p w14:paraId="2152F6C4" w14:textId="77777777" w:rsidR="00F25CAA" w:rsidRDefault="003E7845" w:rsidP="003A0E9F">
      <w:pPr>
        <w:pStyle w:val="ListBullet"/>
        <w:numPr>
          <w:ilvl w:val="0"/>
          <w:numId w:val="27"/>
        </w:numPr>
      </w:pPr>
      <w:r>
        <w:t xml:space="preserve">NPC Level </w:t>
      </w:r>
      <w:r w:rsidR="00CC6811">
        <w:t>2</w:t>
      </w:r>
      <w:r>
        <w:t xml:space="preserve"> </w:t>
      </w:r>
      <w:r w:rsidR="00672E36">
        <w:t>Persistable</w:t>
      </w:r>
    </w:p>
    <w:p w14:paraId="7065693B" w14:textId="51400D81" w:rsidR="00CF664F" w:rsidRDefault="00CF664F" w:rsidP="003A0E9F">
      <w:pPr>
        <w:pStyle w:val="ListBullet"/>
        <w:numPr>
          <w:ilvl w:val="0"/>
          <w:numId w:val="27"/>
        </w:numPr>
      </w:pPr>
      <w:r w:rsidRPr="00CF664F">
        <w:t xml:space="preserve">NPC Level 3 </w:t>
      </w:r>
      <w:proofErr w:type="spellStart"/>
      <w:r w:rsidRPr="00CF664F">
        <w:t>Deletable</w:t>
      </w:r>
      <w:proofErr w:type="spellEnd"/>
      <w:r w:rsidRPr="00CF664F">
        <w:t xml:space="preserve"> (Bury/Tombstone</w:t>
      </w:r>
      <w:r>
        <w:t>)</w:t>
      </w:r>
    </w:p>
    <w:p w14:paraId="2E9A1A66" w14:textId="3F7D33D3" w:rsidR="00672E36" w:rsidRDefault="003E7845" w:rsidP="003E7845">
      <w:pPr>
        <w:pStyle w:val="ListBullet"/>
        <w:numPr>
          <w:ilvl w:val="0"/>
          <w:numId w:val="27"/>
        </w:numPr>
      </w:pPr>
      <w:r>
        <w:t xml:space="preserve">NPC Level </w:t>
      </w:r>
      <w:r w:rsidR="00F25CAA">
        <w:t>4</w:t>
      </w:r>
      <w:r>
        <w:t xml:space="preserve"> </w:t>
      </w:r>
      <w:r w:rsidR="00C57A46">
        <w:t>Collectible</w:t>
      </w:r>
    </w:p>
    <w:p w14:paraId="55055690" w14:textId="47F062BC" w:rsidR="00672E36" w:rsidRDefault="003E7845" w:rsidP="003E7845">
      <w:pPr>
        <w:pStyle w:val="ListBullet"/>
        <w:numPr>
          <w:ilvl w:val="0"/>
          <w:numId w:val="27"/>
        </w:numPr>
      </w:pPr>
      <w:r>
        <w:t xml:space="preserve">NPC Level </w:t>
      </w:r>
      <w:r w:rsidR="00F25CAA">
        <w:t>5</w:t>
      </w:r>
      <w:r>
        <w:t xml:space="preserve"> </w:t>
      </w:r>
      <w:r w:rsidR="00672E36">
        <w:t xml:space="preserve">Extendible </w:t>
      </w:r>
      <w:r w:rsidR="00924870">
        <w:t>(</w:t>
      </w:r>
      <w:r w:rsidR="00611A2F">
        <w:t>Roadmap</w:t>
      </w:r>
      <w:r w:rsidR="00924870">
        <w:t>)</w:t>
      </w:r>
    </w:p>
    <w:p w14:paraId="55E2582B" w14:textId="2147B826" w:rsidR="00924870" w:rsidRDefault="003E7845" w:rsidP="003E7845">
      <w:pPr>
        <w:pStyle w:val="ListBullet"/>
        <w:numPr>
          <w:ilvl w:val="0"/>
          <w:numId w:val="27"/>
        </w:numPr>
      </w:pPr>
      <w:r>
        <w:t xml:space="preserve">NPC Level </w:t>
      </w:r>
      <w:r w:rsidR="00F25CAA">
        <w:t>6</w:t>
      </w:r>
      <w:r>
        <w:t xml:space="preserve"> </w:t>
      </w:r>
      <w:r w:rsidR="00924870">
        <w:t>Authorized (</w:t>
      </w:r>
      <w:r w:rsidR="00611A2F">
        <w:t>Roadmap</w:t>
      </w:r>
      <w:r w:rsidR="00924870">
        <w:t>)</w:t>
      </w:r>
    </w:p>
    <w:p w14:paraId="2707EAAE" w14:textId="64296D4D" w:rsidR="00F14F37" w:rsidRDefault="00F14F37" w:rsidP="00F14F37">
      <w:pPr>
        <w:pStyle w:val="Heading2Numbered"/>
      </w:pPr>
      <w:bookmarkStart w:id="12" w:name="_Toc506981419"/>
      <w:r w:rsidRPr="0035355C">
        <w:t>NPC Level 0 Fields Only</w:t>
      </w:r>
      <w:bookmarkEnd w:id="12"/>
    </w:p>
    <w:p w14:paraId="245309B4" w14:textId="1DF62070" w:rsidR="00F14F37" w:rsidRPr="00F14F37" w:rsidRDefault="00F14F37" w:rsidP="00F14F37">
      <w:r w:rsidRPr="00F14F37">
        <w:t>NPC Level 0 Fields Only refers to the definition of a simple class consisting of field definitions only.</w:t>
      </w:r>
    </w:p>
    <w:p w14:paraId="6030E475" w14:textId="0893AA9C"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r>
        <w:rPr>
          <w:rFonts w:ascii="Consolas" w:eastAsiaTheme="minorHAnsi" w:hAnsi="Consolas" w:cs="Consolas"/>
          <w:color w:val="2B91AF"/>
          <w:sz w:val="19"/>
          <w:szCs w:val="19"/>
          <w:lang w:val="en-CA"/>
        </w:rPr>
        <w:t>Point</w:t>
      </w:r>
      <w:r w:rsidR="00CC6811">
        <w:rPr>
          <w:rFonts w:ascii="Consolas" w:eastAsiaTheme="minorHAnsi" w:hAnsi="Consolas" w:cs="Consolas"/>
          <w:color w:val="2B91AF"/>
          <w:sz w:val="19"/>
          <w:szCs w:val="19"/>
          <w:lang w:val="en-CA"/>
        </w:rPr>
        <w:t xml:space="preserve"> </w:t>
      </w:r>
      <w:r w:rsidR="00CC6811">
        <w:rPr>
          <w:rFonts w:ascii="Consolas" w:eastAsiaTheme="minorHAnsi" w:hAnsi="Consolas" w:cs="Consolas"/>
          <w:color w:val="008000"/>
          <w:sz w:val="19"/>
          <w:szCs w:val="19"/>
          <w:lang w:val="en-CA"/>
        </w:rPr>
        <w:t xml:space="preserve">/* Level 0 </w:t>
      </w:r>
      <w:r w:rsidR="000709DC">
        <w:rPr>
          <w:rFonts w:ascii="Consolas" w:eastAsiaTheme="minorHAnsi" w:hAnsi="Consolas" w:cs="Consolas"/>
          <w:color w:val="008000"/>
          <w:sz w:val="19"/>
          <w:szCs w:val="19"/>
          <w:lang w:val="en-CA"/>
        </w:rPr>
        <w:t xml:space="preserve">Fields Only </w:t>
      </w:r>
      <w:r w:rsidR="00CC6811">
        <w:rPr>
          <w:rFonts w:ascii="Consolas" w:eastAsiaTheme="minorHAnsi" w:hAnsi="Consolas" w:cs="Consolas"/>
          <w:color w:val="008000"/>
          <w:sz w:val="19"/>
          <w:szCs w:val="19"/>
          <w:lang w:val="en-CA"/>
        </w:rPr>
        <w:t>*/</w:t>
      </w:r>
    </w:p>
    <w:p w14:paraId="4EB956C9"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347A5"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_x;</w:t>
      </w:r>
    </w:p>
    <w:p w14:paraId="2B204AA0" w14:textId="77777777" w:rsidR="005E5E0C" w:rsidRDefault="005E5E0C" w:rsidP="005E5E0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_y;</w:t>
      </w:r>
    </w:p>
    <w:p w14:paraId="0E1CA0E7" w14:textId="10DBB31F" w:rsidR="005E5E0C" w:rsidRDefault="005E5E0C" w:rsidP="005E5E0C">
      <w:r>
        <w:rPr>
          <w:rFonts w:ascii="Consolas" w:eastAsiaTheme="minorHAnsi" w:hAnsi="Consolas" w:cs="Consolas"/>
          <w:color w:val="000000"/>
          <w:sz w:val="19"/>
          <w:szCs w:val="19"/>
          <w:lang w:val="en-CA"/>
        </w:rPr>
        <w:t xml:space="preserve">    }</w:t>
      </w:r>
    </w:p>
    <w:p w14:paraId="12C9409F" w14:textId="70E8022E" w:rsidR="00F14F37" w:rsidRDefault="00F14F37" w:rsidP="00F14F37">
      <w:pPr>
        <w:pStyle w:val="Heading2Numbered"/>
      </w:pPr>
      <w:bookmarkStart w:id="13" w:name="_Toc506981420"/>
      <w:r>
        <w:t xml:space="preserve">NPC </w:t>
      </w:r>
      <w:r w:rsidR="000709DC">
        <w:t>Level 1 Managed</w:t>
      </w:r>
      <w:bookmarkEnd w:id="13"/>
    </w:p>
    <w:p w14:paraId="5F292B4C" w14:textId="438C5DBF" w:rsidR="00672E36" w:rsidRDefault="00924870" w:rsidP="00672E36">
      <w:r>
        <w:t xml:space="preserve">NPC </w:t>
      </w:r>
      <w:r w:rsidR="000709DC">
        <w:t>Level 1 Managed</w:t>
      </w:r>
      <w:r w:rsidR="00672E36">
        <w:t xml:space="preserve"> refers the basic design and implementation requirements for a </w:t>
      </w:r>
      <w:proofErr w:type="gramStart"/>
      <w:r w:rsidR="00672E36">
        <w:t>C#.NEO</w:t>
      </w:r>
      <w:proofErr w:type="gramEnd"/>
      <w:r w:rsidR="00672E36">
        <w:t xml:space="preserve"> class to be an NPC and in a very practical sense, for classes to be useful at all for development simple as well as complex or more elaborate classes in an object-oriented paradigm. Functional capabilities include:</w:t>
      </w:r>
    </w:p>
    <w:p w14:paraId="4AE5F2BE" w14:textId="1D468C93" w:rsidR="00672E36" w:rsidRDefault="00672E36" w:rsidP="00672E36">
      <w:pPr>
        <w:pStyle w:val="ListBullet"/>
      </w:pPr>
      <w:proofErr w:type="gramStart"/>
      <w:r>
        <w:t>New(</w:t>
      </w:r>
      <w:proofErr w:type="gramEnd"/>
      <w:r>
        <w:t>) – creating new entities</w:t>
      </w:r>
    </w:p>
    <w:p w14:paraId="368B983A" w14:textId="67639359" w:rsidR="00672E36" w:rsidRDefault="00672E36" w:rsidP="00672E36">
      <w:pPr>
        <w:pStyle w:val="ListBullet"/>
      </w:pPr>
      <w:proofErr w:type="gramStart"/>
      <w:r>
        <w:t>Initialize(</w:t>
      </w:r>
      <w:proofErr w:type="gramEnd"/>
      <w:r>
        <w:t>) – initializing new entity field values (internal functionality)</w:t>
      </w:r>
    </w:p>
    <w:p w14:paraId="74190CE0" w14:textId="77777777" w:rsidR="00CC6811" w:rsidRDefault="00CC6811" w:rsidP="00CC6811">
      <w:pPr>
        <w:pStyle w:val="ListBullet"/>
      </w:pPr>
      <w:proofErr w:type="gramStart"/>
      <w:r>
        <w:t>Null(</w:t>
      </w:r>
      <w:proofErr w:type="gramEnd"/>
      <w:r>
        <w:t>) – creating Null entities</w:t>
      </w:r>
    </w:p>
    <w:p w14:paraId="000FD155" w14:textId="77777777" w:rsidR="00CC6811" w:rsidRDefault="00CC6811" w:rsidP="00CC6811">
      <w:pPr>
        <w:pStyle w:val="ListBullet"/>
      </w:pPr>
      <w:proofErr w:type="spellStart"/>
      <w:proofErr w:type="gramStart"/>
      <w:r>
        <w:t>IsNull</w:t>
      </w:r>
      <w:proofErr w:type="spellEnd"/>
      <w:r>
        <w:t>(</w:t>
      </w:r>
      <w:proofErr w:type="gramEnd"/>
      <w:r>
        <w:t>) – test to see if an entity is in a Null state</w:t>
      </w:r>
    </w:p>
    <w:p w14:paraId="38ABF2B4" w14:textId="49B61520" w:rsidR="00672E36" w:rsidRDefault="00672E36" w:rsidP="00672E36">
      <w:pPr>
        <w:pStyle w:val="ListBullet"/>
      </w:pPr>
      <w:proofErr w:type="gramStart"/>
      <w:r>
        <w:t>Log(</w:t>
      </w:r>
      <w:proofErr w:type="gramEnd"/>
      <w:r>
        <w:t>) – Logging of an entity’s core field values</w:t>
      </w:r>
    </w:p>
    <w:p w14:paraId="1E8CD961" w14:textId="271D6AB8" w:rsidR="00672E36" w:rsidRDefault="00672E36" w:rsidP="00672E36">
      <w:pPr>
        <w:pStyle w:val="ListBullet"/>
      </w:pPr>
      <w:proofErr w:type="spellStart"/>
      <w:proofErr w:type="gramStart"/>
      <w:r>
        <w:t>LogExt</w:t>
      </w:r>
      <w:proofErr w:type="spellEnd"/>
      <w:r>
        <w:t>(</w:t>
      </w:r>
      <w:proofErr w:type="gramEnd"/>
      <w:r>
        <w:t>) – Logging of entity’s core and system field values</w:t>
      </w:r>
    </w:p>
    <w:p w14:paraId="33C586FC" w14:textId="06FD4FFC" w:rsidR="00BB16F0" w:rsidRDefault="00BB16F0" w:rsidP="00BB16F0">
      <w:r>
        <w:t>TODO</w:t>
      </w:r>
    </w:p>
    <w:p w14:paraId="3BD83B3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NeoTrace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Level *all* */</w:t>
      </w:r>
    </w:p>
    <w:p w14:paraId="71640292"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C37C3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Trace(</w:t>
      </w:r>
      <w:proofErr w:type="spellStart"/>
      <w:proofErr w:type="gramEnd"/>
      <w:r>
        <w:rPr>
          <w:rFonts w:ascii="Consolas" w:eastAsiaTheme="minorHAnsi" w:hAnsi="Consolas" w:cs="Consolas"/>
          <w:color w:val="0000FF"/>
          <w:sz w:val="19"/>
          <w:szCs w:val="19"/>
          <w:lang w:val="en-CA"/>
        </w:rPr>
        <w:t>params</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object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args</w:t>
      </w:r>
      <w:proofErr w:type="spellEnd"/>
      <w:r>
        <w:rPr>
          <w:rFonts w:ascii="Consolas" w:eastAsiaTheme="minorHAnsi" w:hAnsi="Consolas" w:cs="Consolas"/>
          <w:color w:val="000000"/>
          <w:sz w:val="19"/>
          <w:szCs w:val="19"/>
          <w:lang w:val="en-CA"/>
        </w:rPr>
        <w:t>)</w:t>
      </w:r>
    </w:p>
    <w:p w14:paraId="7A8160C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506BD7B0"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.Neo.Runtime.Notify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args</w:t>
      </w:r>
      <w:proofErr w:type="spellEnd"/>
      <w:r>
        <w:rPr>
          <w:rFonts w:ascii="Consolas" w:eastAsiaTheme="minorHAnsi" w:hAnsi="Consolas" w:cs="Consolas"/>
          <w:color w:val="000000"/>
          <w:sz w:val="19"/>
          <w:szCs w:val="19"/>
          <w:lang w:val="en-CA"/>
        </w:rPr>
        <w:t>);</w:t>
      </w:r>
    </w:p>
    <w:p w14:paraId="543E69C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D5C42C" w14:textId="68A139DA" w:rsidR="00BB16F0" w:rsidRDefault="00BB16F0" w:rsidP="00F12C38">
      <w:r>
        <w:rPr>
          <w:rFonts w:ascii="Consolas" w:eastAsiaTheme="minorHAnsi" w:hAnsi="Consolas" w:cs="Consolas"/>
          <w:color w:val="000000"/>
          <w:sz w:val="19"/>
          <w:szCs w:val="19"/>
          <w:lang w:val="en-CA"/>
        </w:rPr>
        <w:t xml:space="preserve">    }</w:t>
      </w:r>
    </w:p>
    <w:p w14:paraId="4628622D" w14:textId="3FE94231" w:rsidR="00BB16F0" w:rsidRDefault="00BB16F0" w:rsidP="00F12C38">
      <w:r>
        <w:t>TODO</w:t>
      </w:r>
    </w:p>
    <w:p w14:paraId="38D44CED" w14:textId="46D1C50F"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NeoEntityModel</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1 Managed */</w:t>
      </w:r>
    </w:p>
    <w:p w14:paraId="439803A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D1ED0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EntityState</w:t>
      </w:r>
      <w:proofErr w:type="spellEnd"/>
    </w:p>
    <w:p w14:paraId="457FC01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F957A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08A4499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21A8920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AF704C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7E8E1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7F1E261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state)</w:t>
      </w:r>
    </w:p>
    <w:p w14:paraId="42A7B4A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CAD11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)state;</w:t>
      </w:r>
    </w:p>
    <w:p w14:paraId="1DC38E4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w:t>
      </w:r>
    </w:p>
    <w:p w14:paraId="72364BD3"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2807DE8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F0CB1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40AB25D7"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BytesToEntityState</w:t>
      </w:r>
      <w:proofErr w:type="spellEnd"/>
      <w:r>
        <w:rPr>
          <w:rFonts w:ascii="Consolas" w:eastAsiaTheme="minorHAnsi" w:hAnsi="Consolas" w:cs="Consolas"/>
          <w:color w:val="000000"/>
          <w:sz w:val="19"/>
          <w:szCs w:val="19"/>
          <w:lang w:val="en-CA"/>
        </w:rPr>
        <w: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00D77AB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58B1DC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250386E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135B6F7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35D0D5E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AA709C" w14:textId="77777777" w:rsidR="00BB16F0" w:rsidRDefault="00BB16F0" w:rsidP="00BB16F0">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8FB4AE" w14:textId="28CD8364" w:rsidR="00BB16F0" w:rsidRDefault="00BB16F0" w:rsidP="00F12C38">
      <w:r>
        <w:t>TODO</w:t>
      </w:r>
    </w:p>
    <w:p w14:paraId="1A5192E2" w14:textId="2157AB9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w:t>
      </w:r>
      <w:proofErr w:type="spellEnd"/>
      <w:r w:rsidR="00CC6811">
        <w:rPr>
          <w:rFonts w:ascii="Consolas" w:eastAsiaTheme="minorHAnsi" w:hAnsi="Consolas" w:cs="Consolas"/>
          <w:color w:val="000000"/>
          <w:sz w:val="19"/>
          <w:szCs w:val="19"/>
          <w:lang w:val="en-CA"/>
        </w:rPr>
        <w:t xml:space="preserve"> </w:t>
      </w:r>
      <w:r w:rsidR="00CC6811">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1 Managed */</w:t>
      </w:r>
    </w:p>
    <w:p w14:paraId="467CB1F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C4C7C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_x;</w:t>
      </w:r>
    </w:p>
    <w:p w14:paraId="7030A56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_y;</w:t>
      </w:r>
    </w:p>
    <w:p w14:paraId="154592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_state;</w:t>
      </w:r>
    </w:p>
    <w:p w14:paraId="290369E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303B1E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02E3C4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3FCD51C6" w14:textId="0B05FFAD"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42C6E4C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w:t>
      </w:r>
    </w:p>
    <w:p w14:paraId="6C47F9A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6342D06C" w14:textId="0487E424" w:rsidR="00F12C38" w:rsidRDefault="00F12C38" w:rsidP="00F12C38">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_y</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1542B94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w:t>
      </w:r>
    </w:p>
    <w:p w14:paraId="1F8DEB8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Set(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
    <w:p w14:paraId="3BCB47F7" w14:textId="5AFFB9F6" w:rsidR="00F12C38" w:rsidRDefault="00F12C38" w:rsidP="00F12C38">
      <w:pPr>
        <w:autoSpaceDE w:val="0"/>
        <w:autoSpaceDN w:val="0"/>
        <w:adjustRightInd w:val="0"/>
        <w:spacing w:before="0" w:after="0" w:line="240" w:lineRule="auto"/>
        <w:ind w:left="1296"/>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0094A0C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0E8C82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5D53AC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6E1C0CD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24F9B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8D572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5FD7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w:t>
      </w:r>
      <w:proofErr w:type="gramStart"/>
      <w:r>
        <w:rPr>
          <w:rFonts w:ascii="Consolas" w:eastAsiaTheme="minorHAnsi" w:hAnsi="Consolas" w:cs="Consolas"/>
          <w:color w:val="000000"/>
          <w:sz w:val="19"/>
          <w:szCs w:val="19"/>
          <w:lang w:val="en-CA"/>
        </w:rPr>
        <w:t>Initialize(</w:t>
      </w:r>
      <w:proofErr w:type="gramEnd"/>
      <w:r>
        <w:rPr>
          <w:rFonts w:ascii="Consolas" w:eastAsiaTheme="minorHAnsi" w:hAnsi="Consolas" w:cs="Consolas"/>
          <w:color w:val="000000"/>
          <w:sz w:val="19"/>
          <w:szCs w:val="19"/>
          <w:lang w:val="en-CA"/>
        </w:rPr>
        <w:t>Point p)</w:t>
      </w:r>
    </w:p>
    <w:p w14:paraId="68E986D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E699F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66AD1A2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19D1355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 ;</w:t>
      </w:r>
    </w:p>
    <w:p w14:paraId="09F7348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"_Initialize(p</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6BA6D92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AE6DE7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F1D8A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2A11023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gramEnd"/>
      <w:r>
        <w:rPr>
          <w:rFonts w:ascii="Consolas" w:eastAsiaTheme="minorHAnsi" w:hAnsi="Consolas" w:cs="Consolas"/>
          <w:color w:val="000000"/>
          <w:sz w:val="19"/>
          <w:szCs w:val="19"/>
          <w:lang w:val="en-CA"/>
        </w:rPr>
        <w:t>)</w:t>
      </w:r>
    </w:p>
    <w:p w14:paraId="698DD9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EC82E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69669C8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90B5C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New(</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6A99602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190A134E"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93631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5B4D3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spellStart"/>
      <w:proofErr w:type="gramEnd"/>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x,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y)</w:t>
      </w:r>
    </w:p>
    <w:p w14:paraId="3C03DEC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85B35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533EA61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2575A555"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2D54687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NeoEntityModel.EntityState.INIT</w:t>
      </w:r>
      <w:proofErr w:type="spellEnd"/>
      <w:proofErr w:type="gramEnd"/>
      <w:r>
        <w:rPr>
          <w:rFonts w:ascii="Consolas" w:eastAsiaTheme="minorHAnsi" w:hAnsi="Consolas" w:cs="Consolas"/>
          <w:color w:val="000000"/>
          <w:sz w:val="19"/>
          <w:szCs w:val="19"/>
          <w:lang w:val="en-CA"/>
        </w:rPr>
        <w:t>;</w:t>
      </w:r>
    </w:p>
    <w:p w14:paraId="1A38C572"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"New(</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0EFB77F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034FDA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F3530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0C5BE5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Null(</w:t>
      </w:r>
      <w:proofErr w:type="gramEnd"/>
      <w:r>
        <w:rPr>
          <w:rFonts w:ascii="Consolas" w:eastAsiaTheme="minorHAnsi" w:hAnsi="Consolas" w:cs="Consolas"/>
          <w:color w:val="000000"/>
          <w:sz w:val="19"/>
          <w:szCs w:val="19"/>
          <w:lang w:val="en-CA"/>
        </w:rPr>
        <w:t>)</w:t>
      </w:r>
    </w:p>
    <w:p w14:paraId="6D24C8E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3B4A83"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78A6574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206F61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Null(</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6BF23334"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5A34E1F"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F8DB6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7A058D40"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EntityState</w:t>
      </w:r>
      <w:proofErr w:type="spellEnd"/>
      <w:r>
        <w:rPr>
          <w:rFonts w:ascii="Consolas" w:eastAsiaTheme="minorHAnsi" w:hAnsi="Consolas" w:cs="Consolas"/>
          <w:color w:val="008000"/>
          <w:sz w:val="19"/>
          <w:szCs w:val="19"/>
          <w:lang w:val="en-CA"/>
        </w:rPr>
        <w:t xml:space="preserve"> wrapper methods</w:t>
      </w:r>
    </w:p>
    <w:p w14:paraId="4208CF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IsNull</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66FE063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4149C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w:t>
      </w:r>
    </w:p>
    <w:p w14:paraId="75B8B41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E254F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0AE2439A"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2548237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Log(</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5B847E3D"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EBE259"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6857314B"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40AF697"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p>
    <w:p w14:paraId="63A2F1B8"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7D200B36"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15B21FC"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w:t>
      </w:r>
    </w:p>
    <w:p w14:paraId="303394B1" w14:textId="77777777" w:rsidR="00F12C38" w:rsidRDefault="00F12C38" w:rsidP="00F12C38">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925E012" w14:textId="29889BAB" w:rsidR="00F14F37" w:rsidRDefault="00F12C38" w:rsidP="00F12C38">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C8BF24" w14:textId="493D9C4D" w:rsidR="00BB16F0" w:rsidRDefault="00BB16F0" w:rsidP="00F12C38">
      <w:r>
        <w:t>TODO</w:t>
      </w:r>
    </w:p>
    <w:p w14:paraId="53B3DD94" w14:textId="1275B823" w:rsidR="00F12C38" w:rsidRDefault="00F14F37" w:rsidP="00F14F37">
      <w:pPr>
        <w:pStyle w:val="Heading2Numbered"/>
      </w:pPr>
      <w:bookmarkStart w:id="14" w:name="_Toc506981421"/>
      <w:r>
        <w:lastRenderedPageBreak/>
        <w:t>NPC Level 2 Persistable</w:t>
      </w:r>
      <w:bookmarkEnd w:id="14"/>
    </w:p>
    <w:p w14:paraId="6C243001" w14:textId="56A72618" w:rsidR="0007251F" w:rsidRDefault="00924870" w:rsidP="0007251F">
      <w:r>
        <w:t xml:space="preserve">NPC Level </w:t>
      </w:r>
      <w:r w:rsidR="00CC6811">
        <w:t>2</w:t>
      </w:r>
      <w:r>
        <w:t xml:space="preserve"> </w:t>
      </w:r>
      <w:r w:rsidR="0007251F">
        <w:t>Persistable support includes the ability for an entity to serialize and deserialize itself into NEO Storage as well as support deletion (using a form of tombstoning). Functional capabilities at this level include:</w:t>
      </w:r>
    </w:p>
    <w:p w14:paraId="68ADB610" w14:textId="77777777" w:rsidR="0024031A" w:rsidRDefault="0007251F" w:rsidP="0024031A">
      <w:pPr>
        <w:pStyle w:val="ListBullet"/>
      </w:pPr>
      <w:proofErr w:type="gramStart"/>
      <w:r>
        <w:t>Put(</w:t>
      </w:r>
      <w:proofErr w:type="gramEnd"/>
      <w:r w:rsidR="002564D2">
        <w:t>string key</w:t>
      </w:r>
      <w:r>
        <w:t>)</w:t>
      </w:r>
      <w:r w:rsidR="0024031A">
        <w:t>, Put(byte[] key)</w:t>
      </w:r>
    </w:p>
    <w:p w14:paraId="76AAB282" w14:textId="77777777" w:rsidR="0024031A" w:rsidRDefault="0007251F" w:rsidP="0024031A">
      <w:pPr>
        <w:pStyle w:val="ListBullet"/>
      </w:pPr>
      <w:proofErr w:type="gramStart"/>
      <w:r>
        <w:t>Get(</w:t>
      </w:r>
      <w:proofErr w:type="gramEnd"/>
      <w:r w:rsidR="002564D2">
        <w:t>string key</w:t>
      </w:r>
      <w:r>
        <w:t>)</w:t>
      </w:r>
      <w:r w:rsidR="0024031A">
        <w:t>, Get(byte[] key)</w:t>
      </w:r>
    </w:p>
    <w:p w14:paraId="27A997C7" w14:textId="112DA56E" w:rsidR="0007251F" w:rsidRDefault="0007251F" w:rsidP="00CF664F">
      <w:pPr>
        <w:pStyle w:val="ListBullet"/>
      </w:pPr>
      <w:proofErr w:type="spellStart"/>
      <w:proofErr w:type="gramStart"/>
      <w:r>
        <w:t>IsMissing</w:t>
      </w:r>
      <w:proofErr w:type="spellEnd"/>
      <w:r>
        <w:t>(</w:t>
      </w:r>
      <w:proofErr w:type="gramEnd"/>
      <w:r w:rsidR="00CF664F">
        <w:t>)</w:t>
      </w:r>
    </w:p>
    <w:p w14:paraId="3AF3FEAA" w14:textId="1B646555" w:rsidR="00F14F37" w:rsidRDefault="00BB16F0" w:rsidP="0007251F">
      <w:r>
        <w:t>TODO</w:t>
      </w:r>
    </w:p>
    <w:p w14:paraId="4EE5A26E" w14:textId="4B91AF4F"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NeoEntityModel</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2 Persistable */</w:t>
      </w:r>
    </w:p>
    <w:p w14:paraId="5A953E2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7F8451"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EntityState</w:t>
      </w:r>
      <w:proofErr w:type="spellEnd"/>
    </w:p>
    <w:p w14:paraId="7903D8D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3A2798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2B1D56E9"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1F9BEFD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3C4C60EC"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592F0D7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7D242588"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6EC0BF0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36E3E3F"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6756DFB6"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state)</w:t>
      </w:r>
    </w:p>
    <w:p w14:paraId="0AD1277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4E35AE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)state;</w:t>
      </w:r>
    </w:p>
    <w:p w14:paraId="7123B1AD"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w:t>
      </w:r>
    </w:p>
    <w:p w14:paraId="01641E8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78F4E5D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622EC35"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p>
    <w:p w14:paraId="64CC96F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BytesToEntityState</w:t>
      </w:r>
      <w:proofErr w:type="spellEnd"/>
      <w:r>
        <w:rPr>
          <w:rFonts w:ascii="Consolas" w:eastAsiaTheme="minorHAnsi" w:hAnsi="Consolas" w:cs="Consolas"/>
          <w:color w:val="000000"/>
          <w:sz w:val="19"/>
          <w:szCs w:val="19"/>
          <w:lang w:val="en-CA"/>
        </w:rPr>
        <w: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17C8D9FA"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5F078B"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4BB10A0E"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61DB9B8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40EA0E64" w14:textId="77777777" w:rsidR="00BB16F0" w:rsidRDefault="00BB16F0" w:rsidP="00BB16F0">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36DA55" w14:textId="77777777" w:rsidR="00BB16F0" w:rsidRDefault="00BB16F0" w:rsidP="00BB16F0">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ABE3235" w14:textId="2EB8B795" w:rsidR="00BB16F0" w:rsidRDefault="00BB16F0" w:rsidP="0007251F">
      <w:r>
        <w:t>TODO</w:t>
      </w:r>
    </w:p>
    <w:p w14:paraId="3CD85D58" w14:textId="104DA823"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Level 2 Persistable */</w:t>
      </w:r>
    </w:p>
    <w:p w14:paraId="5381DBB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D731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_x;</w:t>
      </w:r>
    </w:p>
    <w:p w14:paraId="55921D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_y;</w:t>
      </w:r>
    </w:p>
    <w:p w14:paraId="617E59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_state;</w:t>
      </w:r>
    </w:p>
    <w:p w14:paraId="4746CF9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2973C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D7F7883"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7EF920D6" w14:textId="4916DF40" w:rsidR="00B040EF" w:rsidRDefault="00B040E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366DBB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w:t>
      </w:r>
    </w:p>
    <w:p w14:paraId="331941EF"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2AB4E98E" w14:textId="63FB19CA" w:rsidR="00B040EF" w:rsidRDefault="00B040E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_y</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7970B0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w:t>
      </w:r>
    </w:p>
    <w:p w14:paraId="09221460" w14:textId="77777777" w:rsidR="00BB16F0"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Set(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
    <w:p w14:paraId="73349AE7" w14:textId="0FF6C64C" w:rsidR="00B040EF" w:rsidRDefault="00B040EF" w:rsidP="0075275C">
      <w:pPr>
        <w:autoSpaceDE w:val="0"/>
        <w:autoSpaceDN w:val="0"/>
        <w:adjustRightInd w:val="0"/>
        <w:spacing w:before="0" w:after="0" w:line="240" w:lineRule="auto"/>
        <w:ind w:left="1296"/>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4427735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880F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46D0A2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className</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4CE6603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D06B38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4521A10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362A52D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10B9EE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w:t>
      </w:r>
    </w:p>
    <w:p w14:paraId="48048A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w:t>
      </w:r>
    </w:p>
    <w:p w14:paraId="71414B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70E91E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w:t>
      </w:r>
    </w:p>
    <w:p w14:paraId="3A4A642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F12A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09068CC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className</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5B534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23E40D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7EE2ED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62CC92D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5D298A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DB65F7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879B3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FFB0D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w:t>
      </w:r>
      <w:proofErr w:type="gramStart"/>
      <w:r>
        <w:rPr>
          <w:rFonts w:ascii="Consolas" w:eastAsiaTheme="minorHAnsi" w:hAnsi="Consolas" w:cs="Consolas"/>
          <w:color w:val="000000"/>
          <w:sz w:val="19"/>
          <w:szCs w:val="19"/>
          <w:lang w:val="en-CA"/>
        </w:rPr>
        <w:t>Initialize(</w:t>
      </w:r>
      <w:proofErr w:type="gramEnd"/>
      <w:r>
        <w:rPr>
          <w:rFonts w:ascii="Consolas" w:eastAsiaTheme="minorHAnsi" w:hAnsi="Consolas" w:cs="Consolas"/>
          <w:color w:val="000000"/>
          <w:sz w:val="19"/>
          <w:szCs w:val="19"/>
          <w:lang w:val="en-CA"/>
        </w:rPr>
        <w:t>Point p)</w:t>
      </w:r>
    </w:p>
    <w:p w14:paraId="0D5365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3668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1F21171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5380215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 ;</w:t>
      </w:r>
    </w:p>
    <w:p w14:paraId="758B680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"_Initialize(p</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0022F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8673A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B2F17D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8B2F01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gramEnd"/>
      <w:r>
        <w:rPr>
          <w:rFonts w:ascii="Consolas" w:eastAsiaTheme="minorHAnsi" w:hAnsi="Consolas" w:cs="Consolas"/>
          <w:color w:val="000000"/>
          <w:sz w:val="19"/>
          <w:szCs w:val="19"/>
          <w:lang w:val="en-CA"/>
        </w:rPr>
        <w:t>)</w:t>
      </w:r>
    </w:p>
    <w:p w14:paraId="73B0AF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409D8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5E8AF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A97BD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New(</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6A5C51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72A42A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EFABA0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3C09DC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spellStart"/>
      <w:proofErr w:type="gramEnd"/>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x,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y)</w:t>
      </w:r>
    </w:p>
    <w:p w14:paraId="5F729E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B4437A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1317FF8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1AB37D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72E9D55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NeoEntityModel.EntityState.INIT</w:t>
      </w:r>
      <w:proofErr w:type="spellEnd"/>
      <w:proofErr w:type="gramEnd"/>
      <w:r>
        <w:rPr>
          <w:rFonts w:ascii="Consolas" w:eastAsiaTheme="minorHAnsi" w:hAnsi="Consolas" w:cs="Consolas"/>
          <w:color w:val="000000"/>
          <w:sz w:val="19"/>
          <w:szCs w:val="19"/>
          <w:lang w:val="en-CA"/>
        </w:rPr>
        <w:t>;</w:t>
      </w:r>
    </w:p>
    <w:p w14:paraId="0FAAC6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"New(</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25947A6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C283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4E8C2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662854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Null(</w:t>
      </w:r>
      <w:proofErr w:type="gramEnd"/>
      <w:r>
        <w:rPr>
          <w:rFonts w:ascii="Consolas" w:eastAsiaTheme="minorHAnsi" w:hAnsi="Consolas" w:cs="Consolas"/>
          <w:color w:val="000000"/>
          <w:sz w:val="19"/>
          <w:szCs w:val="19"/>
          <w:lang w:val="en-CA"/>
        </w:rPr>
        <w:t>)</w:t>
      </w:r>
    </w:p>
    <w:p w14:paraId="6CA01D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912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C87B54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3D41C9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Null(</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1FE2886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097A4B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97F83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51B5F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EntityState</w:t>
      </w:r>
      <w:proofErr w:type="spellEnd"/>
      <w:r>
        <w:rPr>
          <w:rFonts w:ascii="Consolas" w:eastAsiaTheme="minorHAnsi" w:hAnsi="Consolas" w:cs="Consolas"/>
          <w:color w:val="008000"/>
          <w:sz w:val="19"/>
          <w:szCs w:val="19"/>
          <w:lang w:val="en-CA"/>
        </w:rPr>
        <w:t xml:space="preserve"> wrapper methods</w:t>
      </w:r>
    </w:p>
    <w:p w14:paraId="763CF00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IsNull</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1AD114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1DE1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w:t>
      </w:r>
    </w:p>
    <w:p w14:paraId="2F699D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1DB47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45906B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7662AE8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Log(</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42CDABE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747E4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4C0D563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B0DDA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A337A6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63EB802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C9F73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w:t>
      </w:r>
    </w:p>
    <w:p w14:paraId="6C1D714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08F6A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8F512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4CC64CB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IsMissing</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6E79ED8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9B62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NeoEntityModel.EntityState.MISSING</w:t>
      </w:r>
      <w:proofErr w:type="spellEnd"/>
      <w:proofErr w:type="gramEnd"/>
      <w:r>
        <w:rPr>
          <w:rFonts w:ascii="Consolas" w:eastAsiaTheme="minorHAnsi" w:hAnsi="Consolas" w:cs="Consolas"/>
          <w:color w:val="000000"/>
          <w:sz w:val="19"/>
          <w:szCs w:val="19"/>
          <w:lang w:val="en-CA"/>
        </w:rPr>
        <w:t>);</w:t>
      </w:r>
    </w:p>
    <w:p w14:paraId="220DD4D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ABB59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6342F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Missing(</w:t>
      </w:r>
      <w:proofErr w:type="gramEnd"/>
      <w:r>
        <w:rPr>
          <w:rFonts w:ascii="Consolas" w:eastAsiaTheme="minorHAnsi" w:hAnsi="Consolas" w:cs="Consolas"/>
          <w:color w:val="000000"/>
          <w:sz w:val="19"/>
          <w:szCs w:val="19"/>
          <w:lang w:val="en-CA"/>
        </w:rPr>
        <w:t>)</w:t>
      </w:r>
    </w:p>
    <w:p w14:paraId="380DE6E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85F59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4CF65E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2297EF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39D2560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NeoEntityModel.EntityState.MISSING</w:t>
      </w:r>
      <w:proofErr w:type="spellEnd"/>
      <w:proofErr w:type="gramEnd"/>
      <w:r>
        <w:rPr>
          <w:rFonts w:ascii="Consolas" w:eastAsiaTheme="minorHAnsi" w:hAnsi="Consolas" w:cs="Consolas"/>
          <w:color w:val="000000"/>
          <w:sz w:val="19"/>
          <w:szCs w:val="19"/>
          <w:lang w:val="en-CA"/>
        </w:rPr>
        <w:t>;</w:t>
      </w:r>
    </w:p>
    <w:p w14:paraId="553B1B6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Missing(</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5796A4C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93CD4F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DC1E92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1B7C6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Put(</w:t>
      </w:r>
      <w:proofErr w:type="gramEnd"/>
      <w:r>
        <w:rPr>
          <w:rFonts w:ascii="Consolas" w:eastAsiaTheme="minorHAnsi" w:hAnsi="Consolas" w:cs="Consolas"/>
          <w:color w:val="000000"/>
          <w:sz w:val="19"/>
          <w:szCs w:val="19"/>
          <w:lang w:val="en-CA"/>
        </w:rPr>
        <w:t xml:space="preserve">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60813E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959234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4BAB58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759E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46476F7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3D8C844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2BC1D7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NeoEntityModel.EntityState.PUTTED</w:t>
      </w:r>
      <w:proofErr w:type="spellEnd"/>
      <w:proofErr w:type="gramEnd"/>
      <w:r>
        <w:rPr>
          <w:rFonts w:ascii="Consolas" w:eastAsiaTheme="minorHAnsi" w:hAnsi="Consolas" w:cs="Consolas"/>
          <w:color w:val="000000"/>
          <w:sz w:val="19"/>
          <w:szCs w:val="19"/>
          <w:lang w:val="en-CA"/>
        </w:rPr>
        <w:t>;</w:t>
      </w:r>
    </w:p>
    <w:p w14:paraId="15C25CF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75D65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p._</w:t>
      </w:r>
      <w:proofErr w:type="spellStart"/>
      <w:r>
        <w:rPr>
          <w:rFonts w:ascii="Consolas" w:eastAsiaTheme="minorHAnsi" w:hAnsi="Consolas" w:cs="Consolas"/>
          <w:color w:val="000000"/>
          <w:sz w:val="19"/>
          <w:szCs w:val="19"/>
          <w:lang w:val="en-CA"/>
        </w:rPr>
        <w:t>state.AsBigInteger</w:t>
      </w:r>
      <w:proofErr w:type="spellEnd"/>
      <w:r>
        <w:rPr>
          <w:rFonts w:ascii="Consolas" w:eastAsiaTheme="minorHAnsi" w:hAnsi="Consolas" w:cs="Consolas"/>
          <w:color w:val="000000"/>
          <w:sz w:val="19"/>
          <w:szCs w:val="19"/>
          <w:lang w:val="en-CA"/>
        </w:rPr>
        <w:t>());</w:t>
      </w:r>
    </w:p>
    <w:p w14:paraId="2FAD64B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29FD5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7668687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E7BE3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11C95E8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bkey</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753BF97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18DE52A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41687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0F6650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Put(</w:t>
      </w:r>
      <w:proofErr w:type="gramEnd"/>
      <w:r>
        <w:rPr>
          <w:rFonts w:ascii="Consolas" w:eastAsiaTheme="minorHAnsi" w:hAnsi="Consolas" w:cs="Consolas"/>
          <w:color w:val="000000"/>
          <w:sz w:val="19"/>
          <w:szCs w:val="19"/>
          <w:lang w:val="en-CA"/>
        </w:rPr>
        <w:t xml:space="preserve">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633947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8A971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AD3F8D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00FE50F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775973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3536A6E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0CAE626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)._</w:t>
      </w:r>
      <w:proofErr w:type="spellStart"/>
      <w:proofErr w:type="gramEnd"/>
      <w:r>
        <w:rPr>
          <w:rFonts w:ascii="Consolas" w:eastAsiaTheme="minorHAnsi" w:hAnsi="Consolas" w:cs="Consolas"/>
          <w:color w:val="A31515"/>
          <w:sz w:val="19"/>
          <w:szCs w:val="19"/>
          <w:lang w:val="en-CA"/>
        </w:rPr>
        <w:t>skeyTag</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w:t>
      </w:r>
    </w:p>
    <w:p w14:paraId="190306B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425F59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NeoEntityModel.EntityState.PUTTED</w:t>
      </w:r>
      <w:proofErr w:type="spellEnd"/>
      <w:proofErr w:type="gramEnd"/>
      <w:r>
        <w:rPr>
          <w:rFonts w:ascii="Consolas" w:eastAsiaTheme="minorHAnsi" w:hAnsi="Consolas" w:cs="Consolas"/>
          <w:color w:val="000000"/>
          <w:sz w:val="19"/>
          <w:szCs w:val="19"/>
          <w:lang w:val="en-CA"/>
        </w:rPr>
        <w:t>;</w:t>
      </w:r>
    </w:p>
    <w:p w14:paraId="5F4AC0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p._</w:t>
      </w:r>
      <w:proofErr w:type="spellStart"/>
      <w:proofErr w:type="gramStart"/>
      <w:r>
        <w:rPr>
          <w:rFonts w:ascii="Consolas" w:eastAsiaTheme="minorHAnsi" w:hAnsi="Consolas" w:cs="Consolas"/>
          <w:color w:val="000000"/>
          <w:sz w:val="19"/>
          <w:szCs w:val="19"/>
          <w:lang w:val="en-CA"/>
        </w:rPr>
        <w:t>state.AsBigInteger</w:t>
      </w:r>
      <w:proofErr w:type="spellEnd"/>
      <w:proofErr w:type="gramEnd"/>
      <w:r>
        <w:rPr>
          <w:rFonts w:ascii="Consolas" w:eastAsiaTheme="minorHAnsi" w:hAnsi="Consolas" w:cs="Consolas"/>
          <w:color w:val="000000"/>
          <w:sz w:val="19"/>
          <w:szCs w:val="19"/>
          <w:lang w:val="en-CA"/>
        </w:rPr>
        <w:t>();</w:t>
      </w:r>
    </w:p>
    <w:p w14:paraId="51C2F0A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bis</w:t>
      </w:r>
      <w:proofErr w:type="spellEnd"/>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3E96FE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41C07B2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1041B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36ACEB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73883A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C388D4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308FA0C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1118961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7741C97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1DBACE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53851A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key)</w:t>
      </w:r>
    </w:p>
    <w:p w14:paraId="345EE7E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F341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0A1E77D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4DE7D5F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5207FEF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17CCC68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25E84A5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5B78884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3A11E19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5B09369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"Get(kb).</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0B80815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5BEFE1AB"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CB133E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5520725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8CF5C8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261CA61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41CA96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9BC79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w:t>
      </w:r>
    </w:p>
    <w:p w14:paraId="55447FE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3FECE7B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7E8317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06267B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D55169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x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144F40C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F7490B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y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75E0C3C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4AC46A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6C4830F6"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288B462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NeoEntityModel.EntityState.GETTED</w:t>
      </w:r>
      <w:proofErr w:type="spellEnd"/>
      <w:proofErr w:type="gram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OVERRIDE */</w:t>
      </w:r>
    </w:p>
    <w:p w14:paraId="020F1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182C4B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"Get(kb</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7652CB6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61512E5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6C95C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BBC88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Get(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310851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1D8CC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33AD5D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F5F4DF"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22BFDAD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353B3D0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p>
    <w:p w14:paraId="3CA1F87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CC681F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673CCA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337FBF52"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46DB88A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6F163CA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3224955"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15641A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C4EB61A"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32ACE28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D7B4224"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6CA5248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w:t>
      </w:r>
    </w:p>
    <w:p w14:paraId="1677843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02183A4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768078C7"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9A652F9"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CC9DB6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x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26F3843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72424D8"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y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70A65DC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 y);</w:t>
      </w:r>
    </w:p>
    <w:p w14:paraId="3968063D"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66C42A8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0E9F5043"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10D6D31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NeoEntityModel.EntityState.GETTED</w:t>
      </w:r>
      <w:proofErr w:type="spellEnd"/>
      <w:proofErr w:type="gram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OVERRIDE */</w:t>
      </w:r>
    </w:p>
    <w:p w14:paraId="1C6BD38C"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F9F6751"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514B76E0"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571C514E" w14:textId="77777777" w:rsidR="00B040EF" w:rsidRDefault="00B040EF" w:rsidP="00B040E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DD31E" w14:textId="6B36AC29" w:rsidR="00B040EF" w:rsidRDefault="00B040EF" w:rsidP="00B040EF">
      <w:pPr>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7964F" w14:textId="799244A2" w:rsidR="00B040EF" w:rsidRDefault="00BB16F0" w:rsidP="00B040EF">
      <w:r>
        <w:t>TODO</w:t>
      </w:r>
    </w:p>
    <w:p w14:paraId="3F05E288" w14:textId="55556946" w:rsidR="00CF664F" w:rsidRDefault="00CF664F" w:rsidP="00CF664F">
      <w:pPr>
        <w:pStyle w:val="Heading2Numbered"/>
      </w:pPr>
      <w:bookmarkStart w:id="15" w:name="_Toc506981422"/>
      <w:r>
        <w:t xml:space="preserve">NPC Level 3 </w:t>
      </w:r>
      <w:proofErr w:type="spellStart"/>
      <w:r>
        <w:t>Deletable</w:t>
      </w:r>
      <w:proofErr w:type="spellEnd"/>
      <w:r>
        <w:t xml:space="preserve"> (Bury/Tombstone)</w:t>
      </w:r>
      <w:bookmarkEnd w:id="15"/>
    </w:p>
    <w:p w14:paraId="00F961FE" w14:textId="75DED052" w:rsidR="00CF664F" w:rsidRDefault="00CF664F" w:rsidP="00CF664F">
      <w:r>
        <w:t xml:space="preserve">NPC Level 3 </w:t>
      </w:r>
      <w:proofErr w:type="spellStart"/>
      <w:r>
        <w:t>Deletable</w:t>
      </w:r>
      <w:proofErr w:type="spellEnd"/>
      <w:r>
        <w:t xml:space="preserve"> support includes the ability to delete (bury) an entity that already exists in NEO Storage (using a form of tombstoning). Functional capabilities at this level include:</w:t>
      </w:r>
    </w:p>
    <w:p w14:paraId="62C80864" w14:textId="48AF3669" w:rsidR="00CF664F" w:rsidRDefault="00CF664F" w:rsidP="003A0E9F">
      <w:pPr>
        <w:pStyle w:val="ListBullet"/>
      </w:pPr>
      <w:proofErr w:type="gramStart"/>
      <w:r>
        <w:t>Bury(</w:t>
      </w:r>
      <w:proofErr w:type="gramEnd"/>
      <w:r>
        <w:t>string key)</w:t>
      </w:r>
      <w:r w:rsidR="005479E7">
        <w:t xml:space="preserve">, </w:t>
      </w:r>
      <w:r>
        <w:t>Bury(byte[] key)</w:t>
      </w:r>
    </w:p>
    <w:p w14:paraId="4A06A784" w14:textId="0B775E47" w:rsidR="00CF664F" w:rsidRDefault="00CF664F" w:rsidP="00CF664F">
      <w:pPr>
        <w:pStyle w:val="ListBullet"/>
      </w:pPr>
      <w:proofErr w:type="spellStart"/>
      <w:proofErr w:type="gramStart"/>
      <w:r>
        <w:lastRenderedPageBreak/>
        <w:t>IsBuried</w:t>
      </w:r>
      <w:proofErr w:type="spellEnd"/>
      <w:r>
        <w:t>(</w:t>
      </w:r>
      <w:proofErr w:type="gramEnd"/>
      <w:r>
        <w:t>)</w:t>
      </w:r>
    </w:p>
    <w:p w14:paraId="5DA8BD57" w14:textId="46C2C8B0" w:rsidR="005479E7" w:rsidRDefault="00BB16F0" w:rsidP="003A0E9F">
      <w:r>
        <w:t>TODO</w:t>
      </w:r>
    </w:p>
    <w:p w14:paraId="78D40306" w14:textId="03CD3BFF"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NeoEntityModel</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 xml:space="preserve">Level 3 </w:t>
      </w:r>
      <w:proofErr w:type="spellStart"/>
      <w:r w:rsidR="00AA7113">
        <w:rPr>
          <w:rFonts w:ascii="Consolas" w:eastAsiaTheme="minorHAnsi" w:hAnsi="Consolas" w:cs="Consolas"/>
          <w:color w:val="008000"/>
          <w:sz w:val="19"/>
          <w:szCs w:val="19"/>
          <w:lang w:val="en-CA"/>
        </w:rPr>
        <w:t>Deletable</w:t>
      </w:r>
      <w:proofErr w:type="spellEnd"/>
      <w:r w:rsidR="00AA7113">
        <w:rPr>
          <w:rFonts w:ascii="Consolas" w:eastAsiaTheme="minorHAnsi" w:hAnsi="Consolas" w:cs="Consolas"/>
          <w:color w:val="008000"/>
          <w:sz w:val="19"/>
          <w:szCs w:val="19"/>
          <w:lang w:val="en-CA"/>
        </w:rPr>
        <w:t xml:space="preserve"> (Bury/Tombstone) */</w:t>
      </w:r>
    </w:p>
    <w:p w14:paraId="7884F9C8"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06F708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EntityState</w:t>
      </w:r>
      <w:proofErr w:type="spellEnd"/>
    </w:p>
    <w:p w14:paraId="6E3DDE03"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7AFE8B"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4783F23D"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2BF0DC89"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52494D75"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612D6B9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2685D494"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7738FF3D"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TOMBSTONED</w:t>
      </w:r>
    </w:p>
    <w:p w14:paraId="60A4C05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B72D8B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p>
    <w:p w14:paraId="6FEFBC0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state)</w:t>
      </w:r>
    </w:p>
    <w:p w14:paraId="5B0DBF3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6EB837"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)state;</w:t>
      </w:r>
    </w:p>
    <w:p w14:paraId="679DF822"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w:t>
      </w:r>
    </w:p>
    <w:p w14:paraId="32452E9B"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2319CC9F"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FCBC136"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p>
    <w:p w14:paraId="36BFF91A"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BytesToEntityState</w:t>
      </w:r>
      <w:proofErr w:type="spellEnd"/>
      <w:r>
        <w:rPr>
          <w:rFonts w:ascii="Consolas" w:eastAsiaTheme="minorHAnsi" w:hAnsi="Consolas" w:cs="Consolas"/>
          <w:color w:val="000000"/>
          <w:sz w:val="19"/>
          <w:szCs w:val="19"/>
          <w:lang w:val="en-CA"/>
        </w:rPr>
        <w: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7DC43508"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B3364E5"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2DB2A219"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39016B21"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0677A6DC" w14:textId="77777777" w:rsidR="0075275C" w:rsidRDefault="0075275C" w:rsidP="0075275C">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999E4A0" w14:textId="3748FF8B" w:rsidR="00BB16F0" w:rsidRDefault="0075275C" w:rsidP="0075275C">
      <w:r>
        <w:rPr>
          <w:rFonts w:ascii="Consolas" w:eastAsiaTheme="minorHAnsi" w:hAnsi="Consolas" w:cs="Consolas"/>
          <w:color w:val="000000"/>
          <w:sz w:val="19"/>
          <w:szCs w:val="19"/>
          <w:lang w:val="en-CA"/>
        </w:rPr>
        <w:t xml:space="preserve">    }</w:t>
      </w:r>
    </w:p>
    <w:p w14:paraId="02A0E712" w14:textId="1E3B8B6A" w:rsidR="00BB16F0" w:rsidRPr="003A0E9F" w:rsidRDefault="00BB16F0" w:rsidP="003A0E9F">
      <w:r>
        <w:t>TODO</w:t>
      </w:r>
    </w:p>
    <w:p w14:paraId="06F1EEA1" w14:textId="10FE7F36"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2B91AF"/>
          <w:sz w:val="19"/>
          <w:szCs w:val="19"/>
          <w:lang w:val="en-CA"/>
        </w:rPr>
        <w:t>Point</w:t>
      </w:r>
      <w:r>
        <w:rPr>
          <w:rFonts w:ascii="Consolas" w:eastAsiaTheme="minorHAnsi" w:hAnsi="Consolas" w:cs="Consolas"/>
          <w:color w:val="000000"/>
          <w:sz w:val="19"/>
          <w:szCs w:val="19"/>
          <w:lang w:val="en-CA"/>
        </w:rPr>
        <w:t xml:space="preserve"> :</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 xml:space="preserve">Level 3 </w:t>
      </w:r>
      <w:proofErr w:type="spellStart"/>
      <w:r w:rsidR="00AA7113">
        <w:rPr>
          <w:rFonts w:ascii="Consolas" w:eastAsiaTheme="minorHAnsi" w:hAnsi="Consolas" w:cs="Consolas"/>
          <w:color w:val="008000"/>
          <w:sz w:val="19"/>
          <w:szCs w:val="19"/>
          <w:lang w:val="en-CA"/>
        </w:rPr>
        <w:t>Deletable</w:t>
      </w:r>
      <w:proofErr w:type="spellEnd"/>
      <w:r w:rsidR="00AA7113">
        <w:rPr>
          <w:rFonts w:ascii="Consolas" w:eastAsiaTheme="minorHAnsi" w:hAnsi="Consolas" w:cs="Consolas"/>
          <w:color w:val="008000"/>
          <w:sz w:val="19"/>
          <w:szCs w:val="19"/>
          <w:lang w:val="en-CA"/>
        </w:rPr>
        <w:t xml:space="preserve"> (Bury/Tombstone) */</w:t>
      </w:r>
    </w:p>
    <w:p w14:paraId="0A5C44F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CDC31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_x;</w:t>
      </w:r>
    </w:p>
    <w:p w14:paraId="40C144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_y;</w:t>
      </w:r>
    </w:p>
    <w:p w14:paraId="515FA7D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_state;</w:t>
      </w:r>
    </w:p>
    <w:p w14:paraId="5DB6B4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53C4FF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Accessors</w:t>
      </w:r>
    </w:p>
    <w:p w14:paraId="04954ECB"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35D3A705" w14:textId="0A9B5840"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13BB35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GetX</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w:t>
      </w:r>
    </w:p>
    <w:p w14:paraId="4DBBA9D3"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SetY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value) </w:t>
      </w:r>
    </w:p>
    <w:p w14:paraId="100C8C50" w14:textId="53325A36"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_y</w:t>
      </w:r>
      <w:proofErr w:type="spellEnd"/>
      <w:r>
        <w:rPr>
          <w:rFonts w:ascii="Consolas" w:eastAsiaTheme="minorHAnsi" w:hAnsi="Consolas" w:cs="Consolas"/>
          <w:color w:val="000000"/>
          <w:sz w:val="19"/>
          <w:szCs w:val="19"/>
          <w:lang w:val="en-CA"/>
        </w:rPr>
        <w:t xml:space="preserve"> = value;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4C6F966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GetY</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Point p) {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w:t>
      </w:r>
    </w:p>
    <w:p w14:paraId="69BF3797" w14:textId="77777777" w:rsidR="00BB16F0"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Set(</w:t>
      </w:r>
      <w:proofErr w:type="gramEnd"/>
      <w:r>
        <w:rPr>
          <w:rFonts w:ascii="Consolas" w:eastAsiaTheme="minorHAnsi" w:hAnsi="Consolas" w:cs="Consolas"/>
          <w:color w:val="000000"/>
          <w:sz w:val="19"/>
          <w:szCs w:val="19"/>
          <w:lang w:val="en-CA"/>
        </w:rPr>
        <w:t xml:space="preserve">Point p,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
    <w:p w14:paraId="6FEACABB" w14:textId="70D65672" w:rsidR="003A0E9F" w:rsidRDefault="003A0E9F" w:rsidP="00BB16F0">
      <w:pPr>
        <w:autoSpaceDE w:val="0"/>
        <w:autoSpaceDN w:val="0"/>
        <w:adjustRightInd w:val="0"/>
        <w:spacing w:before="0" w:after="0" w:line="240" w:lineRule="auto"/>
        <w:ind w:left="864" w:firstLine="432"/>
        <w:rPr>
          <w:rFonts w:ascii="Consolas" w:eastAsiaTheme="minorHAnsi" w:hAnsi="Consolas" w:cs="Consolas"/>
          <w:color w:val="000000"/>
          <w:sz w:val="19"/>
          <w:szCs w:val="19"/>
          <w:lang w:val="en-CA"/>
        </w:rPr>
      </w:pPr>
      <w:proofErr w:type="gramStart"/>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w:t>
      </w:r>
      <w:proofErr w:type="gramEnd"/>
      <w:r>
        <w:rPr>
          <w:rFonts w:ascii="Consolas" w:eastAsiaTheme="minorHAnsi" w:hAnsi="Consolas" w:cs="Consolas"/>
          <w:color w:val="000000"/>
          <w:sz w:val="19"/>
          <w:szCs w:val="19"/>
          <w:lang w:val="en-CA"/>
        </w:rPr>
        <w:t>_x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xvalue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yvalue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NeoEntityModel.EntityState.SET</w:t>
      </w:r>
      <w:proofErr w:type="spellEnd"/>
      <w:r>
        <w:rPr>
          <w:rFonts w:ascii="Consolas" w:eastAsiaTheme="minorHAnsi" w:hAnsi="Consolas" w:cs="Consolas"/>
          <w:color w:val="000000"/>
          <w:sz w:val="19"/>
          <w:szCs w:val="19"/>
          <w:lang w:val="en-CA"/>
        </w:rPr>
        <w:t>; }</w:t>
      </w:r>
    </w:p>
    <w:p w14:paraId="1D7060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B3E25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Class name and property names</w:t>
      </w:r>
    </w:p>
    <w:p w14:paraId="1A237DF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className</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"Point"</w:t>
      </w:r>
      <w:r>
        <w:rPr>
          <w:rFonts w:ascii="Consolas" w:eastAsiaTheme="minorHAnsi" w:hAnsi="Consolas" w:cs="Consolas"/>
          <w:color w:val="000000"/>
          <w:sz w:val="19"/>
          <w:szCs w:val="19"/>
          <w:lang w:val="en-CA"/>
        </w:rPr>
        <w:t>;</w:t>
      </w:r>
    </w:p>
    <w:p w14:paraId="5EA3524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"X"</w:t>
      </w:r>
      <w:r>
        <w:rPr>
          <w:rFonts w:ascii="Consolas" w:eastAsiaTheme="minorHAnsi" w:hAnsi="Consolas" w:cs="Consolas"/>
          <w:color w:val="000000"/>
          <w:sz w:val="19"/>
          <w:szCs w:val="19"/>
          <w:lang w:val="en-CA"/>
        </w:rPr>
        <w:t>;</w:t>
      </w:r>
    </w:p>
    <w:p w14:paraId="3A99465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"Y"</w:t>
      </w:r>
      <w:r>
        <w:rPr>
          <w:rFonts w:ascii="Consolas" w:eastAsiaTheme="minorHAnsi" w:hAnsi="Consolas" w:cs="Consolas"/>
          <w:color w:val="000000"/>
          <w:sz w:val="19"/>
          <w:szCs w:val="19"/>
          <w:lang w:val="en-CA"/>
        </w:rPr>
        <w:t>;</w:t>
      </w:r>
    </w:p>
    <w:p w14:paraId="252B4B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"_STA"</w:t>
      </w:r>
      <w:r>
        <w:rPr>
          <w:rFonts w:ascii="Consolas" w:eastAsiaTheme="minorHAnsi" w:hAnsi="Consolas" w:cs="Consolas"/>
          <w:color w:val="000000"/>
          <w:sz w:val="19"/>
          <w:szCs w:val="19"/>
          <w:lang w:val="en-CA"/>
        </w:rPr>
        <w:t>;</w:t>
      </w:r>
    </w:p>
    <w:p w14:paraId="090D577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"_EXT"</w:t>
      </w:r>
      <w:r>
        <w:rPr>
          <w:rFonts w:ascii="Consolas" w:eastAsiaTheme="minorHAnsi" w:hAnsi="Consolas" w:cs="Consolas"/>
          <w:color w:val="000000"/>
          <w:sz w:val="19"/>
          <w:szCs w:val="19"/>
          <w:lang w:val="en-CA"/>
        </w:rPr>
        <w:t>;</w:t>
      </w:r>
    </w:p>
    <w:p w14:paraId="5FE012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w:t>
      </w:r>
    </w:p>
    <w:p w14:paraId="32447F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w:t>
      </w:r>
    </w:p>
    <w:p w14:paraId="08CF94F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1E92F41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w:t>
      </w:r>
    </w:p>
    <w:p w14:paraId="06AA015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3019C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Internal fields</w:t>
      </w:r>
    </w:p>
    <w:p w14:paraId="2FCF62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const</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className</w:t>
      </w:r>
      <w:proofErr w:type="spellEnd"/>
      <w:r>
        <w:rPr>
          <w:rFonts w:ascii="Consolas" w:eastAsiaTheme="minorHAnsi" w:hAnsi="Consolas" w:cs="Consolas"/>
          <w:color w:val="000000"/>
          <w:sz w:val="19"/>
          <w:szCs w:val="19"/>
          <w:lang w:val="en-CA"/>
        </w:rPr>
        <w:t xml:space="preserve"> + </w:t>
      </w:r>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w:t>
      </w:r>
    </w:p>
    <w:p w14:paraId="420A36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readonly</w:t>
      </w:r>
      <w:proofErr w:type="spellEnd"/>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Helper.AsByteArray</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1CCC812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C83D98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Factory methods</w:t>
      </w:r>
    </w:p>
    <w:p w14:paraId="193E30B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01DFE0B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4BD30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8F15B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E4B44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private</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_</w:t>
      </w:r>
      <w:proofErr w:type="gramStart"/>
      <w:r>
        <w:rPr>
          <w:rFonts w:ascii="Consolas" w:eastAsiaTheme="minorHAnsi" w:hAnsi="Consolas" w:cs="Consolas"/>
          <w:color w:val="000000"/>
          <w:sz w:val="19"/>
          <w:szCs w:val="19"/>
          <w:lang w:val="en-CA"/>
        </w:rPr>
        <w:t>Initialize(</w:t>
      </w:r>
      <w:proofErr w:type="gramEnd"/>
      <w:r>
        <w:rPr>
          <w:rFonts w:ascii="Consolas" w:eastAsiaTheme="minorHAnsi" w:hAnsi="Consolas" w:cs="Consolas"/>
          <w:color w:val="000000"/>
          <w:sz w:val="19"/>
          <w:szCs w:val="19"/>
          <w:lang w:val="en-CA"/>
        </w:rPr>
        <w:t>Point p)</w:t>
      </w:r>
    </w:p>
    <w:p w14:paraId="78A16C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3D6FF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4A098A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6B0A2FC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 ;</w:t>
      </w:r>
    </w:p>
    <w:p w14:paraId="00D73C9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"_Initialize(p</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5C3CEE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28920AE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B93B6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E289F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gramEnd"/>
      <w:r>
        <w:rPr>
          <w:rFonts w:ascii="Consolas" w:eastAsiaTheme="minorHAnsi" w:hAnsi="Consolas" w:cs="Consolas"/>
          <w:color w:val="000000"/>
          <w:sz w:val="19"/>
          <w:szCs w:val="19"/>
          <w:lang w:val="en-CA"/>
        </w:rPr>
        <w:t>)</w:t>
      </w:r>
    </w:p>
    <w:p w14:paraId="676BB91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A8F76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2F2920C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57DA9E9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New(</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7903318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A9072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290B2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42599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New(</w:t>
      </w:r>
      <w:proofErr w:type="spellStart"/>
      <w:proofErr w:type="gramEnd"/>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x,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y)</w:t>
      </w:r>
    </w:p>
    <w:p w14:paraId="1187870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755020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33C57A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2CFBA4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4CF394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NeoEntityModel.EntityState.INIT</w:t>
      </w:r>
      <w:proofErr w:type="spellEnd"/>
      <w:proofErr w:type="gramEnd"/>
      <w:r>
        <w:rPr>
          <w:rFonts w:ascii="Consolas" w:eastAsiaTheme="minorHAnsi" w:hAnsi="Consolas" w:cs="Consolas"/>
          <w:color w:val="000000"/>
          <w:sz w:val="19"/>
          <w:szCs w:val="19"/>
          <w:lang w:val="en-CA"/>
        </w:rPr>
        <w:t>;</w:t>
      </w:r>
    </w:p>
    <w:p w14:paraId="37903D7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"New(</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3393754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3B06ACE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A234B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718CD5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Null(</w:t>
      </w:r>
      <w:proofErr w:type="gramEnd"/>
      <w:r>
        <w:rPr>
          <w:rFonts w:ascii="Consolas" w:eastAsiaTheme="minorHAnsi" w:hAnsi="Consolas" w:cs="Consolas"/>
          <w:color w:val="000000"/>
          <w:sz w:val="19"/>
          <w:szCs w:val="19"/>
          <w:lang w:val="en-CA"/>
        </w:rPr>
        <w:t>)</w:t>
      </w:r>
    </w:p>
    <w:p w14:paraId="5D8AF7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4787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4E21860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_Initialize(p);</w:t>
      </w:r>
    </w:p>
    <w:p w14:paraId="77209D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Null(</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39491B9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4B442F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2794EF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2D7997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EntityState</w:t>
      </w:r>
      <w:proofErr w:type="spellEnd"/>
      <w:r>
        <w:rPr>
          <w:rFonts w:ascii="Consolas" w:eastAsiaTheme="minorHAnsi" w:hAnsi="Consolas" w:cs="Consolas"/>
          <w:color w:val="008000"/>
          <w:sz w:val="19"/>
          <w:szCs w:val="19"/>
          <w:lang w:val="en-CA"/>
        </w:rPr>
        <w:t xml:space="preserve"> wrapper methods</w:t>
      </w:r>
    </w:p>
    <w:p w14:paraId="742789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IsNull</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2BDF5FC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36B614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NeoEntityModel.EntityState.NULL</w:t>
      </w:r>
      <w:proofErr w:type="spellEnd"/>
      <w:proofErr w:type="gramEnd"/>
      <w:r>
        <w:rPr>
          <w:rFonts w:ascii="Consolas" w:eastAsiaTheme="minorHAnsi" w:hAnsi="Consolas" w:cs="Consolas"/>
          <w:color w:val="000000"/>
          <w:sz w:val="19"/>
          <w:szCs w:val="19"/>
          <w:lang w:val="en-CA"/>
        </w:rPr>
        <w:t>);</w:t>
      </w:r>
    </w:p>
    <w:p w14:paraId="39802C9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53BC5D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120D3C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Log/trace methods</w:t>
      </w:r>
    </w:p>
    <w:p w14:paraId="4368F5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Log(</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2C92733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95A39A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65638CF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3724E2B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D1B26C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void</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label, Point p)</w:t>
      </w:r>
    </w:p>
    <w:p w14:paraId="35AC84E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6726F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 xml:space="preserve">(label,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w:t>
      </w:r>
    </w:p>
    <w:p w14:paraId="5F31165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932801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169AC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Persistable methods</w:t>
      </w:r>
    </w:p>
    <w:p w14:paraId="6DFB697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IsMissing</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610A9B4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EF4D07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NeoEntityModel.EntityState.MISSING</w:t>
      </w:r>
      <w:proofErr w:type="spellEnd"/>
      <w:proofErr w:type="gramEnd"/>
      <w:r>
        <w:rPr>
          <w:rFonts w:ascii="Consolas" w:eastAsiaTheme="minorHAnsi" w:hAnsi="Consolas" w:cs="Consolas"/>
          <w:color w:val="000000"/>
          <w:sz w:val="19"/>
          <w:szCs w:val="19"/>
          <w:lang w:val="en-CA"/>
        </w:rPr>
        <w:t>);</w:t>
      </w:r>
    </w:p>
    <w:p w14:paraId="40EEF4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A144F0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682909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Missing(</w:t>
      </w:r>
      <w:proofErr w:type="gramEnd"/>
      <w:r>
        <w:rPr>
          <w:rFonts w:ascii="Consolas" w:eastAsiaTheme="minorHAnsi" w:hAnsi="Consolas" w:cs="Consolas"/>
          <w:color w:val="000000"/>
          <w:sz w:val="19"/>
          <w:szCs w:val="19"/>
          <w:lang w:val="en-CA"/>
        </w:rPr>
        <w:t>)</w:t>
      </w:r>
    </w:p>
    <w:p w14:paraId="0965F46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75E5EE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6A6C6A7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5C3D0BD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2CFBB17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NeoEntityModel.EntityState.MISSING</w:t>
      </w:r>
      <w:proofErr w:type="spellEnd"/>
      <w:proofErr w:type="gramEnd"/>
      <w:r>
        <w:rPr>
          <w:rFonts w:ascii="Consolas" w:eastAsiaTheme="minorHAnsi" w:hAnsi="Consolas" w:cs="Consolas"/>
          <w:color w:val="000000"/>
          <w:sz w:val="19"/>
          <w:szCs w:val="19"/>
          <w:lang w:val="en-CA"/>
        </w:rPr>
        <w:t>;</w:t>
      </w:r>
    </w:p>
    <w:p w14:paraId="4ED4CA5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Missing(</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54638C2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A057E0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FBFB62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8BC663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Put(</w:t>
      </w:r>
      <w:proofErr w:type="gramEnd"/>
      <w:r>
        <w:rPr>
          <w:rFonts w:ascii="Consolas" w:eastAsiaTheme="minorHAnsi" w:hAnsi="Consolas" w:cs="Consolas"/>
          <w:color w:val="000000"/>
          <w:sz w:val="19"/>
          <w:szCs w:val="19"/>
          <w:lang w:val="en-CA"/>
        </w:rPr>
        <w:t xml:space="preserve">Point p, </w:t>
      </w:r>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 key)</w:t>
      </w:r>
    </w:p>
    <w:p w14:paraId="7EAB0B1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2D5AF3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5AB0025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D5674E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68CFED0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0BC606D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700DD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NeoEntityModel.EntityState.PUTTED</w:t>
      </w:r>
      <w:proofErr w:type="spellEnd"/>
      <w:proofErr w:type="gramEnd"/>
      <w:r>
        <w:rPr>
          <w:rFonts w:ascii="Consolas" w:eastAsiaTheme="minorHAnsi" w:hAnsi="Consolas" w:cs="Consolas"/>
          <w:color w:val="000000"/>
          <w:sz w:val="19"/>
          <w:szCs w:val="19"/>
          <w:lang w:val="en-CA"/>
        </w:rPr>
        <w:t>;</w:t>
      </w:r>
    </w:p>
    <w:p w14:paraId="0740C26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A6E517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p._</w:t>
      </w:r>
      <w:proofErr w:type="spellStart"/>
      <w:r>
        <w:rPr>
          <w:rFonts w:ascii="Consolas" w:eastAsiaTheme="minorHAnsi" w:hAnsi="Consolas" w:cs="Consolas"/>
          <w:color w:val="000000"/>
          <w:sz w:val="19"/>
          <w:szCs w:val="19"/>
          <w:lang w:val="en-CA"/>
        </w:rPr>
        <w:t>state.AsBigInteger</w:t>
      </w:r>
      <w:proofErr w:type="spellEnd"/>
      <w:r>
        <w:rPr>
          <w:rFonts w:ascii="Consolas" w:eastAsiaTheme="minorHAnsi" w:hAnsi="Consolas" w:cs="Consolas"/>
          <w:color w:val="000000"/>
          <w:sz w:val="19"/>
          <w:szCs w:val="19"/>
          <w:lang w:val="en-CA"/>
        </w:rPr>
        <w:t>());</w:t>
      </w:r>
    </w:p>
    <w:p w14:paraId="5537311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16345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1878B7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A335C1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4F60323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bkey</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38738F1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444481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32DBA0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C4695C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Put(</w:t>
      </w:r>
      <w:proofErr w:type="gramEnd"/>
      <w:r>
        <w:rPr>
          <w:rFonts w:ascii="Consolas" w:eastAsiaTheme="minorHAnsi" w:hAnsi="Consolas" w:cs="Consolas"/>
          <w:color w:val="000000"/>
          <w:sz w:val="19"/>
          <w:szCs w:val="19"/>
          <w:lang w:val="en-CA"/>
        </w:rPr>
        <w:t xml:space="preserve">Point p,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1AEBE69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6F990F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false</w:t>
      </w:r>
      <w:r>
        <w:rPr>
          <w:rFonts w:ascii="Consolas" w:eastAsiaTheme="minorHAnsi" w:hAnsi="Consolas" w:cs="Consolas"/>
          <w:color w:val="000000"/>
          <w:sz w:val="19"/>
          <w:szCs w:val="19"/>
          <w:lang w:val="en-CA"/>
        </w:rPr>
        <w:t>;</w:t>
      </w:r>
    </w:p>
    <w:p w14:paraId="0F3AF50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63D5CD5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C33D30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0B34A65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7DDF154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)._</w:t>
      </w:r>
      <w:proofErr w:type="spellStart"/>
      <w:proofErr w:type="gramEnd"/>
      <w:r>
        <w:rPr>
          <w:rFonts w:ascii="Consolas" w:eastAsiaTheme="minorHAnsi" w:hAnsi="Consolas" w:cs="Consolas"/>
          <w:color w:val="A31515"/>
          <w:sz w:val="19"/>
          <w:szCs w:val="19"/>
          <w:lang w:val="en-CA"/>
        </w:rPr>
        <w:t>skeyTag</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w:t>
      </w:r>
    </w:p>
    <w:p w14:paraId="72410AC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44866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NeoEntityModel.EntityState.PUTTED</w:t>
      </w:r>
      <w:proofErr w:type="spellEnd"/>
      <w:proofErr w:type="gramEnd"/>
      <w:r>
        <w:rPr>
          <w:rFonts w:ascii="Consolas" w:eastAsiaTheme="minorHAnsi" w:hAnsi="Consolas" w:cs="Consolas"/>
          <w:color w:val="000000"/>
          <w:sz w:val="19"/>
          <w:szCs w:val="19"/>
          <w:lang w:val="en-CA"/>
        </w:rPr>
        <w:t>;</w:t>
      </w:r>
    </w:p>
    <w:p w14:paraId="28A2DB6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p._</w:t>
      </w:r>
      <w:proofErr w:type="spellStart"/>
      <w:proofErr w:type="gramStart"/>
      <w:r>
        <w:rPr>
          <w:rFonts w:ascii="Consolas" w:eastAsiaTheme="minorHAnsi" w:hAnsi="Consolas" w:cs="Consolas"/>
          <w:color w:val="000000"/>
          <w:sz w:val="19"/>
          <w:szCs w:val="19"/>
          <w:lang w:val="en-CA"/>
        </w:rPr>
        <w:t>state.AsBigInteger</w:t>
      </w:r>
      <w:proofErr w:type="spellEnd"/>
      <w:proofErr w:type="gramEnd"/>
      <w:r>
        <w:rPr>
          <w:rFonts w:ascii="Consolas" w:eastAsiaTheme="minorHAnsi" w:hAnsi="Consolas" w:cs="Consolas"/>
          <w:color w:val="000000"/>
          <w:sz w:val="19"/>
          <w:szCs w:val="19"/>
          <w:lang w:val="en-CA"/>
        </w:rPr>
        <w:t>();</w:t>
      </w:r>
    </w:p>
    <w:p w14:paraId="0AC72D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Trace(</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bis</w:t>
      </w:r>
      <w:proofErr w:type="spellEnd"/>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162EF4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8000"/>
          <w:sz w:val="19"/>
          <w:szCs w:val="19"/>
          <w:lang w:val="en-CA"/>
        </w:rPr>
        <w:t>/*STA*/</w:t>
      </w:r>
    </w:p>
    <w:p w14:paraId="225839A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2DA8A73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A22CF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647A882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4BC5A6F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78A436E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"Put(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4EDB844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true</w:t>
      </w:r>
      <w:r>
        <w:rPr>
          <w:rFonts w:ascii="Consolas" w:eastAsiaTheme="minorHAnsi" w:hAnsi="Consolas" w:cs="Consolas"/>
          <w:color w:val="000000"/>
          <w:sz w:val="19"/>
          <w:szCs w:val="19"/>
          <w:lang w:val="en-CA"/>
        </w:rPr>
        <w:t>;</w:t>
      </w:r>
    </w:p>
    <w:p w14:paraId="566E66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C421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Get(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key)</w:t>
      </w:r>
    </w:p>
    <w:p w14:paraId="3D4AA43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38B529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42ED09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A823F6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11C60A1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757CC68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ED904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7681479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8A3B27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1B022D9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"Get(kb).</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3D9CA43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3D54DD6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BBF53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75ED52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C7E0D0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7AC5E15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4638C3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4A08103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w:t>
      </w:r>
    </w:p>
    <w:p w14:paraId="3264260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47142FB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6C77506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38545FD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17EDFF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x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2069A1F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F7685A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y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50F1144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4BA2E63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4367B03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7BDF0F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NeoEntityModel.EntityState.GETTED</w:t>
      </w:r>
      <w:proofErr w:type="spellEnd"/>
      <w:proofErr w:type="gram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OVERRIDE */</w:t>
      </w:r>
    </w:p>
    <w:p w14:paraId="3757421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98E498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"Get(kb</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52A7F1E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0FF8CCD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6D63ED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435EB4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Get(</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538F60C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E807A7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w:t>
      </w:r>
    </w:p>
    <w:p w14:paraId="61E6648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EAC0F5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09D6986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08A1D96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41CFA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6C5331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7646C05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134DBD8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286C712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633DDD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75BED4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7CAAB16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B63C8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w:t>
      </w:r>
    </w:p>
    <w:p w14:paraId="7E0A171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25750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/*EXT*/</w:t>
      </w:r>
    </w:p>
    <w:p w14:paraId="0C0737B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bext</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sEXT</w:t>
      </w:r>
      <w:proofErr w:type="spellEnd"/>
      <w:r>
        <w:rPr>
          <w:rFonts w:ascii="Consolas" w:eastAsiaTheme="minorHAnsi" w:hAnsi="Consolas" w:cs="Consolas"/>
          <w:color w:val="000000"/>
          <w:sz w:val="19"/>
          <w:szCs w:val="19"/>
          <w:lang w:val="en-CA"/>
        </w:rPr>
        <w:t>);</w:t>
      </w:r>
    </w:p>
    <w:p w14:paraId="0BF1BE8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542700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77458F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42A115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38B06A5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x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62EB3E7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75C7B53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y =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
    <w:p w14:paraId="0980E1D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proofErr w:type="gramStart"/>
      <w:r>
        <w:rPr>
          <w:rFonts w:ascii="Consolas" w:eastAsiaTheme="minorHAnsi" w:hAnsi="Consolas" w:cs="Consolas"/>
          <w:color w:val="A31515"/>
          <w:sz w:val="19"/>
          <w:szCs w:val="19"/>
          <w:lang w:val="en-CA"/>
        </w:rPr>
        <w:t>x,y</w:t>
      </w:r>
      <w:proofErr w:type="spellEnd"/>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 y);</w:t>
      </w:r>
    </w:p>
    <w:p w14:paraId="3064D88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x;</w:t>
      </w:r>
    </w:p>
    <w:p w14:paraId="27D3DB0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y;</w:t>
      </w:r>
    </w:p>
    <w:p w14:paraId="0586A4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1970704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NeoEntityModel.EntityState.GETTED</w:t>
      </w:r>
      <w:proofErr w:type="spellEnd"/>
      <w:proofErr w:type="gram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OVERRIDE */</w:t>
      </w:r>
    </w:p>
    <w:p w14:paraId="09904F8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046B71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"Get(</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33E9F1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30E84B6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AA20F2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62B34D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proofErr w:type="spellStart"/>
      <w:r>
        <w:rPr>
          <w:rFonts w:ascii="Consolas" w:eastAsiaTheme="minorHAnsi" w:hAnsi="Consolas" w:cs="Consolas"/>
          <w:color w:val="008000"/>
          <w:sz w:val="19"/>
          <w:szCs w:val="19"/>
          <w:lang w:val="en-CA"/>
        </w:rPr>
        <w:t>Deletable</w:t>
      </w:r>
      <w:proofErr w:type="spellEnd"/>
      <w:r>
        <w:rPr>
          <w:rFonts w:ascii="Consolas" w:eastAsiaTheme="minorHAnsi" w:hAnsi="Consolas" w:cs="Consolas"/>
          <w:color w:val="008000"/>
          <w:sz w:val="19"/>
          <w:szCs w:val="19"/>
          <w:lang w:val="en-CA"/>
        </w:rPr>
        <w:t xml:space="preserve"> methods</w:t>
      </w:r>
    </w:p>
    <w:p w14:paraId="1297CDE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bool</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IsBuried</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Point p)</w:t>
      </w:r>
    </w:p>
    <w:p w14:paraId="64C261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316AC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NeoEntityModel.EntityState.TOMBSTONED</w:t>
      </w:r>
      <w:proofErr w:type="spellEnd"/>
      <w:proofErr w:type="gramEnd"/>
      <w:r>
        <w:rPr>
          <w:rFonts w:ascii="Consolas" w:eastAsiaTheme="minorHAnsi" w:hAnsi="Consolas" w:cs="Consolas"/>
          <w:color w:val="000000"/>
          <w:sz w:val="19"/>
          <w:szCs w:val="19"/>
          <w:lang w:val="en-CA"/>
        </w:rPr>
        <w:t>);</w:t>
      </w:r>
    </w:p>
    <w:p w14:paraId="52DA01B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0800CB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B74966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Tombstone(</w:t>
      </w:r>
      <w:proofErr w:type="gramEnd"/>
      <w:r>
        <w:rPr>
          <w:rFonts w:ascii="Consolas" w:eastAsiaTheme="minorHAnsi" w:hAnsi="Consolas" w:cs="Consolas"/>
          <w:color w:val="000000"/>
          <w:sz w:val="19"/>
          <w:szCs w:val="19"/>
          <w:lang w:val="en-CA"/>
        </w:rPr>
        <w:t>)</w:t>
      </w:r>
    </w:p>
    <w:p w14:paraId="62BAEA0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7B0C4A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 = </w:t>
      </w:r>
      <w:r>
        <w:rPr>
          <w:rFonts w:ascii="Consolas" w:eastAsiaTheme="minorHAnsi" w:hAnsi="Consolas" w:cs="Consolas"/>
          <w:color w:val="0000FF"/>
          <w:sz w:val="19"/>
          <w:szCs w:val="19"/>
          <w:lang w:val="en-CA"/>
        </w:rPr>
        <w:t>new</w:t>
      </w: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00"/>
          <w:sz w:val="19"/>
          <w:szCs w:val="19"/>
          <w:lang w:val="en-CA"/>
        </w:rPr>
        <w:t>Point(</w:t>
      </w:r>
      <w:proofErr w:type="gramEnd"/>
      <w:r>
        <w:rPr>
          <w:rFonts w:ascii="Consolas" w:eastAsiaTheme="minorHAnsi" w:hAnsi="Consolas" w:cs="Consolas"/>
          <w:color w:val="000000"/>
          <w:sz w:val="19"/>
          <w:szCs w:val="19"/>
          <w:lang w:val="en-CA"/>
        </w:rPr>
        <w:t>);</w:t>
      </w:r>
    </w:p>
    <w:p w14:paraId="1374A6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 xml:space="preserve"> = 0;</w:t>
      </w:r>
    </w:p>
    <w:p w14:paraId="7D360DF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 xml:space="preserve"> = 0;</w:t>
      </w:r>
    </w:p>
    <w:p w14:paraId="1DC2E4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p._state</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NeoEntityModel.EntityState.TOMBSTONED</w:t>
      </w:r>
      <w:proofErr w:type="spellEnd"/>
      <w:proofErr w:type="gramEnd"/>
      <w:r>
        <w:rPr>
          <w:rFonts w:ascii="Consolas" w:eastAsiaTheme="minorHAnsi" w:hAnsi="Consolas" w:cs="Consolas"/>
          <w:color w:val="000000"/>
          <w:sz w:val="19"/>
          <w:szCs w:val="19"/>
          <w:lang w:val="en-CA"/>
        </w:rPr>
        <w:t>;</w:t>
      </w:r>
    </w:p>
    <w:p w14:paraId="58D029C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w:t>
      </w:r>
      <w:proofErr w:type="gramStart"/>
      <w:r>
        <w:rPr>
          <w:rFonts w:ascii="Consolas" w:eastAsiaTheme="minorHAnsi" w:hAnsi="Consolas" w:cs="Consolas"/>
          <w:color w:val="A31515"/>
          <w:sz w:val="19"/>
          <w:szCs w:val="19"/>
          <w:lang w:val="en-CA"/>
        </w:rPr>
        <w:t>Tombstone(</w:t>
      </w:r>
      <w:proofErr w:type="gramEnd"/>
      <w:r>
        <w:rPr>
          <w:rFonts w:ascii="Consolas" w:eastAsiaTheme="minorHAnsi" w:hAnsi="Consolas" w:cs="Consolas"/>
          <w:color w:val="A31515"/>
          <w:sz w:val="19"/>
          <w:szCs w:val="19"/>
          <w:lang w:val="en-CA"/>
        </w:rPr>
        <w:t>).p"</w:t>
      </w:r>
      <w:r>
        <w:rPr>
          <w:rFonts w:ascii="Consolas" w:eastAsiaTheme="minorHAnsi" w:hAnsi="Consolas" w:cs="Consolas"/>
          <w:color w:val="000000"/>
          <w:sz w:val="19"/>
          <w:szCs w:val="19"/>
          <w:lang w:val="en-CA"/>
        </w:rPr>
        <w:t>, p);</w:t>
      </w:r>
    </w:p>
    <w:p w14:paraId="44DF453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w:t>
      </w:r>
    </w:p>
    <w:p w14:paraId="446FBA0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D40975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01FA43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Bury(</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key)</w:t>
      </w:r>
    </w:p>
    <w:p w14:paraId="790A40A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95F894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 </w:t>
      </w:r>
      <w:r>
        <w:rPr>
          <w:rFonts w:ascii="Consolas" w:eastAsiaTheme="minorHAnsi" w:hAnsi="Consolas" w:cs="Consolas"/>
          <w:color w:val="008000"/>
          <w:sz w:val="19"/>
          <w:szCs w:val="19"/>
          <w:lang w:val="en-CA"/>
        </w:rPr>
        <w:t xml:space="preserve">// TODO - create </w:t>
      </w:r>
      <w:proofErr w:type="spellStart"/>
      <w:r>
        <w:rPr>
          <w:rFonts w:ascii="Consolas" w:eastAsiaTheme="minorHAnsi" w:hAnsi="Consolas" w:cs="Consolas"/>
          <w:color w:val="008000"/>
          <w:sz w:val="19"/>
          <w:szCs w:val="19"/>
          <w:lang w:val="en-CA"/>
        </w:rPr>
        <w:t>NeoEntityModel.EntityState.BADKEY</w:t>
      </w:r>
      <w:proofErr w:type="spellEnd"/>
      <w:r>
        <w:rPr>
          <w:rFonts w:ascii="Consolas" w:eastAsiaTheme="minorHAnsi" w:hAnsi="Consolas" w:cs="Consolas"/>
          <w:color w:val="008000"/>
          <w:sz w:val="19"/>
          <w:szCs w:val="19"/>
          <w:lang w:val="en-CA"/>
        </w:rPr>
        <w:t>?</w:t>
      </w:r>
    </w:p>
    <w:p w14:paraId="01218F1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7F7BC86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4AC3660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(key, _</w:t>
      </w:r>
      <w:proofErr w:type="spellStart"/>
      <w:r>
        <w:rPr>
          <w:rFonts w:ascii="Consolas" w:eastAsiaTheme="minorHAnsi" w:hAnsi="Consolas" w:cs="Consolas"/>
          <w:color w:val="000000"/>
          <w:sz w:val="19"/>
          <w:szCs w:val="19"/>
          <w:lang w:val="en-CA"/>
        </w:rPr>
        <w:t>bclassKeyTag</w:t>
      </w:r>
      <w:proofErr w:type="spellEnd"/>
      <w:r>
        <w:rPr>
          <w:rFonts w:ascii="Consolas" w:eastAsiaTheme="minorHAnsi" w:hAnsi="Consolas" w:cs="Consolas"/>
          <w:color w:val="000000"/>
          <w:sz w:val="19"/>
          <w:szCs w:val="19"/>
          <w:lang w:val="en-CA"/>
        </w:rPr>
        <w:t>);</w:t>
      </w:r>
    </w:p>
    <w:p w14:paraId="452E7E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23B9B6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26A6863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D77476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43FB952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"Bury(kb).</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25951B3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6441A2A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45090DA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075D694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59BB53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 - bury it</w:t>
      </w:r>
    </w:p>
    <w:p w14:paraId="6182AC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D1B088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Point.Tombstone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TODO - should </w:t>
      </w:r>
      <w:proofErr w:type="gramStart"/>
      <w:r>
        <w:rPr>
          <w:rFonts w:ascii="Consolas" w:eastAsiaTheme="minorHAnsi" w:hAnsi="Consolas" w:cs="Consolas"/>
          <w:color w:val="008000"/>
          <w:sz w:val="19"/>
          <w:szCs w:val="19"/>
          <w:lang w:val="en-CA"/>
        </w:rPr>
        <w:t>Bury(</w:t>
      </w:r>
      <w:proofErr w:type="gramEnd"/>
      <w:r>
        <w:rPr>
          <w:rFonts w:ascii="Consolas" w:eastAsiaTheme="minorHAnsi" w:hAnsi="Consolas" w:cs="Consolas"/>
          <w:color w:val="008000"/>
          <w:sz w:val="19"/>
          <w:szCs w:val="19"/>
          <w:lang w:val="en-CA"/>
        </w:rPr>
        <w:t>) preserve the exist field values or re-initialize them? Preserve is cheaper but not as private</w:t>
      </w:r>
    </w:p>
    <w:p w14:paraId="4124263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22DA3AA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p._</w:t>
      </w:r>
      <w:proofErr w:type="spellStart"/>
      <w:r>
        <w:rPr>
          <w:rFonts w:ascii="Consolas" w:eastAsiaTheme="minorHAnsi" w:hAnsi="Consolas" w:cs="Consolas"/>
          <w:color w:val="000000"/>
          <w:sz w:val="19"/>
          <w:szCs w:val="19"/>
          <w:lang w:val="en-CA"/>
        </w:rPr>
        <w:t>state.AsBigInteger</w:t>
      </w:r>
      <w:proofErr w:type="spellEnd"/>
      <w:r>
        <w:rPr>
          <w:rFonts w:ascii="Consolas" w:eastAsiaTheme="minorHAnsi" w:hAnsi="Consolas" w:cs="Consolas"/>
          <w:color w:val="000000"/>
          <w:sz w:val="19"/>
          <w:szCs w:val="19"/>
          <w:lang w:val="en-CA"/>
        </w:rPr>
        <w:t>());</w:t>
      </w:r>
    </w:p>
    <w:p w14:paraId="290A2258"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04D44A7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5F3A399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57BFEE5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Helper.Concat</w:t>
      </w:r>
      <w:proofErr w:type="spellEnd"/>
      <w:r>
        <w:rPr>
          <w:rFonts w:ascii="Consolas" w:eastAsiaTheme="minorHAnsi" w:hAnsi="Consolas" w:cs="Consolas"/>
          <w:color w:val="000000"/>
          <w:sz w:val="19"/>
          <w:szCs w:val="19"/>
          <w:lang w:val="en-CA"/>
        </w:rPr>
        <w:t>(_</w:t>
      </w:r>
      <w:proofErr w:type="spellStart"/>
      <w:r>
        <w:rPr>
          <w:rFonts w:ascii="Consolas" w:eastAsiaTheme="minorHAnsi" w:hAnsi="Consolas" w:cs="Consolas"/>
          <w:color w:val="000000"/>
          <w:sz w:val="19"/>
          <w:szCs w:val="19"/>
          <w:lang w:val="en-CA"/>
        </w:rPr>
        <w:t>bkeyTag</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bY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7928021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EE5B8F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"Bury(kb</w:t>
      </w:r>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1DF6095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 </w:t>
      </w:r>
      <w:r>
        <w:rPr>
          <w:rFonts w:ascii="Consolas" w:eastAsiaTheme="minorHAnsi" w:hAnsi="Consolas" w:cs="Consolas"/>
          <w:color w:val="008000"/>
          <w:sz w:val="19"/>
          <w:szCs w:val="19"/>
          <w:lang w:val="en-CA"/>
        </w:rPr>
        <w:t>// return Point p to signal if key is Missing or bad key</w:t>
      </w:r>
    </w:p>
    <w:p w14:paraId="02D1232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C3D584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48701A26"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Point </w:t>
      </w:r>
      <w:proofErr w:type="gramStart"/>
      <w:r>
        <w:rPr>
          <w:rFonts w:ascii="Consolas" w:eastAsiaTheme="minorHAnsi" w:hAnsi="Consolas" w:cs="Consolas"/>
          <w:color w:val="000000"/>
          <w:sz w:val="19"/>
          <w:szCs w:val="19"/>
          <w:lang w:val="en-CA"/>
        </w:rPr>
        <w:t>Bury(</w:t>
      </w:r>
      <w:proofErr w:type="gramEnd"/>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key)</w:t>
      </w:r>
    </w:p>
    <w:p w14:paraId="0FA7EE7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872EED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key.Length</w:t>
      </w:r>
      <w:proofErr w:type="spellEnd"/>
      <w:proofErr w:type="gramEnd"/>
      <w:r>
        <w:rPr>
          <w:rFonts w:ascii="Consolas" w:eastAsiaTheme="minorHAnsi" w:hAnsi="Consolas" w:cs="Consolas"/>
          <w:color w:val="000000"/>
          <w:sz w:val="19"/>
          <w:szCs w:val="19"/>
          <w:lang w:val="en-CA"/>
        </w:rPr>
        <w:t xml:space="preserve"> == 0)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Null(); </w:t>
      </w:r>
      <w:r>
        <w:rPr>
          <w:rFonts w:ascii="Consolas" w:eastAsiaTheme="minorHAnsi" w:hAnsi="Consolas" w:cs="Consolas"/>
          <w:color w:val="008000"/>
          <w:sz w:val="19"/>
          <w:szCs w:val="19"/>
          <w:lang w:val="en-CA"/>
        </w:rPr>
        <w:t xml:space="preserve">// TODO - create </w:t>
      </w:r>
      <w:proofErr w:type="spellStart"/>
      <w:r>
        <w:rPr>
          <w:rFonts w:ascii="Consolas" w:eastAsiaTheme="minorHAnsi" w:hAnsi="Consolas" w:cs="Consolas"/>
          <w:color w:val="008000"/>
          <w:sz w:val="19"/>
          <w:szCs w:val="19"/>
          <w:lang w:val="en-CA"/>
        </w:rPr>
        <w:t>NeoEntityModel.EntityState.BADKEY</w:t>
      </w:r>
      <w:proofErr w:type="spellEnd"/>
      <w:r>
        <w:rPr>
          <w:rFonts w:ascii="Consolas" w:eastAsiaTheme="minorHAnsi" w:hAnsi="Consolas" w:cs="Consolas"/>
          <w:color w:val="008000"/>
          <w:sz w:val="19"/>
          <w:szCs w:val="19"/>
          <w:lang w:val="en-CA"/>
        </w:rPr>
        <w:t>?</w:t>
      </w:r>
    </w:p>
    <w:p w14:paraId="2C428C9F"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10197EA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.Neo.StorageContext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xml:space="preserve"> = Neo.SmartContract.Framework.Services.Neo.Storage.CurrentContext;</w:t>
      </w:r>
    </w:p>
    <w:p w14:paraId="3D1CFD8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string</w:t>
      </w:r>
      <w:r>
        <w:rPr>
          <w:rFonts w:ascii="Consolas" w:eastAsiaTheme="minorHAnsi" w:hAnsi="Consolas" w:cs="Consolas"/>
          <w:color w:val="000000"/>
          <w:sz w:val="19"/>
          <w:szCs w:val="19"/>
          <w:lang w:val="en-CA"/>
        </w:rPr>
        <w:t xml:space="preserve">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key + _</w:t>
      </w:r>
      <w:proofErr w:type="spellStart"/>
      <w:r>
        <w:rPr>
          <w:rFonts w:ascii="Consolas" w:eastAsiaTheme="minorHAnsi" w:hAnsi="Consolas" w:cs="Consolas"/>
          <w:color w:val="000000"/>
          <w:sz w:val="19"/>
          <w:szCs w:val="19"/>
          <w:lang w:val="en-CA"/>
        </w:rPr>
        <w:t>classKeyTag</w:t>
      </w:r>
      <w:proofErr w:type="spellEnd"/>
      <w:r>
        <w:rPr>
          <w:rFonts w:ascii="Consolas" w:eastAsiaTheme="minorHAnsi" w:hAnsi="Consolas" w:cs="Consolas"/>
          <w:color w:val="000000"/>
          <w:sz w:val="19"/>
          <w:szCs w:val="19"/>
          <w:lang w:val="en-CA"/>
        </w:rPr>
        <w:t>;</w:t>
      </w:r>
    </w:p>
    <w:p w14:paraId="1C35E4C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p>
    <w:p w14:paraId="5A957E01"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Point p;</w:t>
      </w:r>
    </w:p>
    <w:p w14:paraId="340FC78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C67483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Neo.SmartContract.Framework.Services.Neo.Storage.Get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w:t>
      </w:r>
    </w:p>
    <w:p w14:paraId="014B01B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NeoTrace.Trace</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"Bury(</w:t>
      </w:r>
      <w:proofErr w:type="spellStart"/>
      <w:r>
        <w:rPr>
          <w:rFonts w:ascii="Consolas" w:eastAsiaTheme="minorHAnsi" w:hAnsi="Consolas" w:cs="Consolas"/>
          <w:color w:val="A31515"/>
          <w:sz w:val="19"/>
          <w:szCs w:val="19"/>
          <w:lang w:val="en-CA"/>
        </w:rPr>
        <w:t>ks</w:t>
      </w:r>
      <w:proofErr w:type="spellEnd"/>
      <w:r>
        <w:rPr>
          <w:rFonts w:ascii="Consolas" w:eastAsiaTheme="minorHAnsi" w:hAnsi="Consolas" w:cs="Consolas"/>
          <w:color w:val="A31515"/>
          <w:sz w:val="19"/>
          <w:szCs w:val="19"/>
          <w:lang w:val="en-CA"/>
        </w:rPr>
        <w:t>).</w:t>
      </w:r>
      <w:proofErr w:type="spellStart"/>
      <w:r>
        <w:rPr>
          <w:rFonts w:ascii="Consolas" w:eastAsiaTheme="minorHAnsi" w:hAnsi="Consolas" w:cs="Consolas"/>
          <w:color w:val="A31515"/>
          <w:sz w:val="19"/>
          <w:szCs w:val="19"/>
          <w:lang w:val="en-CA"/>
        </w:rPr>
        <w:t>bs</w:t>
      </w:r>
      <w:proofErr w:type="spell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358E5E4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if</w:t>
      </w: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bsta.Length</w:t>
      </w:r>
      <w:proofErr w:type="spellEnd"/>
      <w:proofErr w:type="gramEnd"/>
      <w:r>
        <w:rPr>
          <w:rFonts w:ascii="Consolas" w:eastAsiaTheme="minorHAnsi" w:hAnsi="Consolas" w:cs="Consolas"/>
          <w:color w:val="000000"/>
          <w:sz w:val="19"/>
          <w:szCs w:val="19"/>
          <w:lang w:val="en-CA"/>
        </w:rPr>
        <w:t xml:space="preserve"> == 0)</w:t>
      </w:r>
    </w:p>
    <w:p w14:paraId="31C32FCC"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280D62ED"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Point.Missing</w:t>
      </w:r>
      <w:proofErr w:type="spellEnd"/>
      <w:r>
        <w:rPr>
          <w:rFonts w:ascii="Consolas" w:eastAsiaTheme="minorHAnsi" w:hAnsi="Consolas" w:cs="Consolas"/>
          <w:color w:val="000000"/>
          <w:sz w:val="19"/>
          <w:szCs w:val="19"/>
          <w:lang w:val="en-CA"/>
        </w:rPr>
        <w:t>();</w:t>
      </w:r>
    </w:p>
    <w:p w14:paraId="2498F252"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1A94ED9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else</w:t>
      </w: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not MISSING - bury it</w:t>
      </w:r>
    </w:p>
    <w:p w14:paraId="5E6A6283"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3252141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 = </w:t>
      </w:r>
      <w:proofErr w:type="spellStart"/>
      <w:r>
        <w:rPr>
          <w:rFonts w:ascii="Consolas" w:eastAsiaTheme="minorHAnsi" w:hAnsi="Consolas" w:cs="Consolas"/>
          <w:color w:val="000000"/>
          <w:sz w:val="19"/>
          <w:szCs w:val="19"/>
          <w:lang w:val="en-CA"/>
        </w:rPr>
        <w:t>Point.Tombstone</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TODO - should </w:t>
      </w:r>
      <w:proofErr w:type="gramStart"/>
      <w:r>
        <w:rPr>
          <w:rFonts w:ascii="Consolas" w:eastAsiaTheme="minorHAnsi" w:hAnsi="Consolas" w:cs="Consolas"/>
          <w:color w:val="008000"/>
          <w:sz w:val="19"/>
          <w:szCs w:val="19"/>
          <w:lang w:val="en-CA"/>
        </w:rPr>
        <w:t>Bury(</w:t>
      </w:r>
      <w:proofErr w:type="gramEnd"/>
      <w:r>
        <w:rPr>
          <w:rFonts w:ascii="Consolas" w:eastAsiaTheme="minorHAnsi" w:hAnsi="Consolas" w:cs="Consolas"/>
          <w:color w:val="008000"/>
          <w:sz w:val="19"/>
          <w:szCs w:val="19"/>
          <w:lang w:val="en-CA"/>
        </w:rPr>
        <w:t>) preserve the exist field values or re-initialize them? Preserve is cheaper but not as private</w:t>
      </w:r>
    </w:p>
    <w:p w14:paraId="11D930F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/*STA*/</w:t>
      </w:r>
    </w:p>
    <w:p w14:paraId="543824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sSTA</w:t>
      </w:r>
      <w:proofErr w:type="spellEnd"/>
      <w:r>
        <w:rPr>
          <w:rFonts w:ascii="Consolas" w:eastAsiaTheme="minorHAnsi" w:hAnsi="Consolas" w:cs="Consolas"/>
          <w:color w:val="000000"/>
          <w:sz w:val="19"/>
          <w:szCs w:val="19"/>
          <w:lang w:val="en-CA"/>
        </w:rPr>
        <w:t>, p._</w:t>
      </w:r>
      <w:proofErr w:type="spellStart"/>
      <w:r>
        <w:rPr>
          <w:rFonts w:ascii="Consolas" w:eastAsiaTheme="minorHAnsi" w:hAnsi="Consolas" w:cs="Consolas"/>
          <w:color w:val="000000"/>
          <w:sz w:val="19"/>
          <w:szCs w:val="19"/>
          <w:lang w:val="en-CA"/>
        </w:rPr>
        <w:t>state.AsBigInteger</w:t>
      </w:r>
      <w:proofErr w:type="spellEnd"/>
      <w:r>
        <w:rPr>
          <w:rFonts w:ascii="Consolas" w:eastAsiaTheme="minorHAnsi" w:hAnsi="Consolas" w:cs="Consolas"/>
          <w:color w:val="000000"/>
          <w:sz w:val="19"/>
          <w:szCs w:val="19"/>
          <w:lang w:val="en-CA"/>
        </w:rPr>
        <w:t>());</w:t>
      </w:r>
    </w:p>
    <w:p w14:paraId="08D1F31A"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7967EADB"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sX</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p._x</w:t>
      </w:r>
      <w:proofErr w:type="spellEnd"/>
      <w:r>
        <w:rPr>
          <w:rFonts w:ascii="Consolas" w:eastAsiaTheme="minorHAnsi" w:hAnsi="Consolas" w:cs="Consolas"/>
          <w:color w:val="000000"/>
          <w:sz w:val="19"/>
          <w:szCs w:val="19"/>
          <w:lang w:val="en-CA"/>
        </w:rPr>
        <w:t>);</w:t>
      </w:r>
    </w:p>
    <w:p w14:paraId="22A9DF87"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/*FIELD*/</w:t>
      </w:r>
    </w:p>
    <w:p w14:paraId="69F0FD35"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roofErr w:type="spellStart"/>
      <w:proofErr w:type="gramStart"/>
      <w:r>
        <w:rPr>
          <w:rFonts w:ascii="Consolas" w:eastAsiaTheme="minorHAnsi" w:hAnsi="Consolas" w:cs="Consolas"/>
          <w:color w:val="000000"/>
          <w:sz w:val="19"/>
          <w:szCs w:val="19"/>
          <w:lang w:val="en-CA"/>
        </w:rPr>
        <w:t>Neo.SmartContract.Framework.Services</w:t>
      </w:r>
      <w:proofErr w:type="gramEnd"/>
      <w:r>
        <w:rPr>
          <w:rFonts w:ascii="Consolas" w:eastAsiaTheme="minorHAnsi" w:hAnsi="Consolas" w:cs="Consolas"/>
          <w:color w:val="000000"/>
          <w:sz w:val="19"/>
          <w:szCs w:val="19"/>
          <w:lang w:val="en-CA"/>
        </w:rPr>
        <w:t>.Neo.Storage.Put</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ctx</w:t>
      </w:r>
      <w:proofErr w:type="spellEnd"/>
      <w:r>
        <w:rPr>
          <w:rFonts w:ascii="Consolas" w:eastAsiaTheme="minorHAnsi" w:hAnsi="Consolas" w:cs="Consolas"/>
          <w:color w:val="000000"/>
          <w:sz w:val="19"/>
          <w:szCs w:val="19"/>
          <w:lang w:val="en-CA"/>
        </w:rPr>
        <w:t>, _</w:t>
      </w:r>
      <w:proofErr w:type="spellStart"/>
      <w:r>
        <w:rPr>
          <w:rFonts w:ascii="Consolas" w:eastAsiaTheme="minorHAnsi" w:hAnsi="Consolas" w:cs="Consolas"/>
          <w:color w:val="000000"/>
          <w:sz w:val="19"/>
          <w:szCs w:val="19"/>
          <w:lang w:val="en-CA"/>
        </w:rPr>
        <w:t>skeyTag</w:t>
      </w:r>
      <w:proofErr w:type="spellEnd"/>
      <w:r>
        <w:rPr>
          <w:rFonts w:ascii="Consolas" w:eastAsiaTheme="minorHAnsi" w:hAnsi="Consolas" w:cs="Consolas"/>
          <w:color w:val="000000"/>
          <w:sz w:val="19"/>
          <w:szCs w:val="19"/>
          <w:lang w:val="en-CA"/>
        </w:rPr>
        <w:t xml:space="preserve"> + _</w:t>
      </w:r>
      <w:proofErr w:type="spellStart"/>
      <w:r>
        <w:rPr>
          <w:rFonts w:ascii="Consolas" w:eastAsiaTheme="minorHAnsi" w:hAnsi="Consolas" w:cs="Consolas"/>
          <w:color w:val="000000"/>
          <w:sz w:val="19"/>
          <w:szCs w:val="19"/>
          <w:lang w:val="en-CA"/>
        </w:rPr>
        <w:t>sY</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p._y</w:t>
      </w:r>
      <w:proofErr w:type="spellEnd"/>
      <w:r>
        <w:rPr>
          <w:rFonts w:ascii="Consolas" w:eastAsiaTheme="minorHAnsi" w:hAnsi="Consolas" w:cs="Consolas"/>
          <w:color w:val="000000"/>
          <w:sz w:val="19"/>
          <w:szCs w:val="19"/>
          <w:lang w:val="en-CA"/>
        </w:rPr>
        <w:t>);</w:t>
      </w:r>
    </w:p>
    <w:p w14:paraId="5D2EB8D0"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474E63E"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LogExt</w:t>
      </w:r>
      <w:proofErr w:type="spellEnd"/>
      <w:r>
        <w:rPr>
          <w:rFonts w:ascii="Consolas" w:eastAsiaTheme="minorHAnsi" w:hAnsi="Consolas" w:cs="Consolas"/>
          <w:color w:val="000000"/>
          <w:sz w:val="19"/>
          <w:szCs w:val="19"/>
          <w:lang w:val="en-CA"/>
        </w:rPr>
        <w:t>(</w:t>
      </w:r>
      <w:r>
        <w:rPr>
          <w:rFonts w:ascii="Consolas" w:eastAsiaTheme="minorHAnsi" w:hAnsi="Consolas" w:cs="Consolas"/>
          <w:color w:val="A31515"/>
          <w:sz w:val="19"/>
          <w:szCs w:val="19"/>
          <w:lang w:val="en-CA"/>
        </w:rPr>
        <w:t>"Bury(</w:t>
      </w:r>
      <w:proofErr w:type="spellStart"/>
      <w:r>
        <w:rPr>
          <w:rFonts w:ascii="Consolas" w:eastAsiaTheme="minorHAnsi" w:hAnsi="Consolas" w:cs="Consolas"/>
          <w:color w:val="A31515"/>
          <w:sz w:val="19"/>
          <w:szCs w:val="19"/>
          <w:lang w:val="en-CA"/>
        </w:rPr>
        <w:t>ks</w:t>
      </w:r>
      <w:proofErr w:type="spellEnd"/>
      <w:proofErr w:type="gramStart"/>
      <w:r>
        <w:rPr>
          <w:rFonts w:ascii="Consolas" w:eastAsiaTheme="minorHAnsi" w:hAnsi="Consolas" w:cs="Consolas"/>
          <w:color w:val="A31515"/>
          <w:sz w:val="19"/>
          <w:szCs w:val="19"/>
          <w:lang w:val="en-CA"/>
        </w:rPr>
        <w:t>).p</w:t>
      </w:r>
      <w:proofErr w:type="gramEnd"/>
      <w:r>
        <w:rPr>
          <w:rFonts w:ascii="Consolas" w:eastAsiaTheme="minorHAnsi" w:hAnsi="Consolas" w:cs="Consolas"/>
          <w:color w:val="A31515"/>
          <w:sz w:val="19"/>
          <w:szCs w:val="19"/>
          <w:lang w:val="en-CA"/>
        </w:rPr>
        <w:t>"</w:t>
      </w:r>
      <w:r>
        <w:rPr>
          <w:rFonts w:ascii="Consolas" w:eastAsiaTheme="minorHAnsi" w:hAnsi="Consolas" w:cs="Consolas"/>
          <w:color w:val="000000"/>
          <w:sz w:val="19"/>
          <w:szCs w:val="19"/>
          <w:lang w:val="en-CA"/>
        </w:rPr>
        <w:t>, p);</w:t>
      </w:r>
    </w:p>
    <w:p w14:paraId="73B1BAD4"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p; </w:t>
      </w:r>
      <w:r>
        <w:rPr>
          <w:rFonts w:ascii="Consolas" w:eastAsiaTheme="minorHAnsi" w:hAnsi="Consolas" w:cs="Consolas"/>
          <w:color w:val="008000"/>
          <w:sz w:val="19"/>
          <w:szCs w:val="19"/>
          <w:lang w:val="en-CA"/>
        </w:rPr>
        <w:t>// return Point p to signal if key is Missing or bad key</w:t>
      </w:r>
    </w:p>
    <w:p w14:paraId="04593CD9" w14:textId="77777777" w:rsidR="003A0E9F" w:rsidRDefault="003A0E9F" w:rsidP="003A0E9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6187DAD6" w14:textId="6E7FFE9C" w:rsidR="00904193" w:rsidRPr="003A0E9F" w:rsidRDefault="003A0E9F" w:rsidP="003A0E9F">
      <w:r>
        <w:rPr>
          <w:rFonts w:ascii="Consolas" w:eastAsiaTheme="minorHAnsi" w:hAnsi="Consolas" w:cs="Consolas"/>
          <w:color w:val="000000"/>
          <w:sz w:val="19"/>
          <w:szCs w:val="19"/>
          <w:lang w:val="en-CA"/>
        </w:rPr>
        <w:t xml:space="preserve">    }</w:t>
      </w:r>
    </w:p>
    <w:p w14:paraId="6F347A43" w14:textId="0EAF50B3" w:rsidR="00904193" w:rsidRPr="003A0E9F" w:rsidRDefault="00E65D74" w:rsidP="003A0E9F">
      <w:r>
        <w:t>TODO</w:t>
      </w:r>
    </w:p>
    <w:p w14:paraId="26682C52" w14:textId="677BC86B" w:rsidR="00F14F37" w:rsidRDefault="00F14F37" w:rsidP="00F14F37">
      <w:pPr>
        <w:pStyle w:val="Heading2Numbered"/>
      </w:pPr>
      <w:bookmarkStart w:id="16" w:name="_Toc506981423"/>
      <w:r>
        <w:t xml:space="preserve">NPC Level </w:t>
      </w:r>
      <w:r w:rsidR="00CF664F">
        <w:t>4</w:t>
      </w:r>
      <w:r>
        <w:t xml:space="preserve"> </w:t>
      </w:r>
      <w:r w:rsidR="00C57A46">
        <w:t>Collectible</w:t>
      </w:r>
      <w:bookmarkEnd w:id="16"/>
    </w:p>
    <w:p w14:paraId="3CD835D1" w14:textId="25B7BEFD" w:rsidR="0007251F" w:rsidRDefault="00924870" w:rsidP="0007251F">
      <w:r>
        <w:t xml:space="preserve">At the NPC Level </w:t>
      </w:r>
      <w:r w:rsidR="00CF664F">
        <w:t>4</w:t>
      </w:r>
      <w:r>
        <w:t xml:space="preserve"> </w:t>
      </w:r>
      <w:r w:rsidR="00C57A46">
        <w:t>Collectible</w:t>
      </w:r>
      <w:r w:rsidR="002564D2">
        <w:t xml:space="preserve"> level, </w:t>
      </w:r>
      <w:r w:rsidR="0007251F">
        <w:t xml:space="preserve">NPCs use a unique scheme called </w:t>
      </w:r>
      <w:r w:rsidR="002564D2">
        <w:t>NEO</w:t>
      </w:r>
      <w:r w:rsidR="0007251F">
        <w:t xml:space="preserve"> Storage Keys to manage the</w:t>
      </w:r>
      <w:r w:rsidR="002564D2">
        <w:t xml:space="preserve"> </w:t>
      </w:r>
      <w:r w:rsidR="0007251F">
        <w:t>representation</w:t>
      </w:r>
      <w:r w:rsidR="002564D2">
        <w:t xml:space="preserve"> and lifecycle</w:t>
      </w:r>
      <w:r w:rsidR="0007251F">
        <w:t xml:space="preserve"> of large collections of diverse entities across an unlimited number of applications (and application versions</w:t>
      </w:r>
      <w:r w:rsidR="002564D2">
        <w:t xml:space="preserve">), specific users, single entities as well as unlimited sized, </w:t>
      </w:r>
      <w:proofErr w:type="spellStart"/>
      <w:r w:rsidR="002564D2">
        <w:t>BigInteger</w:t>
      </w:r>
      <w:proofErr w:type="spellEnd"/>
      <w:r w:rsidR="002564D2">
        <w:t xml:space="preserve">-indexed collections of entities with an arbitrary number of fields. Functional capabilities at the </w:t>
      </w:r>
      <w:r w:rsidR="00C57A46">
        <w:t>Collectible</w:t>
      </w:r>
      <w:r w:rsidR="002564D2">
        <w:t xml:space="preserve"> level include:</w:t>
      </w:r>
    </w:p>
    <w:p w14:paraId="496C7392" w14:textId="3EC61A2A" w:rsidR="002564D2" w:rsidRDefault="002564D2" w:rsidP="002564D2">
      <w:pPr>
        <w:pStyle w:val="ListBullet"/>
      </w:pPr>
      <w:proofErr w:type="spellStart"/>
      <w:proofErr w:type="gramStart"/>
      <w:r>
        <w:t>Put</w:t>
      </w:r>
      <w:r w:rsidR="00904193">
        <w:t>Element</w:t>
      </w:r>
      <w:proofErr w:type="spellEnd"/>
      <w:r>
        <w:t>(</w:t>
      </w:r>
      <w:proofErr w:type="gramEnd"/>
      <w:r>
        <w:t>NEO Storage Key)</w:t>
      </w:r>
    </w:p>
    <w:p w14:paraId="37F60154" w14:textId="66750651" w:rsidR="002564D2" w:rsidRDefault="002564D2" w:rsidP="002564D2">
      <w:pPr>
        <w:pStyle w:val="ListBullet"/>
      </w:pPr>
      <w:proofErr w:type="spellStart"/>
      <w:proofErr w:type="gramStart"/>
      <w:r>
        <w:t>Get</w:t>
      </w:r>
      <w:r w:rsidR="00904193">
        <w:t>Element</w:t>
      </w:r>
      <w:proofErr w:type="spellEnd"/>
      <w:r>
        <w:t>(</w:t>
      </w:r>
      <w:proofErr w:type="gramEnd"/>
      <w:r>
        <w:t>NEO Storage Key)</w:t>
      </w:r>
    </w:p>
    <w:p w14:paraId="2D182182" w14:textId="2ED7134E" w:rsidR="002564D2" w:rsidRDefault="002564D2" w:rsidP="002564D2">
      <w:pPr>
        <w:pStyle w:val="ListBullet"/>
      </w:pPr>
      <w:proofErr w:type="spellStart"/>
      <w:proofErr w:type="gramStart"/>
      <w:r>
        <w:t>Bury</w:t>
      </w:r>
      <w:r w:rsidR="00904193">
        <w:t>Element</w:t>
      </w:r>
      <w:proofErr w:type="spellEnd"/>
      <w:r>
        <w:t>(</w:t>
      </w:r>
      <w:proofErr w:type="gramEnd"/>
      <w:r>
        <w:t>NEO Storage Key)</w:t>
      </w:r>
    </w:p>
    <w:p w14:paraId="0C0C615E" w14:textId="29DCAF24" w:rsidR="00E65D74" w:rsidRDefault="00E65D74" w:rsidP="00E65D74"/>
    <w:p w14:paraId="1237B5AC" w14:textId="0333A195" w:rsidR="00E65D74" w:rsidRDefault="00E65D74" w:rsidP="00E65D74">
      <w:r>
        <w:t>TODO</w:t>
      </w:r>
    </w:p>
    <w:p w14:paraId="15ED5BFB" w14:textId="0B75A3AB"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class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NeoEntityModel</w:t>
      </w:r>
      <w:proofErr w:type="spellEnd"/>
      <w:r>
        <w:rPr>
          <w:rFonts w:ascii="Consolas" w:eastAsiaTheme="minorHAnsi" w:hAnsi="Consolas" w:cs="Consolas"/>
          <w:color w:val="000000"/>
          <w:sz w:val="19"/>
          <w:szCs w:val="19"/>
          <w:lang w:val="en-CA"/>
        </w:rPr>
        <w:t xml:space="preserve"> </w:t>
      </w:r>
      <w:r>
        <w:rPr>
          <w:rFonts w:ascii="Consolas" w:eastAsiaTheme="minorHAnsi" w:hAnsi="Consolas" w:cs="Consolas"/>
          <w:color w:val="008000"/>
          <w:sz w:val="19"/>
          <w:szCs w:val="19"/>
          <w:lang w:val="en-CA"/>
        </w:rPr>
        <w:t xml:space="preserve">/* </w:t>
      </w:r>
      <w:r w:rsidR="00AA7113">
        <w:rPr>
          <w:rFonts w:ascii="Consolas" w:eastAsiaTheme="minorHAnsi" w:hAnsi="Consolas" w:cs="Consolas"/>
          <w:color w:val="008000"/>
          <w:sz w:val="19"/>
          <w:szCs w:val="19"/>
          <w:lang w:val="en-CA"/>
        </w:rPr>
        <w:t xml:space="preserve">Level 4 </w:t>
      </w:r>
      <w:r w:rsidR="00C57A46">
        <w:rPr>
          <w:rFonts w:ascii="Consolas" w:eastAsiaTheme="minorHAnsi" w:hAnsi="Consolas" w:cs="Consolas"/>
          <w:color w:val="008000"/>
          <w:sz w:val="19"/>
          <w:szCs w:val="19"/>
          <w:lang w:val="en-CA"/>
        </w:rPr>
        <w:t>Collectible</w:t>
      </w:r>
      <w:r w:rsidR="00AA7113">
        <w:rPr>
          <w:rFonts w:ascii="Consolas" w:eastAsiaTheme="minorHAnsi" w:hAnsi="Consolas" w:cs="Consolas"/>
          <w:color w:val="008000"/>
          <w:sz w:val="19"/>
          <w:szCs w:val="19"/>
          <w:lang w:val="en-CA"/>
        </w:rPr>
        <w:t xml:space="preserve"> */</w:t>
      </w:r>
    </w:p>
    <w:p w14:paraId="4DEE76BD"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04E003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enum</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2B91AF"/>
          <w:sz w:val="19"/>
          <w:szCs w:val="19"/>
          <w:lang w:val="en-CA"/>
        </w:rPr>
        <w:t>EntityState</w:t>
      </w:r>
      <w:proofErr w:type="spellEnd"/>
    </w:p>
    <w:p w14:paraId="5B6BD3E3"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2ACA05A"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NULL,</w:t>
      </w:r>
    </w:p>
    <w:p w14:paraId="4390845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INIT,</w:t>
      </w:r>
    </w:p>
    <w:p w14:paraId="1A311FA6"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SET,</w:t>
      </w:r>
    </w:p>
    <w:p w14:paraId="6997DF5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PUTTED,</w:t>
      </w:r>
    </w:p>
    <w:p w14:paraId="025F3997"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GETTED,</w:t>
      </w:r>
    </w:p>
    <w:p w14:paraId="1A30FF7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MISSING,</w:t>
      </w:r>
    </w:p>
    <w:p w14:paraId="64C4649F"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TOMBSTONED,</w:t>
      </w:r>
    </w:p>
    <w:p w14:paraId="5D551F0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NOTAUTHORIZED </w:t>
      </w:r>
      <w:r>
        <w:rPr>
          <w:rFonts w:ascii="Consolas" w:eastAsiaTheme="minorHAnsi" w:hAnsi="Consolas" w:cs="Consolas"/>
          <w:color w:val="008000"/>
          <w:sz w:val="19"/>
          <w:szCs w:val="19"/>
          <w:lang w:val="en-CA"/>
        </w:rPr>
        <w:t>/* Future */</w:t>
      </w:r>
    </w:p>
    <w:p w14:paraId="2594EFC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DC00FD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p>
    <w:p w14:paraId="2C2BB34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proofErr w:type="gramStart"/>
      <w:r>
        <w:rPr>
          <w:rFonts w:ascii="Consolas" w:eastAsiaTheme="minorHAnsi" w:hAnsi="Consolas" w:cs="Consolas"/>
          <w:color w:val="000000"/>
          <w:sz w:val="19"/>
          <w:szCs w:val="19"/>
          <w:lang w:val="en-CA"/>
        </w:rPr>
        <w:t>AsBigInteger</w:t>
      </w:r>
      <w:proofErr w:type="spellEnd"/>
      <w:r>
        <w:rPr>
          <w:rFonts w:ascii="Consolas" w:eastAsiaTheme="minorHAnsi" w:hAnsi="Consolas" w:cs="Consolas"/>
          <w:color w:val="000000"/>
          <w:sz w:val="19"/>
          <w:szCs w:val="19"/>
          <w:lang w:val="en-CA"/>
        </w:rPr>
        <w:t>(</w:t>
      </w:r>
      <w:proofErr w:type="gramEnd"/>
      <w:r>
        <w:rPr>
          <w:rFonts w:ascii="Consolas" w:eastAsiaTheme="minorHAnsi" w:hAnsi="Consolas" w:cs="Consolas"/>
          <w:color w:val="0000FF"/>
          <w:sz w:val="19"/>
          <w:szCs w:val="19"/>
          <w:lang w:val="en-CA"/>
        </w:rPr>
        <w:t>this</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state)</w:t>
      </w:r>
    </w:p>
    <w:p w14:paraId="238A337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07E43ECF"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)state;</w:t>
      </w:r>
    </w:p>
    <w:p w14:paraId="5A4A4CF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BigInteger</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00"/>
          <w:sz w:val="19"/>
          <w:szCs w:val="19"/>
          <w:lang w:val="en-CA"/>
        </w:rPr>
        <w:t>istate</w:t>
      </w:r>
      <w:proofErr w:type="spellEnd"/>
      <w:r>
        <w:rPr>
          <w:rFonts w:ascii="Consolas" w:eastAsiaTheme="minorHAnsi" w:hAnsi="Consolas" w:cs="Consolas"/>
          <w:color w:val="000000"/>
          <w:sz w:val="19"/>
          <w:szCs w:val="19"/>
          <w:lang w:val="en-CA"/>
        </w:rPr>
        <w:t>;</w:t>
      </w:r>
    </w:p>
    <w:p w14:paraId="6F784BD1"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bis</w:t>
      </w:r>
      <w:proofErr w:type="spellEnd"/>
      <w:r>
        <w:rPr>
          <w:rFonts w:ascii="Consolas" w:eastAsiaTheme="minorHAnsi" w:hAnsi="Consolas" w:cs="Consolas"/>
          <w:color w:val="000000"/>
          <w:sz w:val="19"/>
          <w:szCs w:val="19"/>
          <w:lang w:val="en-CA"/>
        </w:rPr>
        <w:t>;</w:t>
      </w:r>
    </w:p>
    <w:p w14:paraId="75017CD2"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551E73B5"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p>
    <w:p w14:paraId="0C49C47E"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public</w:t>
      </w: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static</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BytesToEntityState</w:t>
      </w:r>
      <w:proofErr w:type="spellEnd"/>
      <w:r>
        <w:rPr>
          <w:rFonts w:ascii="Consolas" w:eastAsiaTheme="minorHAnsi" w:hAnsi="Consolas" w:cs="Consolas"/>
          <w:color w:val="000000"/>
          <w:sz w:val="19"/>
          <w:szCs w:val="19"/>
          <w:lang w:val="en-CA"/>
        </w:rPr>
        <w:t>(</w:t>
      </w:r>
      <w:proofErr w:type="gramStart"/>
      <w:r>
        <w:rPr>
          <w:rFonts w:ascii="Consolas" w:eastAsiaTheme="minorHAnsi" w:hAnsi="Consolas" w:cs="Consolas"/>
          <w:color w:val="0000FF"/>
          <w:sz w:val="19"/>
          <w:szCs w:val="19"/>
          <w:lang w:val="en-CA"/>
        </w:rPr>
        <w:t>byte</w:t>
      </w:r>
      <w:r>
        <w:rPr>
          <w:rFonts w:ascii="Consolas" w:eastAsiaTheme="minorHAnsi" w:hAnsi="Consolas" w:cs="Consolas"/>
          <w:color w:val="000000"/>
          <w:sz w:val="19"/>
          <w:szCs w:val="19"/>
          <w:lang w:val="en-CA"/>
        </w:rPr>
        <w:t>[</w:t>
      </w:r>
      <w:proofErr w:type="gram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bsta</w:t>
      </w:r>
      <w:proofErr w:type="spellEnd"/>
      <w:r>
        <w:rPr>
          <w:rFonts w:ascii="Consolas" w:eastAsiaTheme="minorHAnsi" w:hAnsi="Consolas" w:cs="Consolas"/>
          <w:color w:val="000000"/>
          <w:sz w:val="19"/>
          <w:szCs w:val="19"/>
          <w:lang w:val="en-CA"/>
        </w:rPr>
        <w:t>)</w:t>
      </w:r>
    </w:p>
    <w:p w14:paraId="0503D22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
    <w:p w14:paraId="7EA27E87"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ista</w:t>
      </w:r>
      <w:proofErr w:type="spellEnd"/>
      <w:r>
        <w:rPr>
          <w:rFonts w:ascii="Consolas" w:eastAsiaTheme="minorHAnsi" w:hAnsi="Consolas" w:cs="Consolas"/>
          <w:color w:val="000000"/>
          <w:sz w:val="19"/>
          <w:szCs w:val="19"/>
          <w:lang w:val="en-CA"/>
        </w:rPr>
        <w:t xml:space="preserve"> = (</w:t>
      </w:r>
      <w:proofErr w:type="spellStart"/>
      <w:r>
        <w:rPr>
          <w:rFonts w:ascii="Consolas" w:eastAsiaTheme="minorHAnsi" w:hAnsi="Consolas" w:cs="Consolas"/>
          <w:color w:val="0000FF"/>
          <w:sz w:val="19"/>
          <w:szCs w:val="19"/>
          <w:lang w:val="en-CA"/>
        </w:rPr>
        <w:t>int</w:t>
      </w:r>
      <w:proofErr w:type="spellEnd"/>
      <w:r>
        <w:rPr>
          <w:rFonts w:ascii="Consolas" w:eastAsiaTheme="minorHAnsi" w:hAnsi="Consolas" w:cs="Consolas"/>
          <w:color w:val="000000"/>
          <w:sz w:val="19"/>
          <w:szCs w:val="19"/>
          <w:lang w:val="en-CA"/>
        </w:rPr>
        <w:t>)</w:t>
      </w:r>
      <w:proofErr w:type="spellStart"/>
      <w:proofErr w:type="gramStart"/>
      <w:r>
        <w:rPr>
          <w:rFonts w:ascii="Consolas" w:eastAsiaTheme="minorHAnsi" w:hAnsi="Consolas" w:cs="Consolas"/>
          <w:color w:val="000000"/>
          <w:sz w:val="19"/>
          <w:szCs w:val="19"/>
          <w:lang w:val="en-CA"/>
        </w:rPr>
        <w:t>bsta.AsBigInteger</w:t>
      </w:r>
      <w:proofErr w:type="spellEnd"/>
      <w:proofErr w:type="gramEnd"/>
      <w:r>
        <w:rPr>
          <w:rFonts w:ascii="Consolas" w:eastAsiaTheme="minorHAnsi" w:hAnsi="Consolas" w:cs="Consolas"/>
          <w:color w:val="000000"/>
          <w:sz w:val="19"/>
          <w:szCs w:val="19"/>
          <w:lang w:val="en-CA"/>
        </w:rPr>
        <w:t>();</w:t>
      </w:r>
    </w:p>
    <w:p w14:paraId="3ADD091D"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 xml:space="preserve"> = (</w:t>
      </w:r>
      <w:proofErr w:type="spellStart"/>
      <w:proofErr w:type="gramStart"/>
      <w:r>
        <w:rPr>
          <w:rFonts w:ascii="Consolas" w:eastAsiaTheme="minorHAnsi" w:hAnsi="Consolas" w:cs="Consolas"/>
          <w:color w:val="000000"/>
          <w:sz w:val="19"/>
          <w:szCs w:val="19"/>
          <w:lang w:val="en-CA"/>
        </w:rPr>
        <w:t>NeoEntityModel.EntityState</w:t>
      </w:r>
      <w:proofErr w:type="spellEnd"/>
      <w:r>
        <w:rPr>
          <w:rFonts w:ascii="Consolas" w:eastAsiaTheme="minorHAnsi" w:hAnsi="Consolas" w:cs="Consolas"/>
          <w:color w:val="000000"/>
          <w:sz w:val="19"/>
          <w:szCs w:val="19"/>
          <w:lang w:val="en-CA"/>
        </w:rPr>
        <w:t>)</w:t>
      </w:r>
      <w:proofErr w:type="spellStart"/>
      <w:r>
        <w:rPr>
          <w:rFonts w:ascii="Consolas" w:eastAsiaTheme="minorHAnsi" w:hAnsi="Consolas" w:cs="Consolas"/>
          <w:color w:val="000000"/>
          <w:sz w:val="19"/>
          <w:szCs w:val="19"/>
          <w:lang w:val="en-CA"/>
        </w:rPr>
        <w:t>ista</w:t>
      </w:r>
      <w:proofErr w:type="spellEnd"/>
      <w:proofErr w:type="gramEnd"/>
      <w:r>
        <w:rPr>
          <w:rFonts w:ascii="Consolas" w:eastAsiaTheme="minorHAnsi" w:hAnsi="Consolas" w:cs="Consolas"/>
          <w:color w:val="000000"/>
          <w:sz w:val="19"/>
          <w:szCs w:val="19"/>
          <w:lang w:val="en-CA"/>
        </w:rPr>
        <w:t>;</w:t>
      </w:r>
    </w:p>
    <w:p w14:paraId="4CB371FB"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t xml:space="preserve">            </w:t>
      </w:r>
      <w:r>
        <w:rPr>
          <w:rFonts w:ascii="Consolas" w:eastAsiaTheme="minorHAnsi" w:hAnsi="Consolas" w:cs="Consolas"/>
          <w:color w:val="0000FF"/>
          <w:sz w:val="19"/>
          <w:szCs w:val="19"/>
          <w:lang w:val="en-CA"/>
        </w:rPr>
        <w:t>return</w:t>
      </w:r>
      <w:r>
        <w:rPr>
          <w:rFonts w:ascii="Consolas" w:eastAsiaTheme="minorHAnsi" w:hAnsi="Consolas" w:cs="Consolas"/>
          <w:color w:val="000000"/>
          <w:sz w:val="19"/>
          <w:szCs w:val="19"/>
          <w:lang w:val="en-CA"/>
        </w:rPr>
        <w:t xml:space="preserve"> </w:t>
      </w:r>
      <w:proofErr w:type="spellStart"/>
      <w:r>
        <w:rPr>
          <w:rFonts w:ascii="Consolas" w:eastAsiaTheme="minorHAnsi" w:hAnsi="Consolas" w:cs="Consolas"/>
          <w:color w:val="000000"/>
          <w:sz w:val="19"/>
          <w:szCs w:val="19"/>
          <w:lang w:val="en-CA"/>
        </w:rPr>
        <w:t>sta</w:t>
      </w:r>
      <w:proofErr w:type="spellEnd"/>
      <w:r>
        <w:rPr>
          <w:rFonts w:ascii="Consolas" w:eastAsiaTheme="minorHAnsi" w:hAnsi="Consolas" w:cs="Consolas"/>
          <w:color w:val="000000"/>
          <w:sz w:val="19"/>
          <w:szCs w:val="19"/>
          <w:lang w:val="en-CA"/>
        </w:rPr>
        <w:t>;</w:t>
      </w:r>
    </w:p>
    <w:p w14:paraId="1B2878DC" w14:textId="77777777" w:rsidR="00C8182F" w:rsidRDefault="00C8182F" w:rsidP="00C8182F">
      <w:pPr>
        <w:autoSpaceDE w:val="0"/>
        <w:autoSpaceDN w:val="0"/>
        <w:adjustRightInd w:val="0"/>
        <w:spacing w:before="0" w:after="0" w:line="240" w:lineRule="auto"/>
        <w:rPr>
          <w:rFonts w:ascii="Consolas" w:eastAsiaTheme="minorHAnsi" w:hAnsi="Consolas" w:cs="Consolas"/>
          <w:color w:val="000000"/>
          <w:sz w:val="19"/>
          <w:szCs w:val="19"/>
          <w:lang w:val="en-CA"/>
        </w:rPr>
      </w:pPr>
      <w:r>
        <w:rPr>
          <w:rFonts w:ascii="Consolas" w:eastAsiaTheme="minorHAnsi" w:hAnsi="Consolas" w:cs="Consolas"/>
          <w:color w:val="000000"/>
          <w:sz w:val="19"/>
          <w:szCs w:val="19"/>
          <w:lang w:val="en-CA"/>
        </w:rPr>
        <w:lastRenderedPageBreak/>
        <w:t xml:space="preserve">        }</w:t>
      </w:r>
    </w:p>
    <w:p w14:paraId="6ECA7697" w14:textId="7AB15F1E" w:rsidR="00E65D74" w:rsidRDefault="00C8182F" w:rsidP="00C8182F">
      <w:r>
        <w:rPr>
          <w:rFonts w:ascii="Consolas" w:eastAsiaTheme="minorHAnsi" w:hAnsi="Consolas" w:cs="Consolas"/>
          <w:color w:val="000000"/>
          <w:sz w:val="19"/>
          <w:szCs w:val="19"/>
          <w:lang w:val="en-CA"/>
        </w:rPr>
        <w:t xml:space="preserve">    }</w:t>
      </w:r>
    </w:p>
    <w:p w14:paraId="5B42F297" w14:textId="5C61E409" w:rsidR="00E65D74" w:rsidRDefault="00E65D74" w:rsidP="00E65D74">
      <w:r>
        <w:t>TODO</w:t>
      </w:r>
    </w:p>
    <w:p w14:paraId="327611C0" w14:textId="4F3E7D3F" w:rsidR="00E65D74" w:rsidRDefault="00E65D74" w:rsidP="00E65D74"/>
    <w:p w14:paraId="2B57BEF7" w14:textId="175D4A38" w:rsidR="00E65D74" w:rsidRDefault="00E65D74" w:rsidP="00E65D74">
      <w:r>
        <w:t>TODO</w:t>
      </w:r>
    </w:p>
    <w:p w14:paraId="13062C22" w14:textId="650275F2" w:rsidR="00F14F37" w:rsidRDefault="00F14F37" w:rsidP="00F14F37">
      <w:pPr>
        <w:pStyle w:val="Heading2Numbered"/>
      </w:pPr>
      <w:bookmarkStart w:id="17" w:name="_Toc506981424"/>
      <w:r>
        <w:t>Future Implementation Levels</w:t>
      </w:r>
      <w:bookmarkEnd w:id="17"/>
    </w:p>
    <w:p w14:paraId="323FACC3" w14:textId="55F16F1D" w:rsidR="002564D2" w:rsidRDefault="00924870" w:rsidP="002564D2">
      <w:r>
        <w:t xml:space="preserve">NPC Level </w:t>
      </w:r>
      <w:r w:rsidR="00CF664F">
        <w:t>5</w:t>
      </w:r>
      <w:r>
        <w:t xml:space="preserve"> </w:t>
      </w:r>
      <w:r w:rsidR="002564D2">
        <w:t>Extendible is a future extension to the current NPC framework to support arbitrary extensions to the number of fields</w:t>
      </w:r>
      <w:r>
        <w:t>.</w:t>
      </w:r>
    </w:p>
    <w:p w14:paraId="4D8F0515" w14:textId="06F39CFE" w:rsidR="00924870" w:rsidRDefault="00924870" w:rsidP="002564D2">
      <w:r>
        <w:t xml:space="preserve">NPC Level </w:t>
      </w:r>
      <w:r w:rsidR="00CF664F">
        <w:t>6</w:t>
      </w:r>
      <w:r>
        <w:t xml:space="preserve"> Authorized is also a future extension to the NPC framework to support authenticated and role-based authorization to entities you create (and others create).</w:t>
      </w:r>
    </w:p>
    <w:p w14:paraId="241AA821" w14:textId="77777777" w:rsidR="002564D2" w:rsidRDefault="002564D2" w:rsidP="002564D2"/>
    <w:p w14:paraId="30345E09" w14:textId="3C4FC22F" w:rsidR="00CF4193" w:rsidRDefault="00CF4193" w:rsidP="00CF4193">
      <w:pPr>
        <w:pStyle w:val="Heading1Numbered"/>
      </w:pPr>
      <w:bookmarkStart w:id="18" w:name="_Toc506981425"/>
      <w:r>
        <w:lastRenderedPageBreak/>
        <w:t>Results</w:t>
      </w:r>
      <w:bookmarkEnd w:id="18"/>
    </w:p>
    <w:p w14:paraId="5AD96B33" w14:textId="1A8CC03A" w:rsidR="00CF4193" w:rsidRDefault="00CF4193" w:rsidP="00CF4193">
      <w:r>
        <w:t>TODO</w:t>
      </w:r>
    </w:p>
    <w:p w14:paraId="24B74178" w14:textId="0A6FA7DD" w:rsidR="00730E3B" w:rsidRDefault="00611A2F" w:rsidP="00730E3B">
      <w:pPr>
        <w:pStyle w:val="Heading1Numbered"/>
      </w:pPr>
      <w:r>
        <w:lastRenderedPageBreak/>
        <w:t>Roadmap</w:t>
      </w:r>
    </w:p>
    <w:p w14:paraId="335DAA98" w14:textId="08FC508C" w:rsidR="00730E3B" w:rsidRDefault="00730E3B" w:rsidP="00CF4193">
      <w:r>
        <w:t>TODO Extendibility</w:t>
      </w:r>
    </w:p>
    <w:p w14:paraId="52AABEA2" w14:textId="31917A07" w:rsidR="00730E3B" w:rsidRDefault="00730E3B" w:rsidP="00CF4193">
      <w:r>
        <w:t>TODO Storage space optimizations</w:t>
      </w:r>
    </w:p>
    <w:p w14:paraId="350320DB" w14:textId="287BB8AF" w:rsidR="00730E3B" w:rsidRDefault="00730E3B" w:rsidP="00CF4193">
      <w:r>
        <w:t xml:space="preserve">TODO </w:t>
      </w:r>
      <w:r w:rsidR="00610D83">
        <w:t>Authorization</w:t>
      </w:r>
      <w:r>
        <w:t xml:space="preserve"> controls</w:t>
      </w:r>
      <w:bookmarkStart w:id="19" w:name="_GoBack"/>
      <w:bookmarkEnd w:id="19"/>
    </w:p>
    <w:p w14:paraId="6EB77DEF" w14:textId="5D8A8563" w:rsidR="00CF4193" w:rsidRDefault="00CF4193" w:rsidP="00CF4193">
      <w:pPr>
        <w:pStyle w:val="Heading1Numbered"/>
      </w:pPr>
      <w:bookmarkStart w:id="20" w:name="_Toc506981427"/>
      <w:r>
        <w:lastRenderedPageBreak/>
        <w:t>Summary</w:t>
      </w:r>
      <w:bookmarkEnd w:id="20"/>
    </w:p>
    <w:p w14:paraId="262C17EC" w14:textId="1B2F572E" w:rsidR="00CF4193" w:rsidRDefault="00CF4193" w:rsidP="00CF4193">
      <w:r>
        <w:t>TODO</w:t>
      </w:r>
    </w:p>
    <w:p w14:paraId="023038CF" w14:textId="1791C3E5" w:rsidR="00CF4193" w:rsidRDefault="00CF4193" w:rsidP="00CF4193">
      <w:pPr>
        <w:pStyle w:val="Heading1Numbered"/>
      </w:pPr>
      <w:bookmarkStart w:id="21" w:name="_Ref506977164"/>
      <w:bookmarkStart w:id="22" w:name="_Ref506977222"/>
      <w:bookmarkStart w:id="23" w:name="_Toc506981428"/>
      <w:r>
        <w:lastRenderedPageBreak/>
        <w:t>Appendix A – What is a Bluepaper?</w:t>
      </w:r>
      <w:bookmarkEnd w:id="21"/>
      <w:bookmarkEnd w:id="22"/>
      <w:bookmarkEnd w:id="23"/>
    </w:p>
    <w:p w14:paraId="78D6DA04" w14:textId="7AF22CD0" w:rsidR="00CF4193" w:rsidRDefault="00CF4193" w:rsidP="00CF4193">
      <w:r>
        <w:t xml:space="preserve">Quoting from the following are entitled </w:t>
      </w:r>
      <w:r w:rsidRPr="00CF4193">
        <w:rPr>
          <w:i/>
        </w:rPr>
        <w:t>What are Bluepapers?</w:t>
      </w:r>
      <w:r>
        <w:t xml:space="preserve"> </w:t>
      </w:r>
    </w:p>
    <w:p w14:paraId="6576CC8D" w14:textId="77777777" w:rsidR="00CF4193" w:rsidRDefault="00CF4193" w:rsidP="00CF4193"/>
    <w:p w14:paraId="19923C3B" w14:textId="77777777" w:rsidR="00CF4193" w:rsidRDefault="00CF4193" w:rsidP="00CF4193">
      <w:pPr>
        <w:pStyle w:val="Quote"/>
        <w:jc w:val="both"/>
      </w:pPr>
      <w:r>
        <w:t>To prepare a blue paper, one must first collect every technical aspect of a new technology (what it is, how it is useful, what its potential implications are, etc.) or the technical specifications of a new piece of equipment (components, features, uses, etc.)</w:t>
      </w:r>
    </w:p>
    <w:p w14:paraId="71ECA234" w14:textId="77777777" w:rsidR="00CF4193" w:rsidRDefault="00CF4193" w:rsidP="00CF4193">
      <w:pPr>
        <w:pStyle w:val="Quote"/>
        <w:jc w:val="both"/>
      </w:pPr>
      <w:r>
        <w:t>The general outline for a blue paper consists of:</w:t>
      </w:r>
    </w:p>
    <w:p w14:paraId="0981D9C9" w14:textId="44C1BA6C" w:rsidR="00CF4193" w:rsidRPr="00AB5CE6" w:rsidRDefault="00CF4193" w:rsidP="00352CC8">
      <w:pPr>
        <w:pStyle w:val="ListParagraph"/>
        <w:numPr>
          <w:ilvl w:val="0"/>
          <w:numId w:val="23"/>
        </w:numPr>
        <w:rPr>
          <w:i/>
        </w:rPr>
      </w:pPr>
      <w:r w:rsidRPr="00AB5CE6">
        <w:rPr>
          <w:i/>
        </w:rPr>
        <w:t>Introduction – brief description of the technology or equipment being discussed.</w:t>
      </w:r>
    </w:p>
    <w:p w14:paraId="558CB069" w14:textId="404EB9CD" w:rsidR="00CF4193" w:rsidRPr="00AB5CE6" w:rsidRDefault="00CF4193" w:rsidP="00352CC8">
      <w:pPr>
        <w:pStyle w:val="ListParagraph"/>
        <w:numPr>
          <w:ilvl w:val="0"/>
          <w:numId w:val="23"/>
        </w:numPr>
        <w:rPr>
          <w:i/>
        </w:rPr>
      </w:pPr>
      <w:r w:rsidRPr="00AB5CE6">
        <w:rPr>
          <w:i/>
        </w:rPr>
        <w:t>Features or Characteristics – describes the parameters and scope of the new technology or the functional features of the equipment being discussed.</w:t>
      </w:r>
    </w:p>
    <w:p w14:paraId="1158956C" w14:textId="417A2295" w:rsidR="00CF4193" w:rsidRPr="00AB5CE6" w:rsidRDefault="00CF4193" w:rsidP="00352CC8">
      <w:pPr>
        <w:pStyle w:val="ListParagraph"/>
        <w:numPr>
          <w:ilvl w:val="0"/>
          <w:numId w:val="23"/>
        </w:numPr>
        <w:rPr>
          <w:i/>
        </w:rPr>
      </w:pPr>
      <w:r w:rsidRPr="00AB5CE6">
        <w:rPr>
          <w:i/>
        </w:rPr>
        <w:t>Uses – how the new technology or equipment can be used.</w:t>
      </w:r>
    </w:p>
    <w:p w14:paraId="2EC096F7" w14:textId="66F9811B" w:rsidR="00CF4193" w:rsidRPr="00AB5CE6" w:rsidRDefault="00CF4193" w:rsidP="00352CC8">
      <w:pPr>
        <w:pStyle w:val="ListParagraph"/>
        <w:numPr>
          <w:ilvl w:val="0"/>
          <w:numId w:val="23"/>
        </w:numPr>
        <w:rPr>
          <w:i/>
        </w:rPr>
      </w:pPr>
      <w:r w:rsidRPr="00AB5CE6">
        <w:rPr>
          <w:i/>
        </w:rPr>
        <w:t>Implications – effects the new technology or equipment might have on society and its industry.</w:t>
      </w:r>
    </w:p>
    <w:p w14:paraId="39F9F87D" w14:textId="09702824" w:rsidR="00CF4193" w:rsidRDefault="00CF4193" w:rsidP="00CF4193">
      <w:pPr>
        <w:pStyle w:val="Quote"/>
        <w:jc w:val="both"/>
      </w:pPr>
      <w:r>
        <w:t>Blue papers are usually written at higher levels of detail as they are used primarily by people in the particular technological field in question, rather than by the public at large. Although you are writing to industry insiders for the most part, it is still advisable to define seldom used words and phrases or to explain new concepts or concepts that have limited public exposure when writing a blue paper.</w:t>
      </w:r>
    </w:p>
    <w:p w14:paraId="0C637E7A" w14:textId="4562F374" w:rsidR="00CF4193" w:rsidRDefault="00CF4193" w:rsidP="00CF4193">
      <w:pPr>
        <w:pStyle w:val="Heading2Numbered"/>
      </w:pPr>
      <w:bookmarkStart w:id="24" w:name="_Toc506981429"/>
      <w:r>
        <w:t>References</w:t>
      </w:r>
      <w:bookmarkEnd w:id="24"/>
    </w:p>
    <w:p w14:paraId="04B50CBE" w14:textId="2DF1B9A5" w:rsidR="00CF4193" w:rsidRPr="00CF4193" w:rsidRDefault="00611A2F" w:rsidP="00352CC8">
      <w:pPr>
        <w:pStyle w:val="ListParagraph"/>
        <w:numPr>
          <w:ilvl w:val="0"/>
          <w:numId w:val="22"/>
        </w:numPr>
        <w:rPr>
          <w:rStyle w:val="Hyperlink"/>
        </w:rPr>
      </w:pPr>
      <w:hyperlink r:id="rId18" w:anchor="Variants" w:history="1">
        <w:r w:rsidR="00CF4193" w:rsidRPr="00291932">
          <w:rPr>
            <w:rStyle w:val="Hyperlink"/>
          </w:rPr>
          <w:t>https://en.wikipedia.org/wiki/White_paper#Variants</w:t>
        </w:r>
      </w:hyperlink>
      <w:r w:rsidR="00CF4193" w:rsidRPr="00CF4193">
        <w:rPr>
          <w:rStyle w:val="Hyperlink"/>
        </w:rPr>
        <w:t xml:space="preserve"> </w:t>
      </w:r>
    </w:p>
    <w:p w14:paraId="3D5B3857" w14:textId="263DA5D1" w:rsidR="006418E5" w:rsidRDefault="00611A2F" w:rsidP="00352CC8">
      <w:pPr>
        <w:pStyle w:val="ListParagraph"/>
        <w:numPr>
          <w:ilvl w:val="0"/>
          <w:numId w:val="22"/>
        </w:numPr>
        <w:rPr>
          <w:rStyle w:val="Hyperlink"/>
        </w:rPr>
      </w:pPr>
      <w:hyperlink r:id="rId19" w:history="1">
        <w:r w:rsidR="00CF4193" w:rsidRPr="00291932">
          <w:rPr>
            <w:rStyle w:val="Hyperlink"/>
          </w:rPr>
          <w:t>http://www.genuinewriting.com/blue_paper.html</w:t>
        </w:r>
      </w:hyperlink>
    </w:p>
    <w:p w14:paraId="260F047D" w14:textId="448ED609" w:rsidR="006418E5" w:rsidRDefault="006418E5" w:rsidP="006418E5"/>
    <w:p w14:paraId="34933DF1" w14:textId="300BF658" w:rsidR="00F14F37" w:rsidRDefault="00F14F37" w:rsidP="00F14F37">
      <w:pPr>
        <w:pStyle w:val="Heading1Numbered"/>
      </w:pPr>
      <w:bookmarkStart w:id="25" w:name="_Toc506981430"/>
      <w:r>
        <w:lastRenderedPageBreak/>
        <w:t xml:space="preserve">Appendix B - </w:t>
      </w:r>
      <w:r w:rsidRPr="00B876F3">
        <w:t>NEO Blockchain Architecture Reference Model (ARM)</w:t>
      </w:r>
      <w:bookmarkEnd w:id="25"/>
    </w:p>
    <w:p w14:paraId="0FBC1B73" w14:textId="77777777" w:rsidR="00F14F37" w:rsidRDefault="00F14F37" w:rsidP="00F14F37">
      <w:r>
        <w:t>TODO</w:t>
      </w:r>
    </w:p>
    <w:p w14:paraId="3E75B689" w14:textId="77777777" w:rsidR="00F14F37" w:rsidRDefault="00F14F37" w:rsidP="00F14F37">
      <w:pPr>
        <w:keepNext/>
      </w:pPr>
      <w:r>
        <w:rPr>
          <w:noProof/>
        </w:rPr>
        <w:drawing>
          <wp:inline distT="0" distB="0" distL="0" distR="0" wp14:anchorId="0FA2051B" wp14:editId="55AA9E38">
            <wp:extent cx="5943600" cy="3341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1077"/>
                    </a:xfrm>
                    <a:prstGeom prst="rect">
                      <a:avLst/>
                    </a:prstGeom>
                    <a:noFill/>
                    <a:ln>
                      <a:noFill/>
                    </a:ln>
                  </pic:spPr>
                </pic:pic>
              </a:graphicData>
            </a:graphic>
          </wp:inline>
        </w:drawing>
      </w:r>
    </w:p>
    <w:p w14:paraId="44E8829B" w14:textId="77777777" w:rsidR="00F14F37" w:rsidRDefault="00F14F37" w:rsidP="00F14F37">
      <w:pPr>
        <w:pStyle w:val="Caption"/>
      </w:pPr>
      <w:bookmarkStart w:id="26" w:name="_Toc506928967"/>
      <w:r>
        <w:t xml:space="preserve">Figure </w:t>
      </w:r>
      <w:fldSimple w:instr=" SEQ Figure \* ARABIC ">
        <w:r>
          <w:rPr>
            <w:noProof/>
          </w:rPr>
          <w:t>2</w:t>
        </w:r>
      </w:fldSimple>
      <w:r>
        <w:t xml:space="preserve">. </w:t>
      </w:r>
      <w:r w:rsidRPr="00C6074B">
        <w:t>NEO Blockchain Architecture Reference Model</w:t>
      </w:r>
      <w:bookmarkEnd w:id="26"/>
    </w:p>
    <w:p w14:paraId="26E7502C" w14:textId="77777777" w:rsidR="00F14F37" w:rsidRDefault="00F14F37" w:rsidP="00F14F37">
      <w:r>
        <w:t>TODO</w:t>
      </w:r>
    </w:p>
    <w:p w14:paraId="12FB75FD" w14:textId="77777777" w:rsidR="00F14F37" w:rsidRDefault="00F14F37" w:rsidP="00F14F37">
      <w:pPr>
        <w:pStyle w:val="Heading2Numbered"/>
      </w:pPr>
      <w:bookmarkStart w:id="27" w:name="_Toc506981431"/>
      <w:r>
        <w:t>NEO Developer Environment</w:t>
      </w:r>
      <w:bookmarkEnd w:id="27"/>
    </w:p>
    <w:p w14:paraId="53EA21C2" w14:textId="77777777" w:rsidR="00F14F37" w:rsidRDefault="00F14F37" w:rsidP="00F14F37">
      <w:r w:rsidRPr="00EA2361">
        <w:t xml:space="preserve">The architecture of the NEO environment from a developer perspective is illustrated in the following diagram. This diagram was inspired by the </w:t>
      </w:r>
      <w:proofErr w:type="spellStart"/>
      <w:r w:rsidRPr="00EA2361">
        <w:t>Relfos</w:t>
      </w:r>
      <w:proofErr w:type="spellEnd"/>
      <w:r w:rsidRPr="00EA2361">
        <w:t>/neo-debugger-tools project</w:t>
      </w:r>
      <w:r>
        <w:t xml:space="preserve"> [</w:t>
      </w:r>
      <w:proofErr w:type="spellStart"/>
      <w:r w:rsidR="00611A2F">
        <w:fldChar w:fldCharType="begin"/>
      </w:r>
      <w:r w:rsidR="00611A2F">
        <w:instrText xml:space="preserve"> HYPERLINK "https://github.com/Relfos/neo-debugger-tools" </w:instrText>
      </w:r>
      <w:r w:rsidR="00611A2F">
        <w:fldChar w:fldCharType="separate"/>
      </w:r>
      <w:r w:rsidRPr="00EA2361">
        <w:rPr>
          <w:rStyle w:val="Hyperlink"/>
        </w:rPr>
        <w:t>Relfos</w:t>
      </w:r>
      <w:proofErr w:type="spellEnd"/>
      <w:r w:rsidRPr="00EA2361">
        <w:rPr>
          <w:rStyle w:val="Hyperlink"/>
        </w:rPr>
        <w:t>/neo-debugger-tools</w:t>
      </w:r>
      <w:r w:rsidR="00611A2F">
        <w:rPr>
          <w:rStyle w:val="Hyperlink"/>
        </w:rPr>
        <w:fldChar w:fldCharType="end"/>
      </w:r>
      <w:r>
        <w:t>]</w:t>
      </w:r>
      <w:r w:rsidRPr="00EA2361">
        <w:t>.</w:t>
      </w:r>
    </w:p>
    <w:p w14:paraId="581DE7D1" w14:textId="77777777" w:rsidR="00F14F37" w:rsidRDefault="00F14F37" w:rsidP="00F14F37">
      <w:pPr>
        <w:keepNext/>
      </w:pPr>
      <w:r>
        <w:rPr>
          <w:noProof/>
        </w:rPr>
        <w:lastRenderedPageBreak/>
        <w:drawing>
          <wp:inline distT="0" distB="0" distL="0" distR="0" wp14:anchorId="0D84BA24" wp14:editId="37E5AADB">
            <wp:extent cx="5737860" cy="40995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7860" cy="4099560"/>
                    </a:xfrm>
                    <a:prstGeom prst="rect">
                      <a:avLst/>
                    </a:prstGeom>
                    <a:noFill/>
                    <a:ln>
                      <a:noFill/>
                    </a:ln>
                  </pic:spPr>
                </pic:pic>
              </a:graphicData>
            </a:graphic>
          </wp:inline>
        </w:drawing>
      </w:r>
    </w:p>
    <w:p w14:paraId="0E531CB0" w14:textId="77777777" w:rsidR="00F14F37" w:rsidRDefault="00F14F37" w:rsidP="00F14F37">
      <w:pPr>
        <w:pStyle w:val="Caption"/>
      </w:pPr>
      <w:bookmarkStart w:id="28" w:name="_Toc506928968"/>
      <w:r>
        <w:t xml:space="preserve">Figure </w:t>
      </w:r>
      <w:fldSimple w:instr=" SEQ Figure \* ARABIC ">
        <w:r>
          <w:rPr>
            <w:noProof/>
          </w:rPr>
          <w:t>3</w:t>
        </w:r>
      </w:fldSimple>
      <w:r>
        <w:t>. NEO Developer Environment Architecture</w:t>
      </w:r>
      <w:bookmarkEnd w:id="28"/>
    </w:p>
    <w:p w14:paraId="258044A9" w14:textId="77777777" w:rsidR="00F14F37" w:rsidRDefault="00F14F37" w:rsidP="00F14F37">
      <w:r>
        <w:t>TODO</w:t>
      </w:r>
    </w:p>
    <w:p w14:paraId="44D6CE20" w14:textId="77777777" w:rsidR="00F14F37" w:rsidRPr="00EA2361" w:rsidRDefault="00F14F37" w:rsidP="00F14F37">
      <w:pPr>
        <w:rPr>
          <w:lang w:val="en-CA"/>
        </w:rPr>
      </w:pPr>
      <w:r>
        <w:rPr>
          <w:lang w:val="en-CA"/>
        </w:rPr>
        <w:t>T</w:t>
      </w:r>
      <w:r w:rsidRPr="00EA2361">
        <w:rPr>
          <w:lang w:val="en-CA"/>
        </w:rPr>
        <w:t>he following table describes the key components of the NEO developer environment.</w:t>
      </w:r>
    </w:p>
    <w:p w14:paraId="7FAE8D71" w14:textId="77777777" w:rsidR="00F14F37" w:rsidRDefault="00F14F37" w:rsidP="00F14F37">
      <w:pPr>
        <w:pStyle w:val="Caption"/>
        <w:keepNext/>
      </w:pPr>
      <w:bookmarkStart w:id="29" w:name="_Toc506928970"/>
      <w:r>
        <w:t xml:space="preserve">Table </w:t>
      </w:r>
      <w:fldSimple w:instr=" SEQ Table \* ARABIC ">
        <w:r>
          <w:rPr>
            <w:noProof/>
          </w:rPr>
          <w:t>1</w:t>
        </w:r>
      </w:fldSimple>
      <w:r>
        <w:t xml:space="preserve">. </w:t>
      </w:r>
      <w:r w:rsidRPr="00136432">
        <w:t>NEO Developer Environment</w:t>
      </w:r>
      <w:r>
        <w:t xml:space="preserve"> Component Descriptions</w:t>
      </w:r>
      <w:bookmarkEnd w:id="29"/>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409"/>
        <w:gridCol w:w="5678"/>
      </w:tblGrid>
      <w:tr w:rsidR="00F14F37" w:rsidRPr="00EA2361" w14:paraId="772AB830" w14:textId="77777777" w:rsidTr="003A0E9F">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536DD" w14:textId="77777777" w:rsidR="00F14F37" w:rsidRPr="00EA2361" w:rsidRDefault="00F14F37" w:rsidP="003A0E9F">
            <w:pPr>
              <w:rPr>
                <w:b/>
                <w:bCs/>
                <w:lang w:val="en-CA"/>
              </w:rPr>
            </w:pPr>
            <w:r w:rsidRPr="00EA2361">
              <w:rPr>
                <w:b/>
                <w:bCs/>
                <w:lang w:val="en-CA"/>
              </w:rPr>
              <w:t>Mark</w:t>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69E38" w14:textId="77777777" w:rsidR="00F14F37" w:rsidRPr="00EA2361" w:rsidRDefault="00F14F37" w:rsidP="003A0E9F">
            <w:pPr>
              <w:rPr>
                <w:b/>
                <w:bCs/>
                <w:lang w:val="en-CA"/>
              </w:rPr>
            </w:pPr>
            <w:r w:rsidRPr="00EA2361">
              <w:rPr>
                <w:b/>
                <w:bCs/>
                <w:lang w:val="en-CA"/>
              </w:rPr>
              <w:t>Name</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08D55" w14:textId="77777777" w:rsidR="00F14F37" w:rsidRPr="00EA2361" w:rsidRDefault="00F14F37" w:rsidP="003A0E9F">
            <w:pPr>
              <w:rPr>
                <w:b/>
                <w:bCs/>
                <w:lang w:val="en-CA"/>
              </w:rPr>
            </w:pPr>
            <w:r w:rsidRPr="00EA2361">
              <w:rPr>
                <w:b/>
                <w:bCs/>
                <w:lang w:val="en-CA"/>
              </w:rPr>
              <w:t>Description</w:t>
            </w:r>
          </w:p>
        </w:tc>
      </w:tr>
      <w:tr w:rsidR="00F14F37" w:rsidRPr="00EA2361" w14:paraId="1592C20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E90020" w14:textId="77777777" w:rsidR="00F14F37" w:rsidRPr="00EA2361" w:rsidRDefault="00F14F37" w:rsidP="003A0E9F">
            <w:pPr>
              <w:rPr>
                <w:lang w:val="en-CA"/>
              </w:rPr>
            </w:pPr>
            <w:r w:rsidRPr="00EA2361">
              <w:rPr>
                <w:noProof/>
                <w:lang w:val="en-CA"/>
              </w:rPr>
              <w:drawing>
                <wp:inline distT="0" distB="0" distL="0" distR="0" wp14:anchorId="00D85ABF" wp14:editId="071DF3EF">
                  <wp:extent cx="304800" cy="304800"/>
                  <wp:effectExtent l="0" t="0" r="0" b="0"/>
                  <wp:docPr id="21537" name="Picture 21537" descr="A">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B69AAC" w14:textId="77777777" w:rsidR="00F14F37" w:rsidRPr="00EA2361" w:rsidRDefault="00F14F37" w:rsidP="003A0E9F">
            <w:pPr>
              <w:rPr>
                <w:lang w:val="en-CA"/>
              </w:rPr>
            </w:pPr>
            <w:proofErr w:type="spellStart"/>
            <w:r w:rsidRPr="00EA2361">
              <w:rPr>
                <w:lang w:val="en-CA"/>
              </w:rPr>
              <w:t>HelloWorld.cs</w:t>
            </w:r>
            <w:proofErr w:type="spellEnd"/>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8AA86" w14:textId="77777777" w:rsidR="00F14F37" w:rsidRPr="00EA2361" w:rsidRDefault="00F14F37" w:rsidP="003A0E9F">
            <w:pPr>
              <w:rPr>
                <w:lang w:val="en-CA"/>
              </w:rPr>
            </w:pPr>
            <w:r w:rsidRPr="00EA2361">
              <w:rPr>
                <w:lang w:val="en-CA"/>
              </w:rPr>
              <w:t>Smart contract source (example)</w:t>
            </w:r>
          </w:p>
        </w:tc>
      </w:tr>
      <w:tr w:rsidR="00F14F37" w:rsidRPr="00EA2361" w14:paraId="1C40CAA1"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B51BA" w14:textId="77777777" w:rsidR="00F14F37" w:rsidRPr="00EA2361" w:rsidRDefault="00F14F37" w:rsidP="003A0E9F">
            <w:pPr>
              <w:rPr>
                <w:lang w:val="en-CA"/>
              </w:rPr>
            </w:pPr>
            <w:r w:rsidRPr="00EA2361">
              <w:rPr>
                <w:noProof/>
                <w:lang w:val="en-CA"/>
              </w:rPr>
              <w:drawing>
                <wp:inline distT="0" distB="0" distL="0" distR="0" wp14:anchorId="2323C130" wp14:editId="2DB7179B">
                  <wp:extent cx="304800" cy="304800"/>
                  <wp:effectExtent l="0" t="0" r="0" b="0"/>
                  <wp:docPr id="21536" name="Picture 21536" descr="B">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EB20B7" w14:textId="77777777" w:rsidR="00F14F37" w:rsidRPr="00EA2361" w:rsidRDefault="00F14F37" w:rsidP="003A0E9F">
            <w:pPr>
              <w:rPr>
                <w:lang w:val="en-CA"/>
              </w:rPr>
            </w:pPr>
            <w:r w:rsidRPr="00EA2361">
              <w:rPr>
                <w:lang w:val="en-CA"/>
              </w:rPr>
              <w:t>csc.exe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52E5A6" w14:textId="77777777" w:rsidR="00F14F37" w:rsidRPr="00EA2361" w:rsidRDefault="00F14F37" w:rsidP="003A0E9F">
            <w:pPr>
              <w:rPr>
                <w:lang w:val="en-CA"/>
              </w:rPr>
            </w:pPr>
            <w:r w:rsidRPr="00EA2361">
              <w:rPr>
                <w:lang w:val="en-CA"/>
              </w:rPr>
              <w:t>C# Compiler</w:t>
            </w:r>
          </w:p>
        </w:tc>
      </w:tr>
      <w:tr w:rsidR="00F14F37" w:rsidRPr="00EA2361" w14:paraId="0265ECA3"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A343D" w14:textId="77777777" w:rsidR="00F14F37" w:rsidRPr="00EA2361" w:rsidRDefault="00F14F37" w:rsidP="003A0E9F">
            <w:pPr>
              <w:rPr>
                <w:lang w:val="en-CA"/>
              </w:rPr>
            </w:pPr>
            <w:r w:rsidRPr="00EA2361">
              <w:rPr>
                <w:noProof/>
                <w:lang w:val="en-CA"/>
              </w:rPr>
              <w:drawing>
                <wp:inline distT="0" distB="0" distL="0" distR="0" wp14:anchorId="64116A3D" wp14:editId="0B258EF3">
                  <wp:extent cx="304800" cy="304800"/>
                  <wp:effectExtent l="0" t="0" r="0" b="0"/>
                  <wp:docPr id="21535" name="Picture 21535" descr="C">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2F961" w14:textId="77777777" w:rsidR="00F14F37" w:rsidRPr="00EA2361" w:rsidRDefault="00F14F37" w:rsidP="003A0E9F">
            <w:pPr>
              <w:rPr>
                <w:lang w:val="en-CA"/>
              </w:rPr>
            </w:pPr>
            <w:r w:rsidRPr="00EA2361">
              <w:rPr>
                <w:lang w:val="en-CA"/>
              </w:rPr>
              <w:t>HelloWorld.dll</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45C367" w14:textId="77777777" w:rsidR="00F14F37" w:rsidRPr="00EA2361" w:rsidRDefault="00F14F37" w:rsidP="003A0E9F">
            <w:pPr>
              <w:rPr>
                <w:lang w:val="en-CA"/>
              </w:rPr>
            </w:pPr>
            <w:r w:rsidRPr="00EA2361">
              <w:rPr>
                <w:lang w:val="en-CA"/>
              </w:rPr>
              <w:t>Smart contract compiled assembly (MSIL)</w:t>
            </w:r>
          </w:p>
        </w:tc>
      </w:tr>
      <w:tr w:rsidR="00F14F37" w:rsidRPr="00EA2361" w14:paraId="327E05A4"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33CEC2" w14:textId="77777777" w:rsidR="00F14F37" w:rsidRPr="00EA2361" w:rsidRDefault="00F14F37" w:rsidP="003A0E9F">
            <w:pPr>
              <w:rPr>
                <w:lang w:val="en-CA"/>
              </w:rPr>
            </w:pPr>
            <w:r w:rsidRPr="00EA2361">
              <w:rPr>
                <w:noProof/>
                <w:lang w:val="en-CA"/>
              </w:rPr>
              <w:drawing>
                <wp:inline distT="0" distB="0" distL="0" distR="0" wp14:anchorId="3AE9C7E9" wp14:editId="35A701FF">
                  <wp:extent cx="304800" cy="304800"/>
                  <wp:effectExtent l="0" t="0" r="0" b="0"/>
                  <wp:docPr id="21534" name="Picture 21534" descr="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8F9C08" w14:textId="77777777" w:rsidR="00F14F37" w:rsidRPr="00EA2361" w:rsidRDefault="00F14F37" w:rsidP="003A0E9F">
            <w:pPr>
              <w:rPr>
                <w:lang w:val="en-CA"/>
              </w:rPr>
            </w:pPr>
            <w:r w:rsidRPr="00EA2361">
              <w:rPr>
                <w:lang w:val="en-CA"/>
              </w:rPr>
              <w:t>neon.exe</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61A82F" w14:textId="77777777" w:rsidR="00F14F37" w:rsidRPr="00EA2361" w:rsidRDefault="00F14F37" w:rsidP="003A0E9F">
            <w:pPr>
              <w:rPr>
                <w:lang w:val="en-CA"/>
              </w:rPr>
            </w:pPr>
            <w:r w:rsidRPr="00EA2361">
              <w:rPr>
                <w:lang w:val="en-CA"/>
              </w:rPr>
              <w:t>NEO Transcompiler (debugger version)</w:t>
            </w:r>
          </w:p>
        </w:tc>
      </w:tr>
      <w:tr w:rsidR="00F14F37" w:rsidRPr="00EA2361" w14:paraId="1456CFC9"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AB3414" w14:textId="77777777" w:rsidR="00F14F37" w:rsidRPr="00EA2361" w:rsidRDefault="00F14F37" w:rsidP="003A0E9F">
            <w:pPr>
              <w:rPr>
                <w:lang w:val="en-CA"/>
              </w:rPr>
            </w:pPr>
            <w:r w:rsidRPr="00EA2361">
              <w:rPr>
                <w:noProof/>
                <w:lang w:val="en-CA"/>
              </w:rPr>
              <w:lastRenderedPageBreak/>
              <w:drawing>
                <wp:inline distT="0" distB="0" distL="0" distR="0" wp14:anchorId="630470FF" wp14:editId="3C6FCCEA">
                  <wp:extent cx="304800" cy="304800"/>
                  <wp:effectExtent l="0" t="0" r="0" b="0"/>
                  <wp:docPr id="21533" name="Picture 21533" descr="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F9B263" w14:textId="77777777" w:rsidR="00F14F37" w:rsidRPr="00EA2361" w:rsidRDefault="00F14F37" w:rsidP="003A0E9F">
            <w:pPr>
              <w:rPr>
                <w:lang w:val="en-CA"/>
              </w:rPr>
            </w:pPr>
            <w:proofErr w:type="spellStart"/>
            <w:r w:rsidRPr="00EA2361">
              <w:rPr>
                <w:lang w:val="en-CA"/>
              </w:rPr>
              <w:t>HelloWorld.avm</w:t>
            </w:r>
            <w:proofErr w:type="spellEnd"/>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3D78FA" w14:textId="77777777" w:rsidR="00F14F37" w:rsidRPr="00EA2361" w:rsidRDefault="00F14F37" w:rsidP="003A0E9F">
            <w:pPr>
              <w:rPr>
                <w:lang w:val="en-CA"/>
              </w:rPr>
            </w:pPr>
            <w:r w:rsidRPr="00EA2361">
              <w:rPr>
                <w:lang w:val="en-CA"/>
              </w:rPr>
              <w:t>NEO VM script file (NEO byte code script)</w:t>
            </w:r>
          </w:p>
        </w:tc>
      </w:tr>
      <w:tr w:rsidR="00F14F37" w:rsidRPr="00EA2361" w14:paraId="5BECF12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E1800" w14:textId="77777777" w:rsidR="00F14F37" w:rsidRPr="00EA2361" w:rsidRDefault="00F14F37" w:rsidP="003A0E9F">
            <w:pPr>
              <w:rPr>
                <w:lang w:val="en-CA"/>
              </w:rPr>
            </w:pPr>
            <w:r w:rsidRPr="00EA2361">
              <w:rPr>
                <w:noProof/>
                <w:lang w:val="en-CA"/>
              </w:rPr>
              <w:drawing>
                <wp:inline distT="0" distB="0" distL="0" distR="0" wp14:anchorId="28150487" wp14:editId="495B6883">
                  <wp:extent cx="304800" cy="304800"/>
                  <wp:effectExtent l="0" t="0" r="0" b="0"/>
                  <wp:docPr id="21532" name="Picture 21532" descr="F">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9BAADD" w14:textId="77777777" w:rsidR="00F14F37" w:rsidRPr="00EA2361" w:rsidRDefault="00F14F37" w:rsidP="003A0E9F">
            <w:pPr>
              <w:rPr>
                <w:lang w:val="en-CA"/>
              </w:rPr>
            </w:pPr>
            <w:r w:rsidRPr="00EA2361">
              <w:rPr>
                <w:lang w:val="en-CA"/>
              </w:rPr>
              <w:t>neo-</w:t>
            </w:r>
            <w:proofErr w:type="spellStart"/>
            <w:r w:rsidRPr="00EA2361">
              <w:rPr>
                <w:lang w:val="en-CA"/>
              </w:rPr>
              <w:t>gui</w:t>
            </w:r>
            <w:proofErr w:type="spellEnd"/>
            <w:r w:rsidRPr="00EA2361">
              <w:rPr>
                <w:lang w:val="en-CA"/>
              </w:rPr>
              <w:t xml:space="preserve"> (developer)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6CB96" w14:textId="77777777" w:rsidR="00F14F37" w:rsidRPr="00EA2361" w:rsidRDefault="00F14F37" w:rsidP="003A0E9F">
            <w:pPr>
              <w:rPr>
                <w:lang w:val="en-CA"/>
              </w:rPr>
            </w:pPr>
            <w:r w:rsidRPr="00EA2361">
              <w:rPr>
                <w:lang w:val="en-CA"/>
              </w:rPr>
              <w:t>Smart contract deployment and testing tool</w:t>
            </w:r>
          </w:p>
        </w:tc>
      </w:tr>
      <w:tr w:rsidR="00F14F37" w:rsidRPr="00EA2361" w14:paraId="4E48A9D4"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ECB086" w14:textId="77777777" w:rsidR="00F14F37" w:rsidRPr="00EA2361" w:rsidRDefault="00F14F37" w:rsidP="003A0E9F">
            <w:pPr>
              <w:rPr>
                <w:lang w:val="en-CA"/>
              </w:rPr>
            </w:pPr>
            <w:r w:rsidRPr="00EA2361">
              <w:rPr>
                <w:noProof/>
                <w:lang w:val="en-CA"/>
              </w:rPr>
              <w:drawing>
                <wp:inline distT="0" distB="0" distL="0" distR="0" wp14:anchorId="52C54FA4" wp14:editId="768D2F8D">
                  <wp:extent cx="304800" cy="304800"/>
                  <wp:effectExtent l="0" t="0" r="0" b="0"/>
                  <wp:docPr id="21531" name="Picture 21531" descr="V">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3CDD79" w14:textId="77777777" w:rsidR="00F14F37" w:rsidRPr="00EA2361" w:rsidRDefault="00F14F37" w:rsidP="003A0E9F">
            <w:pPr>
              <w:rPr>
                <w:lang w:val="en-CA"/>
              </w:rPr>
            </w:pPr>
            <w:r w:rsidRPr="00EA2361">
              <w:rPr>
                <w:lang w:val="en-CA"/>
              </w:rPr>
              <w:t>Visual Studio</w:t>
            </w:r>
          </w:p>
        </w:tc>
        <w:tc>
          <w:tcPr>
            <w:tcW w:w="56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927CC" w14:textId="77777777" w:rsidR="00F14F37" w:rsidRPr="00EA2361" w:rsidRDefault="00F14F37" w:rsidP="003A0E9F">
            <w:pPr>
              <w:rPr>
                <w:lang w:val="en-CA"/>
              </w:rPr>
            </w:pPr>
            <w:r w:rsidRPr="00EA2361">
              <w:rPr>
                <w:lang w:val="en-CA"/>
              </w:rPr>
              <w:t>Microsoft .NET/C# IDE</w:t>
            </w:r>
          </w:p>
        </w:tc>
      </w:tr>
      <w:tr w:rsidR="00F14F37" w:rsidRPr="00EA2361" w14:paraId="6487511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A8195C" w14:textId="77777777" w:rsidR="00F14F37" w:rsidRPr="00EA2361" w:rsidRDefault="00F14F37" w:rsidP="003A0E9F">
            <w:pPr>
              <w:rPr>
                <w:lang w:val="en-CA"/>
              </w:rPr>
            </w:pPr>
            <w:r w:rsidRPr="00EA2361">
              <w:rPr>
                <w:noProof/>
                <w:lang w:val="en-CA"/>
              </w:rPr>
              <w:drawing>
                <wp:inline distT="0" distB="0" distL="0" distR="0" wp14:anchorId="2166206C" wp14:editId="65F68DCC">
                  <wp:extent cx="304800" cy="304800"/>
                  <wp:effectExtent l="0" t="0" r="0" b="0"/>
                  <wp:docPr id="21529" name="Picture 21529" descr="W">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E1B51D" w14:textId="77777777" w:rsidR="00F14F37" w:rsidRPr="00EA2361" w:rsidRDefault="00F14F37" w:rsidP="003A0E9F">
            <w:pPr>
              <w:rPr>
                <w:lang w:val="en-CA"/>
              </w:rPr>
            </w:pPr>
            <w:r w:rsidRPr="00EA2361">
              <w:rPr>
                <w:lang w:val="en-CA"/>
              </w:rPr>
              <w:t>neo-debugger</w:t>
            </w:r>
          </w:p>
        </w:tc>
        <w:tc>
          <w:tcPr>
            <w:tcW w:w="56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EDF972" w14:textId="77777777" w:rsidR="00F14F37" w:rsidRPr="00EA2361" w:rsidRDefault="00F14F37" w:rsidP="003A0E9F">
            <w:pPr>
              <w:rPr>
                <w:lang w:val="en-CA"/>
              </w:rPr>
            </w:pPr>
            <w:r w:rsidRPr="00EA2361">
              <w:rPr>
                <w:lang w:val="en-CA"/>
              </w:rPr>
              <w:t>Interactive source and byte code level debugger</w:t>
            </w:r>
          </w:p>
        </w:tc>
      </w:tr>
    </w:tbl>
    <w:p w14:paraId="363E0465" w14:textId="77777777" w:rsidR="00F14F37" w:rsidRPr="00EA2361" w:rsidRDefault="00F14F37" w:rsidP="00F14F37">
      <w:pPr>
        <w:rPr>
          <w:lang w:val="en-CA"/>
        </w:rPr>
      </w:pPr>
    </w:p>
    <w:p w14:paraId="043B5CE7" w14:textId="77777777" w:rsidR="00F14F37" w:rsidRDefault="00F14F37" w:rsidP="00F14F37">
      <w:r>
        <w:t>TODO</w:t>
      </w:r>
    </w:p>
    <w:p w14:paraId="7467C4F5" w14:textId="77777777" w:rsidR="00F14F37" w:rsidRDefault="00F14F37" w:rsidP="00F14F37">
      <w:pPr>
        <w:pStyle w:val="Heading2Numbered"/>
      </w:pPr>
      <w:bookmarkStart w:id="30" w:name="_Toc506981432"/>
      <w:r>
        <w:t>NEO Virtual Machine Environment</w:t>
      </w:r>
      <w:bookmarkEnd w:id="30"/>
    </w:p>
    <w:p w14:paraId="4BFBF04D" w14:textId="77777777" w:rsidR="00F14F37" w:rsidRDefault="00F14F37" w:rsidP="00F14F37">
      <w:r>
        <w:t>TODO</w:t>
      </w:r>
    </w:p>
    <w:p w14:paraId="1B3E9936" w14:textId="77777777" w:rsidR="00F14F37" w:rsidRDefault="00F14F37" w:rsidP="00F14F37">
      <w:pPr>
        <w:keepNext/>
      </w:pPr>
      <w:r>
        <w:rPr>
          <w:noProof/>
        </w:rPr>
        <w:lastRenderedPageBreak/>
        <w:drawing>
          <wp:inline distT="0" distB="0" distL="0" distR="0" wp14:anchorId="3EAABEA6" wp14:editId="3760C397">
            <wp:extent cx="5935980" cy="5684520"/>
            <wp:effectExtent l="0" t="0" r="7620" b="0"/>
            <wp:docPr id="21508" name="Picture 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5980" cy="5684520"/>
                    </a:xfrm>
                    <a:prstGeom prst="rect">
                      <a:avLst/>
                    </a:prstGeom>
                    <a:noFill/>
                    <a:ln>
                      <a:noFill/>
                    </a:ln>
                  </pic:spPr>
                </pic:pic>
              </a:graphicData>
            </a:graphic>
          </wp:inline>
        </w:drawing>
      </w:r>
    </w:p>
    <w:p w14:paraId="4B885AEC" w14:textId="77777777" w:rsidR="00F14F37" w:rsidRDefault="00F14F37" w:rsidP="00F14F37">
      <w:pPr>
        <w:pStyle w:val="Caption"/>
      </w:pPr>
      <w:bookmarkStart w:id="31" w:name="_Toc506928969"/>
      <w:r>
        <w:t xml:space="preserve">Figure </w:t>
      </w:r>
      <w:fldSimple w:instr=" SEQ Figure \* ARABIC ">
        <w:r>
          <w:rPr>
            <w:noProof/>
          </w:rPr>
          <w:t>4</w:t>
        </w:r>
      </w:fldSimple>
      <w:r>
        <w:t>. NEO Virtual Machine Architecture</w:t>
      </w:r>
      <w:bookmarkEnd w:id="31"/>
    </w:p>
    <w:p w14:paraId="4914F350" w14:textId="77777777" w:rsidR="00F14F37" w:rsidRDefault="00F14F37" w:rsidP="00F14F37">
      <w:r>
        <w:t>TODO</w:t>
      </w:r>
    </w:p>
    <w:p w14:paraId="43C72D43" w14:textId="77777777" w:rsidR="00F14F37" w:rsidRDefault="00F14F37" w:rsidP="00F14F37">
      <w:pPr>
        <w:pStyle w:val="Caption"/>
        <w:keepNext/>
      </w:pPr>
      <w:bookmarkStart w:id="32" w:name="_Toc506928971"/>
      <w:r>
        <w:lastRenderedPageBreak/>
        <w:t xml:space="preserve">Table </w:t>
      </w:r>
      <w:fldSimple w:instr=" SEQ Table \* ARABIC ">
        <w:r>
          <w:rPr>
            <w:noProof/>
          </w:rPr>
          <w:t>2</w:t>
        </w:r>
      </w:fldSimple>
      <w:r>
        <w:t>. NEO Virtual Machine Component Descriptions</w:t>
      </w:r>
      <w:bookmarkEnd w:id="32"/>
    </w:p>
    <w:tbl>
      <w:tblPr>
        <w:tblW w:w="9072" w:type="dxa"/>
        <w:tblLayout w:type="fixed"/>
        <w:tblCellMar>
          <w:top w:w="15" w:type="dxa"/>
          <w:left w:w="15" w:type="dxa"/>
          <w:bottom w:w="15" w:type="dxa"/>
          <w:right w:w="15" w:type="dxa"/>
        </w:tblCellMar>
        <w:tblLook w:val="04A0" w:firstRow="1" w:lastRow="0" w:firstColumn="1" w:lastColumn="0" w:noHBand="0" w:noVBand="1"/>
      </w:tblPr>
      <w:tblGrid>
        <w:gridCol w:w="985"/>
        <w:gridCol w:w="2268"/>
        <w:gridCol w:w="2835"/>
        <w:gridCol w:w="2984"/>
      </w:tblGrid>
      <w:tr w:rsidR="00F14F37" w:rsidRPr="00352CC8" w14:paraId="4A8DDBAE" w14:textId="77777777" w:rsidTr="003A0E9F">
        <w:trPr>
          <w:tblHeader/>
        </w:trPr>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03E14" w14:textId="77777777" w:rsidR="00F14F37" w:rsidRPr="00352CC8" w:rsidRDefault="00F14F37" w:rsidP="003A0E9F">
            <w:pPr>
              <w:rPr>
                <w:b/>
                <w:bCs/>
                <w:lang w:val="en-CA"/>
              </w:rPr>
            </w:pPr>
            <w:r w:rsidRPr="00352CC8">
              <w:rPr>
                <w:b/>
                <w:bCs/>
                <w:lang w:val="en-CA"/>
              </w:rPr>
              <w:t>Mark</w:t>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FA5DD5" w14:textId="77777777" w:rsidR="00F14F37" w:rsidRPr="00352CC8" w:rsidRDefault="00F14F37" w:rsidP="003A0E9F">
            <w:pPr>
              <w:rPr>
                <w:b/>
                <w:bCs/>
                <w:lang w:val="en-CA"/>
              </w:rPr>
            </w:pPr>
            <w:r w:rsidRPr="00352CC8">
              <w:rPr>
                <w:b/>
                <w:bCs/>
                <w:lang w:val="en-CA"/>
              </w:rPr>
              <w:t>Name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E82AE" w14:textId="77777777" w:rsidR="00F14F37" w:rsidRPr="00352CC8" w:rsidRDefault="00F14F37" w:rsidP="003A0E9F">
            <w:pPr>
              <w:rPr>
                <w:b/>
                <w:bCs/>
                <w:lang w:val="en-CA"/>
              </w:rPr>
            </w:pPr>
            <w:r w:rsidRPr="00352CC8">
              <w:rPr>
                <w:b/>
                <w:bCs/>
                <w:lang w:val="en-CA"/>
              </w:rPr>
              <w:t>Description</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181FEF" w14:textId="77777777" w:rsidR="00F14F37" w:rsidRPr="00352CC8" w:rsidRDefault="00F14F37" w:rsidP="003A0E9F">
            <w:pPr>
              <w:rPr>
                <w:b/>
                <w:bCs/>
                <w:lang w:val="en-CA"/>
              </w:rPr>
            </w:pPr>
            <w:r w:rsidRPr="00352CC8">
              <w:rPr>
                <w:b/>
                <w:bCs/>
                <w:lang w:val="en-CA"/>
              </w:rPr>
              <w:t>Namespaces/APIs Callable by a Smart Contract</w:t>
            </w:r>
          </w:p>
        </w:tc>
      </w:tr>
      <w:tr w:rsidR="00F14F37" w:rsidRPr="00352CC8" w14:paraId="70F719E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318378" w14:textId="77777777" w:rsidR="00F14F37" w:rsidRPr="00352CC8" w:rsidRDefault="00F14F37" w:rsidP="003A0E9F">
            <w:pPr>
              <w:rPr>
                <w:lang w:val="en-CA"/>
              </w:rPr>
            </w:pPr>
            <w:r w:rsidRPr="00352CC8">
              <w:rPr>
                <w:noProof/>
                <w:lang w:val="en-CA"/>
              </w:rPr>
              <w:drawing>
                <wp:inline distT="0" distB="0" distL="0" distR="0" wp14:anchorId="163C572B" wp14:editId="23E8C1E6">
                  <wp:extent cx="304800" cy="304800"/>
                  <wp:effectExtent l="0" t="0" r="0" b="0"/>
                  <wp:docPr id="21557" name="Picture 21557" descr="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8D6397" w14:textId="77777777" w:rsidR="00F14F37" w:rsidRPr="00352CC8" w:rsidRDefault="00F14F37" w:rsidP="003A0E9F">
            <w:pPr>
              <w:rPr>
                <w:lang w:val="en-CA"/>
              </w:rPr>
            </w:pPr>
            <w:r w:rsidRPr="00352CC8">
              <w:rPr>
                <w:lang w:val="en-CA"/>
              </w:rPr>
              <w:t>NEO VM</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327F41" w14:textId="77777777" w:rsidR="00F14F37" w:rsidRPr="00352CC8" w:rsidRDefault="00F14F37" w:rsidP="003A0E9F">
            <w:pPr>
              <w:rPr>
                <w:lang w:val="en-CA"/>
              </w:rPr>
            </w:pPr>
            <w:r w:rsidRPr="00352CC8">
              <w:rPr>
                <w:lang w:val="en-CA"/>
              </w:rPr>
              <w:t>Virtual machine major components and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48D3ED" w14:textId="77777777" w:rsidR="00F14F37" w:rsidRPr="00352CC8" w:rsidRDefault="00F14F37" w:rsidP="003A0E9F">
            <w:pPr>
              <w:rPr>
                <w:lang w:val="en-CA"/>
              </w:rPr>
            </w:pPr>
            <w:r w:rsidRPr="00352CC8">
              <w:rPr>
                <w:lang w:val="en-CA"/>
              </w:rPr>
              <w:t>-</w:t>
            </w:r>
          </w:p>
        </w:tc>
      </w:tr>
      <w:tr w:rsidR="00F14F37" w:rsidRPr="00352CC8" w14:paraId="5B3D957A"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AA18A6" w14:textId="77777777" w:rsidR="00F14F37" w:rsidRPr="00352CC8" w:rsidRDefault="00F14F37" w:rsidP="003A0E9F">
            <w:pPr>
              <w:rPr>
                <w:lang w:val="en-CA"/>
              </w:rPr>
            </w:pPr>
            <w:r w:rsidRPr="00352CC8">
              <w:rPr>
                <w:noProof/>
                <w:lang w:val="en-CA"/>
              </w:rPr>
              <w:drawing>
                <wp:inline distT="0" distB="0" distL="0" distR="0" wp14:anchorId="33634DA7" wp14:editId="03A6C2E2">
                  <wp:extent cx="304800" cy="304800"/>
                  <wp:effectExtent l="0" t="0" r="0" b="0"/>
                  <wp:docPr id="21556" name="Picture 21556" descr="H">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806ED8" w14:textId="77777777" w:rsidR="00F14F37" w:rsidRPr="00352CC8" w:rsidRDefault="00F14F37" w:rsidP="003A0E9F">
            <w:pPr>
              <w:rPr>
                <w:lang w:val="en-CA"/>
              </w:rPr>
            </w:pPr>
            <w:proofErr w:type="spellStart"/>
            <w:r w:rsidRPr="00352CC8">
              <w:rPr>
                <w:lang w:val="en-CA"/>
              </w:rPr>
              <w:t>ExecutionEngine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294CCD" w14:textId="77777777" w:rsidR="00F14F37" w:rsidRPr="00352CC8" w:rsidRDefault="00F14F37" w:rsidP="003A0E9F">
            <w:pPr>
              <w:rPr>
                <w:lang w:val="en-CA"/>
              </w:rPr>
            </w:pPr>
            <w:r w:rsidRPr="00352CC8">
              <w:rPr>
                <w:lang w:val="en-CA"/>
              </w:rPr>
              <w:t>Execution engin</w:t>
            </w:r>
            <w:r>
              <w:rPr>
                <w:lang w:val="en-CA"/>
              </w:rPr>
              <w:t>e</w:t>
            </w:r>
            <w:r w:rsidRPr="00352CC8">
              <w:rPr>
                <w:lang w:val="en-CA"/>
              </w:rPr>
              <w:t xml:space="preserve"> components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7449BC" w14:textId="77777777" w:rsidR="00F14F37" w:rsidRPr="00352CC8" w:rsidRDefault="00F14F37" w:rsidP="003A0E9F">
            <w:pPr>
              <w:rPr>
                <w:lang w:val="en-CA"/>
              </w:rPr>
            </w:pPr>
            <w:proofErr w:type="gramStart"/>
            <w:r w:rsidRPr="00352CC8">
              <w:rPr>
                <w:lang w:val="en-CA"/>
              </w:rPr>
              <w:t>Neo.SmartContract.Framework.Services</w:t>
            </w:r>
            <w:proofErr w:type="gramEnd"/>
            <w:r w:rsidRPr="00352CC8">
              <w:rPr>
                <w:lang w:val="en-CA"/>
              </w:rPr>
              <w:t>.System.ExecutionEngineclass</w:t>
            </w:r>
          </w:p>
        </w:tc>
      </w:tr>
      <w:tr w:rsidR="00F14F37" w:rsidRPr="00352CC8" w14:paraId="0A0E60D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9C3D9D" w14:textId="77777777" w:rsidR="00F14F37" w:rsidRPr="00352CC8" w:rsidRDefault="00F14F37" w:rsidP="003A0E9F">
            <w:pPr>
              <w:rPr>
                <w:lang w:val="en-CA"/>
              </w:rPr>
            </w:pPr>
            <w:r w:rsidRPr="00352CC8">
              <w:rPr>
                <w:noProof/>
                <w:lang w:val="en-CA"/>
              </w:rPr>
              <w:drawing>
                <wp:inline distT="0" distB="0" distL="0" distR="0" wp14:anchorId="2F8F08F5" wp14:editId="1D5762F7">
                  <wp:extent cx="304800" cy="304800"/>
                  <wp:effectExtent l="0" t="0" r="0" b="0"/>
                  <wp:docPr id="21555" name="Picture 21555" descr="I">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F49723" w14:textId="77777777" w:rsidR="00F14F37" w:rsidRPr="00352CC8" w:rsidRDefault="00F14F37" w:rsidP="003A0E9F">
            <w:pPr>
              <w:rPr>
                <w:lang w:val="en-CA"/>
              </w:rPr>
            </w:pPr>
            <w:proofErr w:type="spellStart"/>
            <w:r w:rsidRPr="00352CC8">
              <w:rPr>
                <w:lang w:val="en-CA"/>
              </w:rPr>
              <w:t>CurrentContext</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56F128" w14:textId="77777777" w:rsidR="00F14F37" w:rsidRPr="00352CC8" w:rsidRDefault="00F14F37" w:rsidP="003A0E9F">
            <w:pPr>
              <w:rPr>
                <w:lang w:val="en-CA"/>
              </w:rPr>
            </w:pPr>
            <w:r w:rsidRPr="00352CC8">
              <w:rPr>
                <w:lang w:val="en-CA"/>
              </w:rPr>
              <w:t>Execution engine current context</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E6466" w14:textId="77777777" w:rsidR="00F14F37" w:rsidRPr="00352CC8" w:rsidRDefault="00F14F37" w:rsidP="003A0E9F">
            <w:pPr>
              <w:rPr>
                <w:lang w:val="en-CA"/>
              </w:rPr>
            </w:pPr>
            <w:r w:rsidRPr="00352CC8">
              <w:rPr>
                <w:lang w:val="en-CA"/>
              </w:rPr>
              <w:t>-</w:t>
            </w:r>
          </w:p>
        </w:tc>
      </w:tr>
      <w:tr w:rsidR="00F14F37" w:rsidRPr="00352CC8" w14:paraId="1B4B1C4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A6E6E2" w14:textId="77777777" w:rsidR="00F14F37" w:rsidRPr="00352CC8" w:rsidRDefault="00F14F37" w:rsidP="003A0E9F">
            <w:pPr>
              <w:rPr>
                <w:lang w:val="en-CA"/>
              </w:rPr>
            </w:pPr>
            <w:r w:rsidRPr="00352CC8">
              <w:rPr>
                <w:noProof/>
                <w:lang w:val="en-CA"/>
              </w:rPr>
              <w:drawing>
                <wp:inline distT="0" distB="0" distL="0" distR="0" wp14:anchorId="3C7C6DE7" wp14:editId="0C911E66">
                  <wp:extent cx="304800" cy="304800"/>
                  <wp:effectExtent l="0" t="0" r="0" b="0"/>
                  <wp:docPr id="21553" name="Picture 21553" descr="J">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F45BD1" w14:textId="77777777" w:rsidR="00F14F37" w:rsidRPr="00352CC8" w:rsidRDefault="00F14F37" w:rsidP="003A0E9F">
            <w:pPr>
              <w:rPr>
                <w:lang w:val="en-CA"/>
              </w:rPr>
            </w:pPr>
            <w:proofErr w:type="spellStart"/>
            <w:r w:rsidRPr="00352CC8">
              <w:rPr>
                <w:lang w:val="en-CA"/>
              </w:rPr>
              <w:t>InstructionPointer</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735A76" w14:textId="77777777" w:rsidR="00F14F37" w:rsidRPr="00352CC8" w:rsidRDefault="00F14F37" w:rsidP="003A0E9F">
            <w:pPr>
              <w:rPr>
                <w:lang w:val="en-CA"/>
              </w:rPr>
            </w:pPr>
            <w:r w:rsidRPr="00352CC8">
              <w:rPr>
                <w:lang w:val="en-CA"/>
              </w:rPr>
              <w:t>Execution engine current instruction pointer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622C52" w14:textId="77777777" w:rsidR="00F14F37" w:rsidRPr="00352CC8" w:rsidRDefault="00F14F37" w:rsidP="003A0E9F">
            <w:pPr>
              <w:rPr>
                <w:lang w:val="en-CA"/>
              </w:rPr>
            </w:pPr>
            <w:r w:rsidRPr="00352CC8">
              <w:rPr>
                <w:lang w:val="en-CA"/>
              </w:rPr>
              <w:t>-</w:t>
            </w:r>
          </w:p>
        </w:tc>
      </w:tr>
      <w:tr w:rsidR="00F14F37" w:rsidRPr="00352CC8" w14:paraId="7396B643"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87DAFB" w14:textId="77777777" w:rsidR="00F14F37" w:rsidRPr="00352CC8" w:rsidRDefault="00F14F37" w:rsidP="003A0E9F">
            <w:pPr>
              <w:rPr>
                <w:lang w:val="en-CA"/>
              </w:rPr>
            </w:pPr>
            <w:r w:rsidRPr="00352CC8">
              <w:rPr>
                <w:noProof/>
                <w:lang w:val="en-CA"/>
              </w:rPr>
              <w:drawing>
                <wp:inline distT="0" distB="0" distL="0" distR="0" wp14:anchorId="3647DC9D" wp14:editId="7DE7374B">
                  <wp:extent cx="304800" cy="304800"/>
                  <wp:effectExtent l="0" t="0" r="0" b="0"/>
                  <wp:docPr id="21551" name="Picture 21551" descr="K">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E8A235" w14:textId="77777777" w:rsidR="00F14F37" w:rsidRPr="00352CC8" w:rsidRDefault="00F14F37" w:rsidP="003A0E9F">
            <w:pPr>
              <w:rPr>
                <w:lang w:val="en-CA"/>
              </w:rPr>
            </w:pPr>
            <w:r w:rsidRPr="00352CC8">
              <w:rPr>
                <w:lang w:val="en-CA"/>
              </w:rPr>
              <w:t>Script</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3889F" w14:textId="77777777" w:rsidR="00F14F37" w:rsidRPr="00352CC8" w:rsidRDefault="00F14F37" w:rsidP="003A0E9F">
            <w:pPr>
              <w:rPr>
                <w:lang w:val="en-CA"/>
              </w:rPr>
            </w:pPr>
            <w:r w:rsidRPr="00352CC8">
              <w:rPr>
                <w:lang w:val="en-CA"/>
              </w:rPr>
              <w:t>Current smart contract script being executed</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BD0C89" w14:textId="77777777" w:rsidR="00F14F37" w:rsidRPr="00352CC8" w:rsidRDefault="00F14F37" w:rsidP="003A0E9F">
            <w:pPr>
              <w:rPr>
                <w:lang w:val="en-CA"/>
              </w:rPr>
            </w:pPr>
            <w:proofErr w:type="spellStart"/>
            <w:proofErr w:type="gramStart"/>
            <w:r w:rsidRPr="00352CC8">
              <w:rPr>
                <w:lang w:val="en-CA"/>
              </w:rPr>
              <w:t>Neo.SmartContract.Framework.SmartContract</w:t>
            </w:r>
            <w:proofErr w:type="spellEnd"/>
            <w:proofErr w:type="gramEnd"/>
            <w:r w:rsidRPr="00352CC8">
              <w:rPr>
                <w:lang w:val="en-CA"/>
              </w:rPr>
              <w:t> class</w:t>
            </w:r>
          </w:p>
        </w:tc>
      </w:tr>
      <w:tr w:rsidR="00F14F37" w:rsidRPr="00352CC8" w14:paraId="4650DB7C"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DB2804" w14:textId="77777777" w:rsidR="00F14F37" w:rsidRPr="00352CC8" w:rsidRDefault="00F14F37" w:rsidP="003A0E9F">
            <w:pPr>
              <w:rPr>
                <w:lang w:val="en-CA"/>
              </w:rPr>
            </w:pPr>
            <w:r w:rsidRPr="00352CC8">
              <w:rPr>
                <w:noProof/>
                <w:lang w:val="en-CA"/>
              </w:rPr>
              <w:drawing>
                <wp:inline distT="0" distB="0" distL="0" distR="0" wp14:anchorId="2A41244B" wp14:editId="201A2864">
                  <wp:extent cx="304800" cy="304800"/>
                  <wp:effectExtent l="0" t="0" r="0" b="0"/>
                  <wp:docPr id="21550" name="Picture 21550" descr="L">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9B0F13" w14:textId="77777777" w:rsidR="00F14F37" w:rsidRPr="00352CC8" w:rsidRDefault="00F14F37" w:rsidP="003A0E9F">
            <w:pPr>
              <w:rPr>
                <w:lang w:val="en-CA"/>
              </w:rPr>
            </w:pPr>
            <w:proofErr w:type="spellStart"/>
            <w:r w:rsidRPr="00352CC8">
              <w:rPr>
                <w:lang w:val="en-CA"/>
              </w:rPr>
              <w:t>ExecutionStack</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E1BDA" w14:textId="77777777" w:rsidR="00F14F37" w:rsidRPr="00352CC8" w:rsidRDefault="00F14F37" w:rsidP="003A0E9F">
            <w:pPr>
              <w:rPr>
                <w:lang w:val="en-CA"/>
              </w:rPr>
            </w:pPr>
            <w:r w:rsidRPr="00352CC8">
              <w:rPr>
                <w:lang w:val="en-CA"/>
              </w:rPr>
              <w:t>Execution engine data stack</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9F4CC4" w14:textId="77777777" w:rsidR="00F14F37" w:rsidRPr="00352CC8" w:rsidRDefault="00F14F37" w:rsidP="003A0E9F">
            <w:pPr>
              <w:rPr>
                <w:lang w:val="en-CA"/>
              </w:rPr>
            </w:pPr>
            <w:r w:rsidRPr="00352CC8">
              <w:rPr>
                <w:lang w:val="en-CA"/>
              </w:rPr>
              <w:t>-</w:t>
            </w:r>
          </w:p>
        </w:tc>
      </w:tr>
      <w:tr w:rsidR="00F14F37" w:rsidRPr="00352CC8" w14:paraId="3D7F7DE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10D8C" w14:textId="77777777" w:rsidR="00F14F37" w:rsidRPr="00352CC8" w:rsidRDefault="00F14F37" w:rsidP="003A0E9F">
            <w:pPr>
              <w:rPr>
                <w:lang w:val="en-CA"/>
              </w:rPr>
            </w:pPr>
            <w:r w:rsidRPr="00352CC8">
              <w:rPr>
                <w:noProof/>
                <w:lang w:val="en-CA"/>
              </w:rPr>
              <w:drawing>
                <wp:inline distT="0" distB="0" distL="0" distR="0" wp14:anchorId="268C4152" wp14:editId="6DB2BB15">
                  <wp:extent cx="304800" cy="304800"/>
                  <wp:effectExtent l="0" t="0" r="0" b="0"/>
                  <wp:docPr id="21549" name="Picture 21549" descr="M">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71841B" w14:textId="77777777" w:rsidR="00F14F37" w:rsidRPr="00352CC8" w:rsidRDefault="00F14F37" w:rsidP="003A0E9F">
            <w:pPr>
              <w:rPr>
                <w:lang w:val="en-CA"/>
              </w:rPr>
            </w:pPr>
            <w:proofErr w:type="spellStart"/>
            <w:r w:rsidRPr="00352CC8">
              <w:rPr>
                <w:lang w:val="en-CA"/>
              </w:rPr>
              <w:t>VMState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5EE42" w14:textId="77777777" w:rsidR="00F14F37" w:rsidRPr="00352CC8" w:rsidRDefault="00F14F37" w:rsidP="003A0E9F">
            <w:pPr>
              <w:rPr>
                <w:lang w:val="en-CA"/>
              </w:rPr>
            </w:pPr>
            <w:r w:rsidRPr="00352CC8">
              <w:rPr>
                <w:lang w:val="en-CA"/>
              </w:rPr>
              <w:t>Virtual machine current state (HALT, FAULT, BREAK)</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F2038F" w14:textId="77777777" w:rsidR="00F14F37" w:rsidRPr="00352CC8" w:rsidRDefault="00F14F37" w:rsidP="003A0E9F">
            <w:pPr>
              <w:rPr>
                <w:lang w:val="en-CA"/>
              </w:rPr>
            </w:pPr>
            <w:r w:rsidRPr="00352CC8">
              <w:rPr>
                <w:lang w:val="en-CA"/>
              </w:rPr>
              <w:t>-</w:t>
            </w:r>
          </w:p>
        </w:tc>
      </w:tr>
      <w:tr w:rsidR="00F14F37" w:rsidRPr="00352CC8" w14:paraId="783732EC"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0D2788" w14:textId="77777777" w:rsidR="00F14F37" w:rsidRPr="00352CC8" w:rsidRDefault="00F14F37" w:rsidP="003A0E9F">
            <w:pPr>
              <w:rPr>
                <w:lang w:val="en-CA"/>
              </w:rPr>
            </w:pPr>
            <w:r w:rsidRPr="00352CC8">
              <w:rPr>
                <w:noProof/>
                <w:lang w:val="en-CA"/>
              </w:rPr>
              <w:drawing>
                <wp:inline distT="0" distB="0" distL="0" distR="0" wp14:anchorId="7CBFFBBA" wp14:editId="6C290C5F">
                  <wp:extent cx="304800" cy="304800"/>
                  <wp:effectExtent l="0" t="0" r="0" b="0"/>
                  <wp:docPr id="21548" name="Picture 21548" descr="N">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283D8" w14:textId="77777777" w:rsidR="00F14F37" w:rsidRPr="00352CC8" w:rsidRDefault="00F14F37" w:rsidP="003A0E9F">
            <w:pPr>
              <w:rPr>
                <w:lang w:val="en-CA"/>
              </w:rPr>
            </w:pPr>
            <w:proofErr w:type="spellStart"/>
            <w:r w:rsidRPr="00352CC8">
              <w:rPr>
                <w:lang w:val="en-CA"/>
              </w:rPr>
              <w:t>ScriptTable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8BD79" w14:textId="77777777" w:rsidR="00F14F37" w:rsidRPr="00352CC8" w:rsidRDefault="00F14F37" w:rsidP="003A0E9F">
            <w:pPr>
              <w:rPr>
                <w:lang w:val="en-CA"/>
              </w:rPr>
            </w:pPr>
            <w:r w:rsidRPr="00352CC8">
              <w:rPr>
                <w:lang w:val="en-CA"/>
              </w:rPr>
              <w:t>Virtual machine script table of callable scripts</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9BA28" w14:textId="77777777" w:rsidR="00F14F37" w:rsidRPr="00352CC8" w:rsidRDefault="00F14F37" w:rsidP="003A0E9F">
            <w:pPr>
              <w:rPr>
                <w:lang w:val="en-CA"/>
              </w:rPr>
            </w:pPr>
            <w:r w:rsidRPr="00352CC8">
              <w:rPr>
                <w:lang w:val="en-CA"/>
              </w:rPr>
              <w:t>-</w:t>
            </w:r>
          </w:p>
        </w:tc>
      </w:tr>
      <w:tr w:rsidR="00F14F37" w:rsidRPr="00352CC8" w14:paraId="739ED67B"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96FE2" w14:textId="77777777" w:rsidR="00F14F37" w:rsidRPr="00352CC8" w:rsidRDefault="00F14F37" w:rsidP="003A0E9F">
            <w:pPr>
              <w:rPr>
                <w:lang w:val="en-CA"/>
              </w:rPr>
            </w:pPr>
            <w:r w:rsidRPr="00352CC8">
              <w:rPr>
                <w:noProof/>
                <w:lang w:val="en-CA"/>
              </w:rPr>
              <w:drawing>
                <wp:inline distT="0" distB="0" distL="0" distR="0" wp14:anchorId="7DCC97D0" wp14:editId="2CE8F7C8">
                  <wp:extent cx="304800" cy="304800"/>
                  <wp:effectExtent l="0" t="0" r="0" b="0"/>
                  <wp:docPr id="21547" name="Picture 21547" descr="O">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O">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361D87" w14:textId="77777777" w:rsidR="00F14F37" w:rsidRPr="00352CC8" w:rsidRDefault="00F14F37" w:rsidP="003A0E9F">
            <w:pPr>
              <w:rPr>
                <w:lang w:val="en-CA"/>
              </w:rPr>
            </w:pPr>
            <w:proofErr w:type="spellStart"/>
            <w:r w:rsidRPr="00352CC8">
              <w:rPr>
                <w:lang w:val="en-CA"/>
              </w:rPr>
              <w:t>InteropService</w:t>
            </w:r>
            <w:proofErr w:type="spellEnd"/>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17713A" w14:textId="77777777" w:rsidR="00F14F37" w:rsidRPr="00352CC8" w:rsidRDefault="00F14F37" w:rsidP="003A0E9F">
            <w:pPr>
              <w:rPr>
                <w:lang w:val="en-CA"/>
              </w:rPr>
            </w:pPr>
            <w:r w:rsidRPr="00352CC8">
              <w:rPr>
                <w:lang w:val="en-CA"/>
              </w:rPr>
              <w:t xml:space="preserve">Interop service layer for everything that isn't one of the basic execution </w:t>
            </w:r>
            <w:r w:rsidRPr="00352CC8">
              <w:rPr>
                <w:lang w:val="en-CA"/>
              </w:rPr>
              <w:lastRenderedPageBreak/>
              <w:t>engine capabilities (see above)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5F85DA" w14:textId="77777777" w:rsidR="00F14F37" w:rsidRPr="00352CC8" w:rsidRDefault="00F14F37" w:rsidP="003A0E9F">
            <w:pPr>
              <w:rPr>
                <w:lang w:val="en-CA"/>
              </w:rPr>
            </w:pPr>
            <w:r w:rsidRPr="00352CC8">
              <w:rPr>
                <w:lang w:val="en-CA"/>
              </w:rPr>
              <w:lastRenderedPageBreak/>
              <w:t>-</w:t>
            </w:r>
          </w:p>
        </w:tc>
      </w:tr>
      <w:tr w:rsidR="00F14F37" w:rsidRPr="00352CC8" w14:paraId="021A48C8"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97282B" w14:textId="77777777" w:rsidR="00F14F37" w:rsidRPr="00352CC8" w:rsidRDefault="00F14F37" w:rsidP="003A0E9F">
            <w:pPr>
              <w:rPr>
                <w:lang w:val="en-CA"/>
              </w:rPr>
            </w:pPr>
            <w:r w:rsidRPr="00352CC8">
              <w:rPr>
                <w:noProof/>
                <w:lang w:val="en-CA"/>
              </w:rPr>
              <w:drawing>
                <wp:inline distT="0" distB="0" distL="0" distR="0" wp14:anchorId="007678D2" wp14:editId="5C05B680">
                  <wp:extent cx="304800" cy="304800"/>
                  <wp:effectExtent l="0" t="0" r="0" b="0"/>
                  <wp:docPr id="21546" name="Picture 21546" descr="P">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CBA49" w14:textId="77777777" w:rsidR="00F14F37" w:rsidRPr="00352CC8" w:rsidRDefault="00F14F37" w:rsidP="003A0E9F">
            <w:pPr>
              <w:rPr>
                <w:lang w:val="en-CA"/>
              </w:rPr>
            </w:pPr>
            <w:r w:rsidRPr="00352CC8">
              <w:rPr>
                <w:lang w:val="en-CA"/>
              </w:rPr>
              <w:t>Account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B352FF" w14:textId="77777777" w:rsidR="00F14F37" w:rsidRPr="00352CC8" w:rsidRDefault="00F14F37" w:rsidP="003A0E9F">
            <w:pPr>
              <w:rPr>
                <w:lang w:val="en-CA"/>
              </w:rPr>
            </w:pPr>
            <w:r w:rsidRPr="00352CC8">
              <w:rPr>
                <w:lang w:val="en-CA"/>
              </w:rPr>
              <w:t>Account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83B743"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.Neo.Account</w:t>
            </w:r>
            <w:proofErr w:type="spellEnd"/>
            <w:r w:rsidRPr="00352CC8">
              <w:rPr>
                <w:lang w:val="en-CA"/>
              </w:rPr>
              <w:t> class</w:t>
            </w:r>
          </w:p>
        </w:tc>
      </w:tr>
      <w:tr w:rsidR="00F14F37" w:rsidRPr="00352CC8" w14:paraId="3BF0B200"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66C00D" w14:textId="77777777" w:rsidR="00F14F37" w:rsidRPr="00352CC8" w:rsidRDefault="00F14F37" w:rsidP="003A0E9F">
            <w:pPr>
              <w:rPr>
                <w:lang w:val="en-CA"/>
              </w:rPr>
            </w:pPr>
            <w:r w:rsidRPr="00352CC8">
              <w:rPr>
                <w:noProof/>
                <w:lang w:val="en-CA"/>
              </w:rPr>
              <w:drawing>
                <wp:inline distT="0" distB="0" distL="0" distR="0" wp14:anchorId="62373EC4" wp14:editId="7C6FCA94">
                  <wp:extent cx="304800" cy="304800"/>
                  <wp:effectExtent l="0" t="0" r="0" b="0"/>
                  <wp:docPr id="21545" name="Picture 21545" descr="Q">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290B0" w14:textId="77777777" w:rsidR="00F14F37" w:rsidRPr="00352CC8" w:rsidRDefault="00F14F37" w:rsidP="003A0E9F">
            <w:pPr>
              <w:rPr>
                <w:lang w:val="en-CA"/>
              </w:rPr>
            </w:pPr>
            <w:r w:rsidRPr="00352CC8">
              <w:rPr>
                <w:lang w:val="en-CA"/>
              </w:rPr>
              <w:t>Asset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D571E0" w14:textId="77777777" w:rsidR="00F14F37" w:rsidRPr="00352CC8" w:rsidRDefault="00F14F37" w:rsidP="003A0E9F">
            <w:pPr>
              <w:rPr>
                <w:lang w:val="en-CA"/>
              </w:rPr>
            </w:pPr>
            <w:r w:rsidRPr="00352CC8">
              <w:rPr>
                <w:lang w:val="en-CA"/>
              </w:rPr>
              <w:t>Asset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E7239"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.Neo.Asset</w:t>
            </w:r>
            <w:proofErr w:type="spellEnd"/>
            <w:r w:rsidRPr="00352CC8">
              <w:rPr>
                <w:lang w:val="en-CA"/>
              </w:rPr>
              <w:t> class</w:t>
            </w:r>
          </w:p>
        </w:tc>
      </w:tr>
      <w:tr w:rsidR="00F14F37" w:rsidRPr="00352CC8" w14:paraId="61F0694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E973CF" w14:textId="77777777" w:rsidR="00F14F37" w:rsidRPr="00352CC8" w:rsidRDefault="00F14F37" w:rsidP="003A0E9F">
            <w:pPr>
              <w:rPr>
                <w:lang w:val="en-CA"/>
              </w:rPr>
            </w:pPr>
            <w:r w:rsidRPr="00352CC8">
              <w:rPr>
                <w:noProof/>
                <w:lang w:val="en-CA"/>
              </w:rPr>
              <w:drawing>
                <wp:inline distT="0" distB="0" distL="0" distR="0" wp14:anchorId="67BB86C0" wp14:editId="202D5EAD">
                  <wp:extent cx="304800" cy="304800"/>
                  <wp:effectExtent l="0" t="0" r="0" b="0"/>
                  <wp:docPr id="21544" name="Picture 21544" descr="R">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C7C73" w14:textId="77777777" w:rsidR="00F14F37" w:rsidRPr="00352CC8" w:rsidRDefault="00F14F37" w:rsidP="003A0E9F">
            <w:pPr>
              <w:rPr>
                <w:lang w:val="en-CA"/>
              </w:rPr>
            </w:pPr>
            <w:r w:rsidRPr="00352CC8">
              <w:rPr>
                <w:lang w:val="en-CA"/>
              </w:rPr>
              <w:t>Block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F4716" w14:textId="77777777" w:rsidR="00F14F37" w:rsidRPr="00352CC8" w:rsidRDefault="00F14F37" w:rsidP="003A0E9F">
            <w:pPr>
              <w:rPr>
                <w:lang w:val="en-CA"/>
              </w:rPr>
            </w:pPr>
            <w:r w:rsidRPr="00352CC8">
              <w:rPr>
                <w:lang w:val="en-CA"/>
              </w:rPr>
              <w:t>Block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26BB68"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.Neo.Block</w:t>
            </w:r>
            <w:proofErr w:type="spellEnd"/>
            <w:r w:rsidRPr="00352CC8">
              <w:rPr>
                <w:lang w:val="en-CA"/>
              </w:rPr>
              <w:t> class</w:t>
            </w:r>
          </w:p>
        </w:tc>
      </w:tr>
      <w:tr w:rsidR="00F14F37" w:rsidRPr="00352CC8" w14:paraId="662B6EEB"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02F911" w14:textId="77777777" w:rsidR="00F14F37" w:rsidRPr="00352CC8" w:rsidRDefault="00F14F37" w:rsidP="003A0E9F">
            <w:pPr>
              <w:rPr>
                <w:lang w:val="en-CA"/>
              </w:rPr>
            </w:pPr>
            <w:r w:rsidRPr="00352CC8">
              <w:rPr>
                <w:noProof/>
                <w:lang w:val="en-CA"/>
              </w:rPr>
              <w:drawing>
                <wp:inline distT="0" distB="0" distL="0" distR="0" wp14:anchorId="0795CE0B" wp14:editId="190E4282">
                  <wp:extent cx="304800" cy="304800"/>
                  <wp:effectExtent l="0" t="0" r="0" b="0"/>
                  <wp:docPr id="21543" name="Picture 21543" descr="S">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9F731" w14:textId="77777777" w:rsidR="00F14F37" w:rsidRPr="00352CC8" w:rsidRDefault="00F14F37" w:rsidP="003A0E9F">
            <w:pPr>
              <w:rPr>
                <w:lang w:val="en-CA"/>
              </w:rPr>
            </w:pPr>
            <w:r w:rsidRPr="00352CC8">
              <w:rPr>
                <w:lang w:val="en-CA"/>
              </w:rPr>
              <w:t>Blockchain Service, Header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CC97F" w14:textId="77777777" w:rsidR="00F14F37" w:rsidRPr="00352CC8" w:rsidRDefault="00F14F37" w:rsidP="003A0E9F">
            <w:pPr>
              <w:rPr>
                <w:lang w:val="en-CA"/>
              </w:rPr>
            </w:pPr>
            <w:r w:rsidRPr="00352CC8">
              <w:rPr>
                <w:lang w:val="en-CA"/>
              </w:rPr>
              <w:t>Blockchain and Header services</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AFDE8" w14:textId="77777777" w:rsidR="00F14F37" w:rsidRPr="00352CC8" w:rsidRDefault="00F14F37" w:rsidP="003A0E9F">
            <w:pPr>
              <w:rPr>
                <w:lang w:val="en-CA"/>
              </w:rPr>
            </w:pPr>
            <w:proofErr w:type="gramStart"/>
            <w:r w:rsidRPr="00352CC8">
              <w:rPr>
                <w:lang w:val="en-CA"/>
              </w:rPr>
              <w:t>Neo.SmartContract.Framework.Services</w:t>
            </w:r>
            <w:proofErr w:type="gramEnd"/>
            <w:r w:rsidRPr="00352CC8">
              <w:rPr>
                <w:lang w:val="en-CA"/>
              </w:rPr>
              <w:t>.Neo.Blockchain class, Neo.SmartContract.Framework.Services.Neo.Header class</w:t>
            </w:r>
          </w:p>
        </w:tc>
      </w:tr>
      <w:tr w:rsidR="00F14F37" w:rsidRPr="00352CC8" w14:paraId="47F145DE"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4B0BB5" w14:textId="77777777" w:rsidR="00F14F37" w:rsidRPr="00352CC8" w:rsidRDefault="00F14F37" w:rsidP="003A0E9F">
            <w:pPr>
              <w:rPr>
                <w:lang w:val="en-CA"/>
              </w:rPr>
            </w:pPr>
            <w:r w:rsidRPr="00352CC8">
              <w:rPr>
                <w:noProof/>
                <w:lang w:val="en-CA"/>
              </w:rPr>
              <w:drawing>
                <wp:inline distT="0" distB="0" distL="0" distR="0" wp14:anchorId="531A25C7" wp14:editId="2D28381C">
                  <wp:extent cx="304800" cy="304800"/>
                  <wp:effectExtent l="0" t="0" r="0" b="0"/>
                  <wp:docPr id="21542" name="Picture 21542" descr="T">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0CEC87" w14:textId="77777777" w:rsidR="00F14F37" w:rsidRPr="00352CC8" w:rsidRDefault="00F14F37" w:rsidP="003A0E9F">
            <w:pPr>
              <w:rPr>
                <w:lang w:val="en-CA"/>
              </w:rPr>
            </w:pPr>
            <w:r w:rsidRPr="00352CC8">
              <w:rPr>
                <w:lang w:val="en-CA"/>
              </w:rPr>
              <w:t>Contract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AE5B5" w14:textId="77777777" w:rsidR="00F14F37" w:rsidRPr="00352CC8" w:rsidRDefault="00F14F37" w:rsidP="003A0E9F">
            <w:pPr>
              <w:rPr>
                <w:lang w:val="en-CA"/>
              </w:rPr>
            </w:pPr>
            <w:r w:rsidRPr="00352CC8">
              <w:rPr>
                <w:lang w:val="en-CA"/>
              </w:rPr>
              <w:t>Contract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AB5BE6"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.Neo.Contract</w:t>
            </w:r>
            <w:proofErr w:type="spellEnd"/>
            <w:r w:rsidRPr="00352CC8">
              <w:rPr>
                <w:lang w:val="en-CA"/>
              </w:rPr>
              <w:t> class</w:t>
            </w:r>
          </w:p>
        </w:tc>
      </w:tr>
      <w:tr w:rsidR="00F14F37" w:rsidRPr="00352CC8" w14:paraId="46DF9972"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124226" w14:textId="77777777" w:rsidR="00F14F37" w:rsidRPr="00352CC8" w:rsidRDefault="00F14F37" w:rsidP="003A0E9F">
            <w:pPr>
              <w:rPr>
                <w:lang w:val="en-CA"/>
              </w:rPr>
            </w:pPr>
            <w:r w:rsidRPr="00352CC8">
              <w:rPr>
                <w:noProof/>
                <w:lang w:val="en-CA"/>
              </w:rPr>
              <w:drawing>
                <wp:inline distT="0" distB="0" distL="0" distR="0" wp14:anchorId="7AFD4476" wp14:editId="61386F35">
                  <wp:extent cx="304800" cy="304800"/>
                  <wp:effectExtent l="0" t="0" r="0" b="0"/>
                  <wp:docPr id="21541" name="Picture 21541" descr="U">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805FE1" w14:textId="77777777" w:rsidR="00F14F37" w:rsidRPr="00352CC8" w:rsidRDefault="00F14F37" w:rsidP="003A0E9F">
            <w:pPr>
              <w:rPr>
                <w:lang w:val="en-CA"/>
              </w:rPr>
            </w:pPr>
            <w:r w:rsidRPr="00352CC8">
              <w:rPr>
                <w:lang w:val="en-CA"/>
              </w:rPr>
              <w:t>Runtime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EB1DCA" w14:textId="77777777" w:rsidR="00F14F37" w:rsidRPr="00352CC8" w:rsidRDefault="00F14F37" w:rsidP="003A0E9F">
            <w:pPr>
              <w:rPr>
                <w:lang w:val="en-CA"/>
              </w:rPr>
            </w:pPr>
            <w:r w:rsidRPr="00352CC8">
              <w:rPr>
                <w:lang w:val="en-CA"/>
              </w:rPr>
              <w:t>Runtime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E2D3AF"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.Neo.Runtime</w:t>
            </w:r>
            <w:proofErr w:type="spellEnd"/>
            <w:r w:rsidRPr="00352CC8">
              <w:rPr>
                <w:lang w:val="en-CA"/>
              </w:rPr>
              <w:t> class</w:t>
            </w:r>
          </w:p>
        </w:tc>
      </w:tr>
      <w:tr w:rsidR="00F14F37" w:rsidRPr="00352CC8" w14:paraId="75AA6260"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0E7F16" w14:textId="77777777" w:rsidR="00F14F37" w:rsidRPr="00352CC8" w:rsidRDefault="00F14F37" w:rsidP="003A0E9F">
            <w:pPr>
              <w:rPr>
                <w:lang w:val="en-CA"/>
              </w:rPr>
            </w:pPr>
            <w:r w:rsidRPr="00352CC8">
              <w:rPr>
                <w:noProof/>
                <w:lang w:val="en-CA"/>
              </w:rPr>
              <w:lastRenderedPageBreak/>
              <w:drawing>
                <wp:inline distT="0" distB="0" distL="0" distR="0" wp14:anchorId="4D0F2656" wp14:editId="593E822A">
                  <wp:extent cx="304800" cy="304800"/>
                  <wp:effectExtent l="0" t="0" r="0" b="0"/>
                  <wp:docPr id="21540" name="Picture 21540" descr="X">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X">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2E2C35" w14:textId="77777777" w:rsidR="00F14F37" w:rsidRPr="00352CC8" w:rsidRDefault="00F14F37" w:rsidP="003A0E9F">
            <w:pPr>
              <w:rPr>
                <w:lang w:val="en-CA"/>
              </w:rPr>
            </w:pPr>
            <w:r w:rsidRPr="00352CC8">
              <w:rPr>
                <w:lang w:val="en-CA"/>
              </w:rPr>
              <w:t>Storage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62D673" w14:textId="77777777" w:rsidR="00F14F37" w:rsidRPr="00352CC8" w:rsidRDefault="00F14F37" w:rsidP="003A0E9F">
            <w:pPr>
              <w:rPr>
                <w:lang w:val="en-CA"/>
              </w:rPr>
            </w:pPr>
            <w:r w:rsidRPr="00352CC8">
              <w:rPr>
                <w:lang w:val="en-CA"/>
              </w:rPr>
              <w:t>Storage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C9FAE2"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.Neo.Storage</w:t>
            </w:r>
            <w:proofErr w:type="spellEnd"/>
            <w:r w:rsidRPr="00352CC8">
              <w:rPr>
                <w:lang w:val="en-CA"/>
              </w:rPr>
              <w:t> class</w:t>
            </w:r>
          </w:p>
        </w:tc>
      </w:tr>
      <w:tr w:rsidR="00F14F37" w:rsidRPr="00352CC8" w14:paraId="300746ED"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8CF882" w14:textId="77777777" w:rsidR="00F14F37" w:rsidRPr="00352CC8" w:rsidRDefault="00F14F37" w:rsidP="003A0E9F">
            <w:pPr>
              <w:rPr>
                <w:lang w:val="en-CA"/>
              </w:rPr>
            </w:pPr>
            <w:r w:rsidRPr="00352CC8">
              <w:rPr>
                <w:noProof/>
                <w:lang w:val="en-CA"/>
              </w:rPr>
              <w:drawing>
                <wp:inline distT="0" distB="0" distL="0" distR="0" wp14:anchorId="4E1465B1" wp14:editId="7F8E085F">
                  <wp:extent cx="304800" cy="304800"/>
                  <wp:effectExtent l="0" t="0" r="0" b="0"/>
                  <wp:docPr id="21539" name="Picture 21539" descr="Y">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Y">
                            <a:hlinkClick r:id="rId7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2661FA" w14:textId="77777777" w:rsidR="00F14F37" w:rsidRPr="00352CC8" w:rsidRDefault="00F14F37" w:rsidP="003A0E9F">
            <w:pPr>
              <w:rPr>
                <w:lang w:val="en-CA"/>
              </w:rPr>
            </w:pPr>
            <w:r w:rsidRPr="00352CC8">
              <w:rPr>
                <w:lang w:val="en-CA"/>
              </w:rPr>
              <w:t>Validator Service</w:t>
            </w:r>
          </w:p>
        </w:tc>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989FE" w14:textId="77777777" w:rsidR="00F14F37" w:rsidRPr="00352CC8" w:rsidRDefault="00F14F37" w:rsidP="003A0E9F">
            <w:pPr>
              <w:rPr>
                <w:lang w:val="en-CA"/>
              </w:rPr>
            </w:pPr>
            <w:r w:rsidRPr="00352CC8">
              <w:rPr>
                <w:lang w:val="en-CA"/>
              </w:rPr>
              <w:t>Validator service</w:t>
            </w:r>
          </w:p>
        </w:tc>
        <w:tc>
          <w:tcPr>
            <w:tcW w:w="298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F8467" w14:textId="77777777" w:rsidR="00F14F37" w:rsidRPr="00352CC8" w:rsidRDefault="00F14F37" w:rsidP="003A0E9F">
            <w:pPr>
              <w:rPr>
                <w:lang w:val="en-CA"/>
              </w:rPr>
            </w:pPr>
            <w:proofErr w:type="spellStart"/>
            <w:proofErr w:type="gramStart"/>
            <w:r w:rsidRPr="00352CC8">
              <w:rPr>
                <w:lang w:val="en-CA"/>
              </w:rPr>
              <w:t>Neo.SmartContract.Framework.Services</w:t>
            </w:r>
            <w:proofErr w:type="gramEnd"/>
            <w:r w:rsidRPr="00352CC8">
              <w:rPr>
                <w:lang w:val="en-CA"/>
              </w:rPr>
              <w:t>.Neo.Validator</w:t>
            </w:r>
            <w:proofErr w:type="spellEnd"/>
            <w:r w:rsidRPr="00352CC8">
              <w:rPr>
                <w:lang w:val="en-CA"/>
              </w:rPr>
              <w:t> class</w:t>
            </w:r>
          </w:p>
        </w:tc>
      </w:tr>
      <w:tr w:rsidR="00F14F37" w:rsidRPr="00352CC8" w14:paraId="0572B9E9" w14:textId="77777777" w:rsidTr="003A0E9F">
        <w:tc>
          <w:tcPr>
            <w:tcW w:w="9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38ADF8" w14:textId="77777777" w:rsidR="00F14F37" w:rsidRPr="00352CC8" w:rsidRDefault="00F14F37" w:rsidP="003A0E9F">
            <w:pPr>
              <w:rPr>
                <w:lang w:val="en-CA"/>
              </w:rPr>
            </w:pPr>
            <w:r w:rsidRPr="00352CC8">
              <w:rPr>
                <w:noProof/>
                <w:lang w:val="en-CA"/>
              </w:rPr>
              <w:drawing>
                <wp:inline distT="0" distB="0" distL="0" distR="0" wp14:anchorId="06E412E3" wp14:editId="76B53101">
                  <wp:extent cx="304800" cy="304800"/>
                  <wp:effectExtent l="0" t="0" r="0" b="0"/>
                  <wp:docPr id="21538" name="Picture 21538" descr="Z">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Z">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2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76BB96" w14:textId="77777777" w:rsidR="00F14F37" w:rsidRPr="00352CC8" w:rsidRDefault="00F14F37" w:rsidP="003A0E9F">
            <w:pPr>
              <w:rPr>
                <w:lang w:val="en-CA"/>
              </w:rPr>
            </w:pPr>
            <w:r w:rsidRPr="00352CC8">
              <w:rPr>
                <w:lang w:val="en-CA"/>
              </w:rPr>
              <w:t>Blockchain State</w:t>
            </w:r>
          </w:p>
        </w:tc>
        <w:tc>
          <w:tcPr>
            <w:tcW w:w="2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07680C" w14:textId="77777777" w:rsidR="00F14F37" w:rsidRPr="00352CC8" w:rsidRDefault="00F14F37" w:rsidP="003A0E9F">
            <w:pPr>
              <w:rPr>
                <w:lang w:val="en-CA"/>
              </w:rPr>
            </w:pPr>
            <w:r w:rsidRPr="00352CC8">
              <w:rPr>
                <w:lang w:val="en-CA"/>
              </w:rPr>
              <w:t>Distributed ledger</w:t>
            </w:r>
          </w:p>
        </w:tc>
        <w:tc>
          <w:tcPr>
            <w:tcW w:w="298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2F6642" w14:textId="77777777" w:rsidR="00F14F37" w:rsidRPr="00352CC8" w:rsidRDefault="00F14F37" w:rsidP="003A0E9F">
            <w:pPr>
              <w:rPr>
                <w:lang w:val="en-CA"/>
              </w:rPr>
            </w:pPr>
            <w:r w:rsidRPr="00352CC8">
              <w:rPr>
                <w:lang w:val="en-CA"/>
              </w:rPr>
              <w:t>-</w:t>
            </w:r>
          </w:p>
        </w:tc>
      </w:tr>
    </w:tbl>
    <w:p w14:paraId="1D52E182" w14:textId="77777777" w:rsidR="00F14F37" w:rsidRDefault="00F14F37" w:rsidP="00F14F37"/>
    <w:p w14:paraId="5BF3EF3F" w14:textId="77777777" w:rsidR="00F14F37" w:rsidRDefault="00F14F37" w:rsidP="006418E5"/>
    <w:p w14:paraId="303D7660" w14:textId="29EC9931" w:rsidR="006418E5" w:rsidRDefault="006418E5" w:rsidP="00AB5CE6">
      <w:pPr>
        <w:pStyle w:val="Heading1Numbered"/>
      </w:pPr>
      <w:bookmarkStart w:id="33" w:name="_Toc506981433"/>
      <w:r>
        <w:lastRenderedPageBreak/>
        <w:t>About the Author</w:t>
      </w:r>
      <w:bookmarkEnd w:id="33"/>
    </w:p>
    <w:p w14:paraId="74BDA49F" w14:textId="7828A2FE" w:rsidR="00AB5CE6" w:rsidRDefault="00AB5CE6" w:rsidP="00AB5CE6">
      <w:pPr>
        <w:pStyle w:val="Heading2Numbered"/>
      </w:pPr>
      <w:bookmarkStart w:id="34" w:name="_Toc506981434"/>
      <w:r>
        <w:t>Michael Herman</w:t>
      </w:r>
      <w:bookmarkEnd w:id="34"/>
    </w:p>
    <w:p w14:paraId="4A01D379" w14:textId="43E6ADAC" w:rsidR="00AB5CE6" w:rsidRPr="00AB5CE6" w:rsidRDefault="00AB5CE6" w:rsidP="00AB5CE6">
      <w:r>
        <w:t>TODO</w:t>
      </w:r>
    </w:p>
    <w:p w14:paraId="5FBE03E5" w14:textId="77777777" w:rsidR="00AB5CE6" w:rsidRPr="006418E5" w:rsidRDefault="00AB5CE6" w:rsidP="006418E5"/>
    <w:p w14:paraId="40B9BC02" w14:textId="77777777" w:rsidR="006418E5" w:rsidRPr="006418E5" w:rsidRDefault="006418E5" w:rsidP="006418E5"/>
    <w:sectPr w:rsidR="006418E5" w:rsidRPr="006418E5" w:rsidSect="006D5732">
      <w:footerReference w:type="default" r:id="rId75"/>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09FF9" w14:textId="77777777" w:rsidR="00B97802" w:rsidRDefault="00B97802">
      <w:pPr>
        <w:spacing w:before="0" w:after="0" w:line="240" w:lineRule="auto"/>
      </w:pPr>
      <w:r>
        <w:separator/>
      </w:r>
    </w:p>
  </w:endnote>
  <w:endnote w:type="continuationSeparator" w:id="0">
    <w:p w14:paraId="5C39EBE1" w14:textId="77777777" w:rsidR="00B97802" w:rsidRDefault="00B978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05B2" w14:textId="6C6CA079" w:rsidR="00611A2F" w:rsidRDefault="00611A2F"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2D0C49">
      <w:rPr>
        <w:noProof/>
      </w:rPr>
      <w:t>30</w:t>
    </w:r>
    <w:r>
      <w:fldChar w:fldCharType="end"/>
    </w:r>
  </w:p>
  <w:tbl>
    <w:tblPr>
      <w:tblW w:w="9587" w:type="dxa"/>
      <w:tblInd w:w="-227" w:type="dxa"/>
      <w:tblLayout w:type="fixed"/>
      <w:tblLook w:val="01E0" w:firstRow="1" w:lastRow="1" w:firstColumn="1" w:lastColumn="1" w:noHBand="0" w:noVBand="0"/>
    </w:tblPr>
    <w:tblGrid>
      <w:gridCol w:w="9587"/>
    </w:tblGrid>
    <w:tr w:rsidR="00611A2F" w:rsidRPr="00C831C4" w14:paraId="6B8905B6" w14:textId="77777777" w:rsidTr="00D87D77">
      <w:tc>
        <w:tcPr>
          <w:tcW w:w="9587" w:type="dxa"/>
        </w:tcPr>
        <w:bookmarkStart w:id="35" w:name="_Toc227064252"/>
        <w:p w14:paraId="6B8905B3" w14:textId="377C208F" w:rsidR="00611A2F" w:rsidRDefault="00611A2F" w:rsidP="00C14C70">
          <w:pPr>
            <w:pStyle w:val="Footer"/>
            <w:ind w:firstLine="119"/>
          </w:pPr>
          <w:sdt>
            <w:sdtPr>
              <w:alias w:val="Title"/>
              <w:id w:val="685644676"/>
              <w:dataBinding w:prefixMappings="xmlns:ns0='http://purl.org/dc/elements/1.1/' xmlns:ns1='http://schemas.openxmlformats.org/package/2006/metadata/core-properties' " w:xpath="/ns1:coreProperties[1]/ns0:title[1]" w:storeItemID="{6C3C8BC8-F283-45AE-878A-BAB7291924A1}"/>
              <w:text/>
            </w:sdtPr>
            <w:sdtContent>
              <w:r>
                <w:t>NEO Community Bluepaper*</w:t>
              </w:r>
            </w:sdtContent>
          </w:sdt>
          <w:r>
            <w:t xml:space="preserve">, </w:t>
          </w:r>
          <w:sdt>
            <w:sdtPr>
              <w:alias w:val="Subject"/>
              <w:tag w:val=""/>
              <w:id w:val="-678586752"/>
              <w:dataBinding w:prefixMappings="xmlns:ns0='http://purl.org/dc/elements/1.1/' xmlns:ns1='http://schemas.openxmlformats.org/package/2006/metadata/core-properties' " w:xpath="/ns1:coreProperties[1]/ns0:subject[1]" w:storeItemID="{6C3C8BC8-F283-45AE-878A-BAB7291924A1}"/>
              <w:text/>
            </w:sdtPr>
            <w:sdtContent>
              <w:r>
                <w:t xml:space="preserve">NEO Persistable Classes: An Efficient Object-Oriented Framework for </w:t>
              </w:r>
              <w:proofErr w:type="gramStart"/>
              <w:r>
                <w:t>C#.NEO</w:t>
              </w:r>
              <w:proofErr w:type="gramEnd"/>
              <w:r>
                <w:t xml:space="preserve"> Smart Contract Development</w:t>
              </w:r>
            </w:sdtContent>
          </w:sdt>
          <w:r>
            <w:t xml:space="preserve">, Version </w:t>
          </w:r>
          <w:sdt>
            <w:sdtPr>
              <w:alias w:val="Version"/>
              <w:tag w:val="Version"/>
              <w:id w:val="213860443"/>
              <w:placeholder>
                <w:docPart w:val="434ED9DBA2814195B97CB20631E2B832"/>
              </w:placeholder>
              <w15:dataBinding w:xpath="/root[1]/version[1]" w:storeItemID="{A7D598A9-AC5B-49BC-AE59-C7616FDA4C36}"/>
            </w:sdtPr>
            <w:sdtContent>
              <w:r>
                <w:t>1.0</w:t>
              </w:r>
            </w:sdtContent>
          </w:sdt>
          <w:r>
            <w:t xml:space="preserve">, </w:t>
          </w:r>
          <w:sdt>
            <w:sdtPr>
              <w:alias w:val="Status"/>
              <w:tag w:val="Status"/>
              <w:id w:val="610941264"/>
              <w:placeholder>
                <w:docPart w:val="434ED9DBA2814195B97CB20631E2B832"/>
              </w:placeholder>
              <w:dataBinding w:xpath="/root[1]/status[1]" w:storeItemID="{A7D598A9-AC5B-49BC-AE59-C7616FDA4C36}"/>
              <w:text/>
            </w:sdtPr>
            <w:sdtContent>
              <w:r>
                <w:rPr>
                  <w:lang w:val="en-GB"/>
                </w:rPr>
                <w:t>Release</w:t>
              </w:r>
            </w:sdtContent>
          </w:sdt>
          <w:r>
            <w:fldChar w:fldCharType="begin"/>
          </w:r>
          <w:r>
            <w:instrText xml:space="preserve"> DOCPROPERTY Status \* MERGEFORMAT </w:instrText>
          </w:r>
          <w:r>
            <w:fldChar w:fldCharType="end"/>
          </w:r>
        </w:p>
        <w:p w14:paraId="6B8905B5" w14:textId="3E64C8DB" w:rsidR="00611A2F" w:rsidRPr="00CC3F68" w:rsidRDefault="00611A2F" w:rsidP="00E842D8">
          <w:pPr>
            <w:pStyle w:val="Footer"/>
            <w:ind w:firstLine="119"/>
          </w:pPr>
          <w:r>
            <w:t xml:space="preserve">Prepared by </w:t>
          </w:r>
          <w:sdt>
            <w:sdtPr>
              <w:alias w:val="Author"/>
              <w:id w:val="283321773"/>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Content>
              <w:r>
                <w:t>Michael Herman (Toronto)</w:t>
              </w:r>
            </w:sdtContent>
          </w:sdt>
        </w:p>
      </w:tc>
    </w:tr>
    <w:bookmarkEnd w:id="35"/>
  </w:tbl>
  <w:p w14:paraId="6B8905B7" w14:textId="77777777" w:rsidR="00611A2F" w:rsidRPr="00CC3F68" w:rsidRDefault="00611A2F"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2057E" w14:textId="77777777" w:rsidR="00B97802" w:rsidRDefault="00B97802">
      <w:pPr>
        <w:spacing w:before="0" w:after="0" w:line="240" w:lineRule="auto"/>
      </w:pPr>
      <w:r>
        <w:separator/>
      </w:r>
    </w:p>
  </w:footnote>
  <w:footnote w:type="continuationSeparator" w:id="0">
    <w:p w14:paraId="6681B642" w14:textId="77777777" w:rsidR="00B97802" w:rsidRDefault="00B978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22AA45D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3C5C8F"/>
    <w:multiLevelType w:val="multilevel"/>
    <w:tmpl w:val="89248FD2"/>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737631"/>
    <w:multiLevelType w:val="hybridMultilevel"/>
    <w:tmpl w:val="A7D07E48"/>
    <w:lvl w:ilvl="0" w:tplc="65CEE582">
      <w:start w:val="1"/>
      <w:numFmt w:val="bullet"/>
      <w:pStyle w:val="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99043D"/>
    <w:multiLevelType w:val="hybridMultilevel"/>
    <w:tmpl w:val="6BFC2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273F5BDA"/>
    <w:multiLevelType w:val="multilevel"/>
    <w:tmpl w:val="9228A626"/>
    <w:numStyleLink w:val="Checklist"/>
  </w:abstractNum>
  <w:abstractNum w:abstractNumId="16" w15:restartNumberingAfterBreak="0">
    <w:nsid w:val="2DB83157"/>
    <w:multiLevelType w:val="hybridMultilevel"/>
    <w:tmpl w:val="2DBC0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8" w15:restartNumberingAfterBreak="0">
    <w:nsid w:val="3B1F5A63"/>
    <w:multiLevelType w:val="multilevel"/>
    <w:tmpl w:val="4C76D85C"/>
    <w:styleLink w:val="111111"/>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0"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2" w15:restartNumberingAfterBreak="0">
    <w:nsid w:val="53564B9E"/>
    <w:multiLevelType w:val="hybridMultilevel"/>
    <w:tmpl w:val="6C3CD190"/>
    <w:lvl w:ilvl="0" w:tplc="10090001">
      <w:start w:val="1"/>
      <w:numFmt w:val="bullet"/>
      <w:lvlText w:val=""/>
      <w:lvlJc w:val="left"/>
      <w:pPr>
        <w:ind w:left="1224" w:hanging="360"/>
      </w:pPr>
      <w:rPr>
        <w:rFonts w:ascii="Symbol" w:hAnsi="Symbol" w:hint="default"/>
      </w:rPr>
    </w:lvl>
    <w:lvl w:ilvl="1" w:tplc="10090003" w:tentative="1">
      <w:start w:val="1"/>
      <w:numFmt w:val="bullet"/>
      <w:lvlText w:val="o"/>
      <w:lvlJc w:val="left"/>
      <w:pPr>
        <w:ind w:left="1944" w:hanging="360"/>
      </w:pPr>
      <w:rPr>
        <w:rFonts w:ascii="Courier New" w:hAnsi="Courier New" w:cs="Courier New" w:hint="default"/>
      </w:rPr>
    </w:lvl>
    <w:lvl w:ilvl="2" w:tplc="10090005" w:tentative="1">
      <w:start w:val="1"/>
      <w:numFmt w:val="bullet"/>
      <w:lvlText w:val=""/>
      <w:lvlJc w:val="left"/>
      <w:pPr>
        <w:ind w:left="2664" w:hanging="360"/>
      </w:pPr>
      <w:rPr>
        <w:rFonts w:ascii="Wingdings" w:hAnsi="Wingdings" w:hint="default"/>
      </w:rPr>
    </w:lvl>
    <w:lvl w:ilvl="3" w:tplc="10090001" w:tentative="1">
      <w:start w:val="1"/>
      <w:numFmt w:val="bullet"/>
      <w:lvlText w:val=""/>
      <w:lvlJc w:val="left"/>
      <w:pPr>
        <w:ind w:left="3384" w:hanging="360"/>
      </w:pPr>
      <w:rPr>
        <w:rFonts w:ascii="Symbol" w:hAnsi="Symbol" w:hint="default"/>
      </w:rPr>
    </w:lvl>
    <w:lvl w:ilvl="4" w:tplc="10090003" w:tentative="1">
      <w:start w:val="1"/>
      <w:numFmt w:val="bullet"/>
      <w:lvlText w:val="o"/>
      <w:lvlJc w:val="left"/>
      <w:pPr>
        <w:ind w:left="4104" w:hanging="360"/>
      </w:pPr>
      <w:rPr>
        <w:rFonts w:ascii="Courier New" w:hAnsi="Courier New" w:cs="Courier New" w:hint="default"/>
      </w:rPr>
    </w:lvl>
    <w:lvl w:ilvl="5" w:tplc="10090005" w:tentative="1">
      <w:start w:val="1"/>
      <w:numFmt w:val="bullet"/>
      <w:lvlText w:val=""/>
      <w:lvlJc w:val="left"/>
      <w:pPr>
        <w:ind w:left="4824" w:hanging="360"/>
      </w:pPr>
      <w:rPr>
        <w:rFonts w:ascii="Wingdings" w:hAnsi="Wingdings" w:hint="default"/>
      </w:rPr>
    </w:lvl>
    <w:lvl w:ilvl="6" w:tplc="10090001" w:tentative="1">
      <w:start w:val="1"/>
      <w:numFmt w:val="bullet"/>
      <w:lvlText w:val=""/>
      <w:lvlJc w:val="left"/>
      <w:pPr>
        <w:ind w:left="5544" w:hanging="360"/>
      </w:pPr>
      <w:rPr>
        <w:rFonts w:ascii="Symbol" w:hAnsi="Symbol" w:hint="default"/>
      </w:rPr>
    </w:lvl>
    <w:lvl w:ilvl="7" w:tplc="10090003" w:tentative="1">
      <w:start w:val="1"/>
      <w:numFmt w:val="bullet"/>
      <w:lvlText w:val="o"/>
      <w:lvlJc w:val="left"/>
      <w:pPr>
        <w:ind w:left="6264" w:hanging="360"/>
      </w:pPr>
      <w:rPr>
        <w:rFonts w:ascii="Courier New" w:hAnsi="Courier New" w:cs="Courier New" w:hint="default"/>
      </w:rPr>
    </w:lvl>
    <w:lvl w:ilvl="8" w:tplc="10090005" w:tentative="1">
      <w:start w:val="1"/>
      <w:numFmt w:val="bullet"/>
      <w:lvlText w:val=""/>
      <w:lvlJc w:val="left"/>
      <w:pPr>
        <w:ind w:left="6984" w:hanging="360"/>
      </w:pPr>
      <w:rPr>
        <w:rFonts w:ascii="Wingdings" w:hAnsi="Wingdings" w:hint="default"/>
      </w:rPr>
    </w:lvl>
  </w:abstractNum>
  <w:abstractNum w:abstractNumId="23"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4"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98C4665"/>
    <w:multiLevelType w:val="hybridMultilevel"/>
    <w:tmpl w:val="C83E9B4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E567517"/>
    <w:multiLevelType w:val="hybridMultilevel"/>
    <w:tmpl w:val="831AE69A"/>
    <w:lvl w:ilvl="0" w:tplc="808866F0">
      <w:start w:val="1"/>
      <w:numFmt w:val="none"/>
      <w:pStyle w:val="AlertTip"/>
      <w:lvlText w:val="%1Tip"/>
      <w:lvlJc w:val="left"/>
      <w:pPr>
        <w:tabs>
          <w:tab w:val="num" w:pos="720"/>
        </w:tabs>
        <w:ind w:left="360" w:hanging="36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1"/>
  </w:num>
  <w:num w:numId="3">
    <w:abstractNumId w:val="24"/>
  </w:num>
  <w:num w:numId="4">
    <w:abstractNumId w:val="19"/>
  </w:num>
  <w:num w:numId="5">
    <w:abstractNumId w:val="23"/>
  </w:num>
  <w:num w:numId="6">
    <w:abstractNumId w:val="17"/>
  </w:num>
  <w:num w:numId="7">
    <w:abstractNumId w:val="15"/>
  </w:num>
  <w:num w:numId="8">
    <w:abstractNumId w:val="10"/>
  </w:num>
  <w:num w:numId="9">
    <w:abstractNumId w:val="9"/>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0">
    <w:abstractNumId w:val="20"/>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4"/>
  </w:num>
  <w:num w:numId="20">
    <w:abstractNumId w:val="18"/>
  </w:num>
  <w:num w:numId="21">
    <w:abstractNumId w:val="26"/>
  </w:num>
  <w:num w:numId="22">
    <w:abstractNumId w:val="13"/>
  </w:num>
  <w:num w:numId="23">
    <w:abstractNumId w:val="22"/>
  </w:num>
  <w:num w:numId="24">
    <w:abstractNumId w:val="12"/>
  </w:num>
  <w:num w:numId="25">
    <w:abstractNumId w:val="8"/>
  </w:num>
  <w:num w:numId="26">
    <w:abstractNumId w:val="25"/>
  </w:num>
  <w:num w:numId="2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stylePaneSortMethod w:val="0000"/>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441A"/>
    <w:rsid w:val="00012C9B"/>
    <w:rsid w:val="00014485"/>
    <w:rsid w:val="000154F4"/>
    <w:rsid w:val="00017357"/>
    <w:rsid w:val="000200EA"/>
    <w:rsid w:val="000203C1"/>
    <w:rsid w:val="00021C00"/>
    <w:rsid w:val="000261B2"/>
    <w:rsid w:val="00026877"/>
    <w:rsid w:val="00027EA9"/>
    <w:rsid w:val="00032A72"/>
    <w:rsid w:val="000348A1"/>
    <w:rsid w:val="0003663B"/>
    <w:rsid w:val="00053317"/>
    <w:rsid w:val="0005452B"/>
    <w:rsid w:val="0005494C"/>
    <w:rsid w:val="000554ED"/>
    <w:rsid w:val="000602CD"/>
    <w:rsid w:val="000610CB"/>
    <w:rsid w:val="0006339F"/>
    <w:rsid w:val="000643AB"/>
    <w:rsid w:val="000709DC"/>
    <w:rsid w:val="00070D4E"/>
    <w:rsid w:val="000713C4"/>
    <w:rsid w:val="0007251F"/>
    <w:rsid w:val="000733F1"/>
    <w:rsid w:val="00074775"/>
    <w:rsid w:val="00074D0D"/>
    <w:rsid w:val="000752E1"/>
    <w:rsid w:val="00077CF0"/>
    <w:rsid w:val="000818E5"/>
    <w:rsid w:val="00082CD8"/>
    <w:rsid w:val="00086642"/>
    <w:rsid w:val="00097038"/>
    <w:rsid w:val="000A353C"/>
    <w:rsid w:val="000A3E6F"/>
    <w:rsid w:val="000A4DD7"/>
    <w:rsid w:val="000A61AC"/>
    <w:rsid w:val="000B179B"/>
    <w:rsid w:val="000B58C4"/>
    <w:rsid w:val="000B6D9F"/>
    <w:rsid w:val="000B7E5C"/>
    <w:rsid w:val="000C1807"/>
    <w:rsid w:val="000C2C7B"/>
    <w:rsid w:val="000C68DA"/>
    <w:rsid w:val="000D091D"/>
    <w:rsid w:val="000D2781"/>
    <w:rsid w:val="000E440A"/>
    <w:rsid w:val="000E5930"/>
    <w:rsid w:val="000E7101"/>
    <w:rsid w:val="000E7D60"/>
    <w:rsid w:val="000F0854"/>
    <w:rsid w:val="000F1070"/>
    <w:rsid w:val="000F1697"/>
    <w:rsid w:val="000F4709"/>
    <w:rsid w:val="000F528E"/>
    <w:rsid w:val="000F5A4B"/>
    <w:rsid w:val="000F61F8"/>
    <w:rsid w:val="000F6729"/>
    <w:rsid w:val="00100567"/>
    <w:rsid w:val="0010346B"/>
    <w:rsid w:val="00103FA9"/>
    <w:rsid w:val="00104FD1"/>
    <w:rsid w:val="00106CB5"/>
    <w:rsid w:val="00106E28"/>
    <w:rsid w:val="001129AE"/>
    <w:rsid w:val="00115058"/>
    <w:rsid w:val="001222C2"/>
    <w:rsid w:val="001223B6"/>
    <w:rsid w:val="0013125A"/>
    <w:rsid w:val="00132D73"/>
    <w:rsid w:val="001332A9"/>
    <w:rsid w:val="00133F15"/>
    <w:rsid w:val="0013597E"/>
    <w:rsid w:val="00135CC1"/>
    <w:rsid w:val="00145B61"/>
    <w:rsid w:val="001462C1"/>
    <w:rsid w:val="00146937"/>
    <w:rsid w:val="00146EA4"/>
    <w:rsid w:val="00153959"/>
    <w:rsid w:val="0015580D"/>
    <w:rsid w:val="0015705A"/>
    <w:rsid w:val="0016126D"/>
    <w:rsid w:val="00163F0A"/>
    <w:rsid w:val="00177A2B"/>
    <w:rsid w:val="00182388"/>
    <w:rsid w:val="00184C07"/>
    <w:rsid w:val="00192099"/>
    <w:rsid w:val="001958E7"/>
    <w:rsid w:val="00197BDD"/>
    <w:rsid w:val="001A057A"/>
    <w:rsid w:val="001A7332"/>
    <w:rsid w:val="001B02EF"/>
    <w:rsid w:val="001B1EF7"/>
    <w:rsid w:val="001B5755"/>
    <w:rsid w:val="001C0ACF"/>
    <w:rsid w:val="001C3F05"/>
    <w:rsid w:val="001C4A70"/>
    <w:rsid w:val="001C53E9"/>
    <w:rsid w:val="001C69AD"/>
    <w:rsid w:val="001C73A5"/>
    <w:rsid w:val="001D1ECE"/>
    <w:rsid w:val="001D5571"/>
    <w:rsid w:val="001D66E5"/>
    <w:rsid w:val="001D6B48"/>
    <w:rsid w:val="001D7240"/>
    <w:rsid w:val="001E0BE5"/>
    <w:rsid w:val="001E16DF"/>
    <w:rsid w:val="001E3A7F"/>
    <w:rsid w:val="001E5FD0"/>
    <w:rsid w:val="001E7883"/>
    <w:rsid w:val="001F1BC1"/>
    <w:rsid w:val="001F65F3"/>
    <w:rsid w:val="001F6EFE"/>
    <w:rsid w:val="00202241"/>
    <w:rsid w:val="00204760"/>
    <w:rsid w:val="00204C17"/>
    <w:rsid w:val="00205379"/>
    <w:rsid w:val="00220A90"/>
    <w:rsid w:val="00220B77"/>
    <w:rsid w:val="00226251"/>
    <w:rsid w:val="00226F8A"/>
    <w:rsid w:val="00240206"/>
    <w:rsid w:val="002402FB"/>
    <w:rsid w:val="0024031A"/>
    <w:rsid w:val="0024120B"/>
    <w:rsid w:val="00242CF3"/>
    <w:rsid w:val="00243116"/>
    <w:rsid w:val="00243820"/>
    <w:rsid w:val="002438B1"/>
    <w:rsid w:val="00244118"/>
    <w:rsid w:val="00244D4A"/>
    <w:rsid w:val="00245DBF"/>
    <w:rsid w:val="00247CD3"/>
    <w:rsid w:val="002564D2"/>
    <w:rsid w:val="0026433F"/>
    <w:rsid w:val="00264571"/>
    <w:rsid w:val="0026629B"/>
    <w:rsid w:val="00272E4F"/>
    <w:rsid w:val="00274DAF"/>
    <w:rsid w:val="002762BF"/>
    <w:rsid w:val="0027703A"/>
    <w:rsid w:val="002778D8"/>
    <w:rsid w:val="00280E7E"/>
    <w:rsid w:val="00281193"/>
    <w:rsid w:val="002816E3"/>
    <w:rsid w:val="00292802"/>
    <w:rsid w:val="002943A0"/>
    <w:rsid w:val="00295F8E"/>
    <w:rsid w:val="00296EB5"/>
    <w:rsid w:val="002A298D"/>
    <w:rsid w:val="002A309B"/>
    <w:rsid w:val="002A39C0"/>
    <w:rsid w:val="002A4365"/>
    <w:rsid w:val="002B1071"/>
    <w:rsid w:val="002B15E9"/>
    <w:rsid w:val="002B1CB4"/>
    <w:rsid w:val="002B377F"/>
    <w:rsid w:val="002B3EEF"/>
    <w:rsid w:val="002B525C"/>
    <w:rsid w:val="002C1EFF"/>
    <w:rsid w:val="002C2FFE"/>
    <w:rsid w:val="002C3793"/>
    <w:rsid w:val="002C4C49"/>
    <w:rsid w:val="002C516F"/>
    <w:rsid w:val="002C5464"/>
    <w:rsid w:val="002C5A3D"/>
    <w:rsid w:val="002C6757"/>
    <w:rsid w:val="002D014A"/>
    <w:rsid w:val="002D0C49"/>
    <w:rsid w:val="002D4979"/>
    <w:rsid w:val="002E0682"/>
    <w:rsid w:val="002E258F"/>
    <w:rsid w:val="002E33F2"/>
    <w:rsid w:val="002E5FA8"/>
    <w:rsid w:val="002E7022"/>
    <w:rsid w:val="002E7E42"/>
    <w:rsid w:val="002F00EF"/>
    <w:rsid w:val="002F148C"/>
    <w:rsid w:val="002F50E0"/>
    <w:rsid w:val="00300C1B"/>
    <w:rsid w:val="003021A6"/>
    <w:rsid w:val="00304932"/>
    <w:rsid w:val="00304A40"/>
    <w:rsid w:val="00305909"/>
    <w:rsid w:val="003152C9"/>
    <w:rsid w:val="0031551F"/>
    <w:rsid w:val="0032002A"/>
    <w:rsid w:val="00323DD5"/>
    <w:rsid w:val="003319FD"/>
    <w:rsid w:val="00335A44"/>
    <w:rsid w:val="00337717"/>
    <w:rsid w:val="00337DA4"/>
    <w:rsid w:val="003410D0"/>
    <w:rsid w:val="0034375C"/>
    <w:rsid w:val="00344B26"/>
    <w:rsid w:val="003452D3"/>
    <w:rsid w:val="003516A9"/>
    <w:rsid w:val="00352CC8"/>
    <w:rsid w:val="0035355C"/>
    <w:rsid w:val="003540FC"/>
    <w:rsid w:val="00354B7A"/>
    <w:rsid w:val="0036043F"/>
    <w:rsid w:val="00360E26"/>
    <w:rsid w:val="0036103D"/>
    <w:rsid w:val="003635D4"/>
    <w:rsid w:val="003753F7"/>
    <w:rsid w:val="00376277"/>
    <w:rsid w:val="00381598"/>
    <w:rsid w:val="00381BA5"/>
    <w:rsid w:val="00382A6A"/>
    <w:rsid w:val="00392211"/>
    <w:rsid w:val="00397FB3"/>
    <w:rsid w:val="003A0E9F"/>
    <w:rsid w:val="003A1A32"/>
    <w:rsid w:val="003A4C04"/>
    <w:rsid w:val="003A5195"/>
    <w:rsid w:val="003A6C88"/>
    <w:rsid w:val="003B2421"/>
    <w:rsid w:val="003B2B87"/>
    <w:rsid w:val="003B34E3"/>
    <w:rsid w:val="003B5D87"/>
    <w:rsid w:val="003B6436"/>
    <w:rsid w:val="003C0C0C"/>
    <w:rsid w:val="003C7DE1"/>
    <w:rsid w:val="003D19AE"/>
    <w:rsid w:val="003D47A6"/>
    <w:rsid w:val="003D719D"/>
    <w:rsid w:val="003D7A52"/>
    <w:rsid w:val="003E2531"/>
    <w:rsid w:val="003E33BA"/>
    <w:rsid w:val="003E3430"/>
    <w:rsid w:val="003E7845"/>
    <w:rsid w:val="003F06B3"/>
    <w:rsid w:val="003F13FB"/>
    <w:rsid w:val="003F1928"/>
    <w:rsid w:val="003F1F90"/>
    <w:rsid w:val="003F6C33"/>
    <w:rsid w:val="00407A89"/>
    <w:rsid w:val="0041053E"/>
    <w:rsid w:val="00410FC7"/>
    <w:rsid w:val="00412F37"/>
    <w:rsid w:val="00413631"/>
    <w:rsid w:val="004201CF"/>
    <w:rsid w:val="00423AA8"/>
    <w:rsid w:val="00423E02"/>
    <w:rsid w:val="00424630"/>
    <w:rsid w:val="00424E02"/>
    <w:rsid w:val="00426706"/>
    <w:rsid w:val="00426814"/>
    <w:rsid w:val="004300F0"/>
    <w:rsid w:val="00431F7C"/>
    <w:rsid w:val="00432F46"/>
    <w:rsid w:val="00442A59"/>
    <w:rsid w:val="004442AC"/>
    <w:rsid w:val="00444D5F"/>
    <w:rsid w:val="00446EBA"/>
    <w:rsid w:val="00447361"/>
    <w:rsid w:val="004473BE"/>
    <w:rsid w:val="00447914"/>
    <w:rsid w:val="00447D9A"/>
    <w:rsid w:val="004502EA"/>
    <w:rsid w:val="00451995"/>
    <w:rsid w:val="00453D50"/>
    <w:rsid w:val="00454339"/>
    <w:rsid w:val="00455091"/>
    <w:rsid w:val="0045756C"/>
    <w:rsid w:val="00457853"/>
    <w:rsid w:val="00457F2C"/>
    <w:rsid w:val="00460DDD"/>
    <w:rsid w:val="00460FD4"/>
    <w:rsid w:val="00467D06"/>
    <w:rsid w:val="00472D58"/>
    <w:rsid w:val="00472E23"/>
    <w:rsid w:val="00472F3E"/>
    <w:rsid w:val="00475B6F"/>
    <w:rsid w:val="00481625"/>
    <w:rsid w:val="0048371E"/>
    <w:rsid w:val="004857B4"/>
    <w:rsid w:val="0048647A"/>
    <w:rsid w:val="004876E9"/>
    <w:rsid w:val="00492B41"/>
    <w:rsid w:val="00494017"/>
    <w:rsid w:val="00495494"/>
    <w:rsid w:val="004973DC"/>
    <w:rsid w:val="0049777D"/>
    <w:rsid w:val="004A02AA"/>
    <w:rsid w:val="004A1130"/>
    <w:rsid w:val="004A35BA"/>
    <w:rsid w:val="004A396F"/>
    <w:rsid w:val="004A4086"/>
    <w:rsid w:val="004A4A89"/>
    <w:rsid w:val="004A5DAB"/>
    <w:rsid w:val="004A6553"/>
    <w:rsid w:val="004B1C95"/>
    <w:rsid w:val="004B2865"/>
    <w:rsid w:val="004B5040"/>
    <w:rsid w:val="004C0AA4"/>
    <w:rsid w:val="004C0ED3"/>
    <w:rsid w:val="004C66EE"/>
    <w:rsid w:val="004C6EFC"/>
    <w:rsid w:val="004D0A48"/>
    <w:rsid w:val="004D2805"/>
    <w:rsid w:val="004D3DAE"/>
    <w:rsid w:val="004D44C1"/>
    <w:rsid w:val="004D78F2"/>
    <w:rsid w:val="004E3E51"/>
    <w:rsid w:val="004F1867"/>
    <w:rsid w:val="004F1937"/>
    <w:rsid w:val="004F2566"/>
    <w:rsid w:val="004F2EC3"/>
    <w:rsid w:val="004F4204"/>
    <w:rsid w:val="004F4E68"/>
    <w:rsid w:val="004F514C"/>
    <w:rsid w:val="004F7A2C"/>
    <w:rsid w:val="0050087C"/>
    <w:rsid w:val="005044A7"/>
    <w:rsid w:val="005044B8"/>
    <w:rsid w:val="005067D5"/>
    <w:rsid w:val="005113A7"/>
    <w:rsid w:val="0051342A"/>
    <w:rsid w:val="00514A81"/>
    <w:rsid w:val="005151F3"/>
    <w:rsid w:val="00516E9F"/>
    <w:rsid w:val="00523F62"/>
    <w:rsid w:val="00524E79"/>
    <w:rsid w:val="005257B1"/>
    <w:rsid w:val="00526001"/>
    <w:rsid w:val="00526C83"/>
    <w:rsid w:val="005333A7"/>
    <w:rsid w:val="005352A8"/>
    <w:rsid w:val="00537BB3"/>
    <w:rsid w:val="0054079C"/>
    <w:rsid w:val="00541484"/>
    <w:rsid w:val="00541EDC"/>
    <w:rsid w:val="00542013"/>
    <w:rsid w:val="00544919"/>
    <w:rsid w:val="005455FA"/>
    <w:rsid w:val="00545F87"/>
    <w:rsid w:val="005479E7"/>
    <w:rsid w:val="00550349"/>
    <w:rsid w:val="00553DAD"/>
    <w:rsid w:val="0055571B"/>
    <w:rsid w:val="00557050"/>
    <w:rsid w:val="0056038F"/>
    <w:rsid w:val="005615C2"/>
    <w:rsid w:val="00563A2B"/>
    <w:rsid w:val="0056409A"/>
    <w:rsid w:val="00570BC3"/>
    <w:rsid w:val="005766DA"/>
    <w:rsid w:val="00576881"/>
    <w:rsid w:val="00577F1D"/>
    <w:rsid w:val="00581C84"/>
    <w:rsid w:val="00583513"/>
    <w:rsid w:val="00584D47"/>
    <w:rsid w:val="0058670B"/>
    <w:rsid w:val="00591BD8"/>
    <w:rsid w:val="005929F0"/>
    <w:rsid w:val="005938D7"/>
    <w:rsid w:val="00595CE7"/>
    <w:rsid w:val="005A1D44"/>
    <w:rsid w:val="005A3851"/>
    <w:rsid w:val="005A5628"/>
    <w:rsid w:val="005A6BA7"/>
    <w:rsid w:val="005B3780"/>
    <w:rsid w:val="005C12F0"/>
    <w:rsid w:val="005C3609"/>
    <w:rsid w:val="005D0156"/>
    <w:rsid w:val="005D3874"/>
    <w:rsid w:val="005D4D87"/>
    <w:rsid w:val="005E0C3D"/>
    <w:rsid w:val="005E2ECD"/>
    <w:rsid w:val="005E3A78"/>
    <w:rsid w:val="005E566F"/>
    <w:rsid w:val="005E5E0C"/>
    <w:rsid w:val="005E5F57"/>
    <w:rsid w:val="005F60B4"/>
    <w:rsid w:val="005F7E55"/>
    <w:rsid w:val="00610D83"/>
    <w:rsid w:val="00611A2F"/>
    <w:rsid w:val="00611BDF"/>
    <w:rsid w:val="006127C8"/>
    <w:rsid w:val="006128F2"/>
    <w:rsid w:val="006207CC"/>
    <w:rsid w:val="00622E92"/>
    <w:rsid w:val="00624400"/>
    <w:rsid w:val="00624A6C"/>
    <w:rsid w:val="0062558B"/>
    <w:rsid w:val="00632EC6"/>
    <w:rsid w:val="00633D8B"/>
    <w:rsid w:val="00634707"/>
    <w:rsid w:val="00637A70"/>
    <w:rsid w:val="006418E5"/>
    <w:rsid w:val="00651BAF"/>
    <w:rsid w:val="00655379"/>
    <w:rsid w:val="00657113"/>
    <w:rsid w:val="006600C0"/>
    <w:rsid w:val="006630AC"/>
    <w:rsid w:val="00664668"/>
    <w:rsid w:val="006670A8"/>
    <w:rsid w:val="006729A3"/>
    <w:rsid w:val="00672BD9"/>
    <w:rsid w:val="00672E36"/>
    <w:rsid w:val="0067449C"/>
    <w:rsid w:val="00674F08"/>
    <w:rsid w:val="0068183D"/>
    <w:rsid w:val="00681F2D"/>
    <w:rsid w:val="00683004"/>
    <w:rsid w:val="0068370A"/>
    <w:rsid w:val="00686049"/>
    <w:rsid w:val="006922C4"/>
    <w:rsid w:val="00694B6C"/>
    <w:rsid w:val="00697D30"/>
    <w:rsid w:val="00697F58"/>
    <w:rsid w:val="006A2AD0"/>
    <w:rsid w:val="006A2E17"/>
    <w:rsid w:val="006A367C"/>
    <w:rsid w:val="006A37B5"/>
    <w:rsid w:val="006A43BF"/>
    <w:rsid w:val="006A4415"/>
    <w:rsid w:val="006B1AD4"/>
    <w:rsid w:val="006B55D9"/>
    <w:rsid w:val="006B5E1D"/>
    <w:rsid w:val="006B6B9A"/>
    <w:rsid w:val="006C3036"/>
    <w:rsid w:val="006C4532"/>
    <w:rsid w:val="006C6361"/>
    <w:rsid w:val="006C7E9D"/>
    <w:rsid w:val="006D5732"/>
    <w:rsid w:val="006D6B85"/>
    <w:rsid w:val="006E048A"/>
    <w:rsid w:val="006E0AE9"/>
    <w:rsid w:val="006E4982"/>
    <w:rsid w:val="006F04F8"/>
    <w:rsid w:val="006F07E1"/>
    <w:rsid w:val="006F3570"/>
    <w:rsid w:val="00707AC4"/>
    <w:rsid w:val="00712F27"/>
    <w:rsid w:val="00714235"/>
    <w:rsid w:val="0071517B"/>
    <w:rsid w:val="007228C7"/>
    <w:rsid w:val="007246AA"/>
    <w:rsid w:val="0073009D"/>
    <w:rsid w:val="00730E3B"/>
    <w:rsid w:val="00733898"/>
    <w:rsid w:val="00741486"/>
    <w:rsid w:val="00742DF5"/>
    <w:rsid w:val="00744A5F"/>
    <w:rsid w:val="007461CB"/>
    <w:rsid w:val="0075275C"/>
    <w:rsid w:val="00756AAC"/>
    <w:rsid w:val="00763A7C"/>
    <w:rsid w:val="00763E41"/>
    <w:rsid w:val="00766D90"/>
    <w:rsid w:val="00771F36"/>
    <w:rsid w:val="007726CD"/>
    <w:rsid w:val="00773528"/>
    <w:rsid w:val="00773A2D"/>
    <w:rsid w:val="007743B1"/>
    <w:rsid w:val="00774D89"/>
    <w:rsid w:val="00776964"/>
    <w:rsid w:val="00783221"/>
    <w:rsid w:val="00783A20"/>
    <w:rsid w:val="00783F33"/>
    <w:rsid w:val="00790154"/>
    <w:rsid w:val="007910E7"/>
    <w:rsid w:val="00793667"/>
    <w:rsid w:val="00794576"/>
    <w:rsid w:val="00797A9A"/>
    <w:rsid w:val="007A26EA"/>
    <w:rsid w:val="007A3E45"/>
    <w:rsid w:val="007A46C4"/>
    <w:rsid w:val="007A4BD9"/>
    <w:rsid w:val="007A4D48"/>
    <w:rsid w:val="007A4E22"/>
    <w:rsid w:val="007A5753"/>
    <w:rsid w:val="007A578A"/>
    <w:rsid w:val="007B090C"/>
    <w:rsid w:val="007B2333"/>
    <w:rsid w:val="007C0274"/>
    <w:rsid w:val="007C3175"/>
    <w:rsid w:val="007C7C15"/>
    <w:rsid w:val="007D084F"/>
    <w:rsid w:val="007D2DEC"/>
    <w:rsid w:val="007D3C7B"/>
    <w:rsid w:val="007D43AE"/>
    <w:rsid w:val="007D5A06"/>
    <w:rsid w:val="007E5391"/>
    <w:rsid w:val="007E5B34"/>
    <w:rsid w:val="007E5D45"/>
    <w:rsid w:val="007F2F42"/>
    <w:rsid w:val="007F3730"/>
    <w:rsid w:val="00801E7F"/>
    <w:rsid w:val="00801E85"/>
    <w:rsid w:val="008071F9"/>
    <w:rsid w:val="008110DC"/>
    <w:rsid w:val="00814454"/>
    <w:rsid w:val="008163C1"/>
    <w:rsid w:val="00820F34"/>
    <w:rsid w:val="00823CCC"/>
    <w:rsid w:val="0082416D"/>
    <w:rsid w:val="008243AA"/>
    <w:rsid w:val="00826665"/>
    <w:rsid w:val="00827561"/>
    <w:rsid w:val="0083175A"/>
    <w:rsid w:val="0083246E"/>
    <w:rsid w:val="00833B8A"/>
    <w:rsid w:val="00836E54"/>
    <w:rsid w:val="00841E80"/>
    <w:rsid w:val="00845831"/>
    <w:rsid w:val="00846456"/>
    <w:rsid w:val="00850133"/>
    <w:rsid w:val="00851E35"/>
    <w:rsid w:val="00853796"/>
    <w:rsid w:val="008546C6"/>
    <w:rsid w:val="008568A5"/>
    <w:rsid w:val="00856B18"/>
    <w:rsid w:val="008604DA"/>
    <w:rsid w:val="0086447D"/>
    <w:rsid w:val="00864943"/>
    <w:rsid w:val="00867458"/>
    <w:rsid w:val="00871085"/>
    <w:rsid w:val="0087108B"/>
    <w:rsid w:val="00871CF2"/>
    <w:rsid w:val="00875D14"/>
    <w:rsid w:val="00876F0E"/>
    <w:rsid w:val="0088089E"/>
    <w:rsid w:val="00886CEC"/>
    <w:rsid w:val="00887764"/>
    <w:rsid w:val="0089019F"/>
    <w:rsid w:val="00892FFA"/>
    <w:rsid w:val="008949D1"/>
    <w:rsid w:val="00894CAF"/>
    <w:rsid w:val="008B3209"/>
    <w:rsid w:val="008B47AA"/>
    <w:rsid w:val="008C06E5"/>
    <w:rsid w:val="008C3BAB"/>
    <w:rsid w:val="008C5DCF"/>
    <w:rsid w:val="008C6687"/>
    <w:rsid w:val="008C75C1"/>
    <w:rsid w:val="008C78AF"/>
    <w:rsid w:val="008D4BBD"/>
    <w:rsid w:val="008D5567"/>
    <w:rsid w:val="008E05D3"/>
    <w:rsid w:val="008E09ED"/>
    <w:rsid w:val="008E3367"/>
    <w:rsid w:val="008E409B"/>
    <w:rsid w:val="008E4CA7"/>
    <w:rsid w:val="008F6042"/>
    <w:rsid w:val="008F73C3"/>
    <w:rsid w:val="008F7B38"/>
    <w:rsid w:val="008F7BB6"/>
    <w:rsid w:val="009006E8"/>
    <w:rsid w:val="00904193"/>
    <w:rsid w:val="0090493B"/>
    <w:rsid w:val="0090515F"/>
    <w:rsid w:val="0090614A"/>
    <w:rsid w:val="009069DD"/>
    <w:rsid w:val="0090756B"/>
    <w:rsid w:val="00907D1D"/>
    <w:rsid w:val="009101EA"/>
    <w:rsid w:val="009118E3"/>
    <w:rsid w:val="00913C52"/>
    <w:rsid w:val="00916481"/>
    <w:rsid w:val="00916C94"/>
    <w:rsid w:val="0092163A"/>
    <w:rsid w:val="00924500"/>
    <w:rsid w:val="00924870"/>
    <w:rsid w:val="00925FE8"/>
    <w:rsid w:val="009317C6"/>
    <w:rsid w:val="00934560"/>
    <w:rsid w:val="009375A2"/>
    <w:rsid w:val="00940E21"/>
    <w:rsid w:val="00945A96"/>
    <w:rsid w:val="00947CDF"/>
    <w:rsid w:val="00950DB3"/>
    <w:rsid w:val="00951469"/>
    <w:rsid w:val="009514D6"/>
    <w:rsid w:val="00954219"/>
    <w:rsid w:val="009600DC"/>
    <w:rsid w:val="00960EF5"/>
    <w:rsid w:val="00961B79"/>
    <w:rsid w:val="009637FB"/>
    <w:rsid w:val="0096448E"/>
    <w:rsid w:val="00964F3A"/>
    <w:rsid w:val="00965806"/>
    <w:rsid w:val="0096687F"/>
    <w:rsid w:val="00973C0F"/>
    <w:rsid w:val="00974243"/>
    <w:rsid w:val="0097627F"/>
    <w:rsid w:val="00976ADA"/>
    <w:rsid w:val="00980E79"/>
    <w:rsid w:val="00984673"/>
    <w:rsid w:val="00984A75"/>
    <w:rsid w:val="00987176"/>
    <w:rsid w:val="00987A3A"/>
    <w:rsid w:val="00987CE5"/>
    <w:rsid w:val="00990D94"/>
    <w:rsid w:val="00992575"/>
    <w:rsid w:val="009925D2"/>
    <w:rsid w:val="00992C6F"/>
    <w:rsid w:val="0099356E"/>
    <w:rsid w:val="009937B5"/>
    <w:rsid w:val="00994B9C"/>
    <w:rsid w:val="009A108A"/>
    <w:rsid w:val="009A4380"/>
    <w:rsid w:val="009A4875"/>
    <w:rsid w:val="009B1CF8"/>
    <w:rsid w:val="009B2787"/>
    <w:rsid w:val="009B50B0"/>
    <w:rsid w:val="009B6D44"/>
    <w:rsid w:val="009B7B1C"/>
    <w:rsid w:val="009C1BF5"/>
    <w:rsid w:val="009C5459"/>
    <w:rsid w:val="009D178F"/>
    <w:rsid w:val="009D18F8"/>
    <w:rsid w:val="009D2060"/>
    <w:rsid w:val="009D26E3"/>
    <w:rsid w:val="009D6B8A"/>
    <w:rsid w:val="009E162A"/>
    <w:rsid w:val="009E31B7"/>
    <w:rsid w:val="009E56DD"/>
    <w:rsid w:val="009E5E34"/>
    <w:rsid w:val="009F4F52"/>
    <w:rsid w:val="009F6E3B"/>
    <w:rsid w:val="00A01EF0"/>
    <w:rsid w:val="00A05256"/>
    <w:rsid w:val="00A05672"/>
    <w:rsid w:val="00A076AC"/>
    <w:rsid w:val="00A11647"/>
    <w:rsid w:val="00A139BA"/>
    <w:rsid w:val="00A14F35"/>
    <w:rsid w:val="00A1723C"/>
    <w:rsid w:val="00A2135E"/>
    <w:rsid w:val="00A22A13"/>
    <w:rsid w:val="00A231D0"/>
    <w:rsid w:val="00A32AA8"/>
    <w:rsid w:val="00A34765"/>
    <w:rsid w:val="00A35DCF"/>
    <w:rsid w:val="00A403D8"/>
    <w:rsid w:val="00A40B97"/>
    <w:rsid w:val="00A41558"/>
    <w:rsid w:val="00A4190D"/>
    <w:rsid w:val="00A52ED6"/>
    <w:rsid w:val="00A574A6"/>
    <w:rsid w:val="00A616DC"/>
    <w:rsid w:val="00A6524B"/>
    <w:rsid w:val="00A65296"/>
    <w:rsid w:val="00A66BB5"/>
    <w:rsid w:val="00A71402"/>
    <w:rsid w:val="00A71557"/>
    <w:rsid w:val="00A716AB"/>
    <w:rsid w:val="00A7273A"/>
    <w:rsid w:val="00A75B56"/>
    <w:rsid w:val="00A77E60"/>
    <w:rsid w:val="00A801FE"/>
    <w:rsid w:val="00A81933"/>
    <w:rsid w:val="00A8281B"/>
    <w:rsid w:val="00A83135"/>
    <w:rsid w:val="00A83789"/>
    <w:rsid w:val="00A83EF4"/>
    <w:rsid w:val="00A8532C"/>
    <w:rsid w:val="00A85C95"/>
    <w:rsid w:val="00A87201"/>
    <w:rsid w:val="00A901A0"/>
    <w:rsid w:val="00A91412"/>
    <w:rsid w:val="00A91F33"/>
    <w:rsid w:val="00A930A0"/>
    <w:rsid w:val="00A94A61"/>
    <w:rsid w:val="00A96842"/>
    <w:rsid w:val="00A9721B"/>
    <w:rsid w:val="00AA1D25"/>
    <w:rsid w:val="00AA2B43"/>
    <w:rsid w:val="00AA6785"/>
    <w:rsid w:val="00AA7113"/>
    <w:rsid w:val="00AA71F3"/>
    <w:rsid w:val="00AB1F16"/>
    <w:rsid w:val="00AB3A04"/>
    <w:rsid w:val="00AB3E97"/>
    <w:rsid w:val="00AB45B6"/>
    <w:rsid w:val="00AB5CE6"/>
    <w:rsid w:val="00AC3654"/>
    <w:rsid w:val="00AC7E6E"/>
    <w:rsid w:val="00AD07E1"/>
    <w:rsid w:val="00AD0D6B"/>
    <w:rsid w:val="00AE121B"/>
    <w:rsid w:val="00AE5509"/>
    <w:rsid w:val="00AF5785"/>
    <w:rsid w:val="00AF7901"/>
    <w:rsid w:val="00B02BAD"/>
    <w:rsid w:val="00B040EF"/>
    <w:rsid w:val="00B05610"/>
    <w:rsid w:val="00B06781"/>
    <w:rsid w:val="00B1021D"/>
    <w:rsid w:val="00B12659"/>
    <w:rsid w:val="00B1458A"/>
    <w:rsid w:val="00B16D28"/>
    <w:rsid w:val="00B25CE4"/>
    <w:rsid w:val="00B37C82"/>
    <w:rsid w:val="00B37FBE"/>
    <w:rsid w:val="00B42F92"/>
    <w:rsid w:val="00B43F34"/>
    <w:rsid w:val="00B44F87"/>
    <w:rsid w:val="00B5034C"/>
    <w:rsid w:val="00B512F6"/>
    <w:rsid w:val="00B5184E"/>
    <w:rsid w:val="00B51C2E"/>
    <w:rsid w:val="00B54663"/>
    <w:rsid w:val="00B54989"/>
    <w:rsid w:val="00B57AA1"/>
    <w:rsid w:val="00B57C75"/>
    <w:rsid w:val="00B57E3C"/>
    <w:rsid w:val="00B75440"/>
    <w:rsid w:val="00B75DF2"/>
    <w:rsid w:val="00B77389"/>
    <w:rsid w:val="00B81AB5"/>
    <w:rsid w:val="00B876F3"/>
    <w:rsid w:val="00B87706"/>
    <w:rsid w:val="00B93263"/>
    <w:rsid w:val="00B95256"/>
    <w:rsid w:val="00B95276"/>
    <w:rsid w:val="00B97802"/>
    <w:rsid w:val="00BA1ED6"/>
    <w:rsid w:val="00BA3F4D"/>
    <w:rsid w:val="00BA5320"/>
    <w:rsid w:val="00BA657C"/>
    <w:rsid w:val="00BB16F0"/>
    <w:rsid w:val="00BC0402"/>
    <w:rsid w:val="00BC1DC8"/>
    <w:rsid w:val="00BC3F9F"/>
    <w:rsid w:val="00BC77E8"/>
    <w:rsid w:val="00BD01F7"/>
    <w:rsid w:val="00BD3282"/>
    <w:rsid w:val="00BD5308"/>
    <w:rsid w:val="00BD5E80"/>
    <w:rsid w:val="00BE231F"/>
    <w:rsid w:val="00BE244D"/>
    <w:rsid w:val="00BE3F26"/>
    <w:rsid w:val="00BE6C15"/>
    <w:rsid w:val="00BF0FD8"/>
    <w:rsid w:val="00BF1491"/>
    <w:rsid w:val="00BF18B0"/>
    <w:rsid w:val="00BF28AE"/>
    <w:rsid w:val="00BF49ED"/>
    <w:rsid w:val="00BF4BC1"/>
    <w:rsid w:val="00C04202"/>
    <w:rsid w:val="00C04478"/>
    <w:rsid w:val="00C0689F"/>
    <w:rsid w:val="00C07C3E"/>
    <w:rsid w:val="00C10AAD"/>
    <w:rsid w:val="00C11958"/>
    <w:rsid w:val="00C1400B"/>
    <w:rsid w:val="00C14C70"/>
    <w:rsid w:val="00C17585"/>
    <w:rsid w:val="00C17B08"/>
    <w:rsid w:val="00C17F01"/>
    <w:rsid w:val="00C200EC"/>
    <w:rsid w:val="00C21B87"/>
    <w:rsid w:val="00C24AA0"/>
    <w:rsid w:val="00C24E60"/>
    <w:rsid w:val="00C3098E"/>
    <w:rsid w:val="00C30EC3"/>
    <w:rsid w:val="00C3542C"/>
    <w:rsid w:val="00C37F9D"/>
    <w:rsid w:val="00C402C1"/>
    <w:rsid w:val="00C44174"/>
    <w:rsid w:val="00C51E97"/>
    <w:rsid w:val="00C57A46"/>
    <w:rsid w:val="00C6393F"/>
    <w:rsid w:val="00C63DAA"/>
    <w:rsid w:val="00C64933"/>
    <w:rsid w:val="00C656DE"/>
    <w:rsid w:val="00C668BD"/>
    <w:rsid w:val="00C70E51"/>
    <w:rsid w:val="00C7257F"/>
    <w:rsid w:val="00C8182F"/>
    <w:rsid w:val="00C81AC1"/>
    <w:rsid w:val="00C831C4"/>
    <w:rsid w:val="00C90B49"/>
    <w:rsid w:val="00C93766"/>
    <w:rsid w:val="00CA1AD0"/>
    <w:rsid w:val="00CA3E4C"/>
    <w:rsid w:val="00CA6D8F"/>
    <w:rsid w:val="00CB1694"/>
    <w:rsid w:val="00CB453C"/>
    <w:rsid w:val="00CC0B41"/>
    <w:rsid w:val="00CC377C"/>
    <w:rsid w:val="00CC3919"/>
    <w:rsid w:val="00CC3CA3"/>
    <w:rsid w:val="00CC3F68"/>
    <w:rsid w:val="00CC597F"/>
    <w:rsid w:val="00CC6811"/>
    <w:rsid w:val="00CC73E1"/>
    <w:rsid w:val="00CD25AF"/>
    <w:rsid w:val="00CD2DEF"/>
    <w:rsid w:val="00CD35E7"/>
    <w:rsid w:val="00CD44C6"/>
    <w:rsid w:val="00CD60D7"/>
    <w:rsid w:val="00CE0106"/>
    <w:rsid w:val="00CE568F"/>
    <w:rsid w:val="00CF2C3F"/>
    <w:rsid w:val="00CF4193"/>
    <w:rsid w:val="00CF437F"/>
    <w:rsid w:val="00CF664F"/>
    <w:rsid w:val="00D00E49"/>
    <w:rsid w:val="00D01B84"/>
    <w:rsid w:val="00D0256C"/>
    <w:rsid w:val="00D04204"/>
    <w:rsid w:val="00D04DDF"/>
    <w:rsid w:val="00D104BD"/>
    <w:rsid w:val="00D106F2"/>
    <w:rsid w:val="00D1197D"/>
    <w:rsid w:val="00D1374A"/>
    <w:rsid w:val="00D27A69"/>
    <w:rsid w:val="00D3045F"/>
    <w:rsid w:val="00D32DDA"/>
    <w:rsid w:val="00D37087"/>
    <w:rsid w:val="00D410B9"/>
    <w:rsid w:val="00D43B3F"/>
    <w:rsid w:val="00D453FE"/>
    <w:rsid w:val="00D47CAE"/>
    <w:rsid w:val="00D5351D"/>
    <w:rsid w:val="00D5378B"/>
    <w:rsid w:val="00D5489C"/>
    <w:rsid w:val="00D5573F"/>
    <w:rsid w:val="00D55B69"/>
    <w:rsid w:val="00D5707E"/>
    <w:rsid w:val="00D61482"/>
    <w:rsid w:val="00D629E1"/>
    <w:rsid w:val="00D6403C"/>
    <w:rsid w:val="00D65D3E"/>
    <w:rsid w:val="00D66440"/>
    <w:rsid w:val="00D66AE5"/>
    <w:rsid w:val="00D702B3"/>
    <w:rsid w:val="00D714B5"/>
    <w:rsid w:val="00D71943"/>
    <w:rsid w:val="00D723E7"/>
    <w:rsid w:val="00D725E9"/>
    <w:rsid w:val="00D7362C"/>
    <w:rsid w:val="00D74A49"/>
    <w:rsid w:val="00D7619D"/>
    <w:rsid w:val="00D80031"/>
    <w:rsid w:val="00D856CB"/>
    <w:rsid w:val="00D86067"/>
    <w:rsid w:val="00D8652D"/>
    <w:rsid w:val="00D87D77"/>
    <w:rsid w:val="00D9588E"/>
    <w:rsid w:val="00D95AD9"/>
    <w:rsid w:val="00DA1915"/>
    <w:rsid w:val="00DA490C"/>
    <w:rsid w:val="00DA542A"/>
    <w:rsid w:val="00DA5B07"/>
    <w:rsid w:val="00DA71A0"/>
    <w:rsid w:val="00DA7265"/>
    <w:rsid w:val="00DB4720"/>
    <w:rsid w:val="00DB5727"/>
    <w:rsid w:val="00DC0250"/>
    <w:rsid w:val="00DC2689"/>
    <w:rsid w:val="00DC364D"/>
    <w:rsid w:val="00DD3E4F"/>
    <w:rsid w:val="00DE1FB0"/>
    <w:rsid w:val="00DE3899"/>
    <w:rsid w:val="00DE38B8"/>
    <w:rsid w:val="00DE57D5"/>
    <w:rsid w:val="00DE610A"/>
    <w:rsid w:val="00DE6958"/>
    <w:rsid w:val="00DF1150"/>
    <w:rsid w:val="00DF199F"/>
    <w:rsid w:val="00DF200B"/>
    <w:rsid w:val="00DF2501"/>
    <w:rsid w:val="00DF45BB"/>
    <w:rsid w:val="00DF48F3"/>
    <w:rsid w:val="00DF536C"/>
    <w:rsid w:val="00DF62E3"/>
    <w:rsid w:val="00E00EC9"/>
    <w:rsid w:val="00E0149D"/>
    <w:rsid w:val="00E04B96"/>
    <w:rsid w:val="00E067ED"/>
    <w:rsid w:val="00E132F3"/>
    <w:rsid w:val="00E16BCB"/>
    <w:rsid w:val="00E24CD5"/>
    <w:rsid w:val="00E32402"/>
    <w:rsid w:val="00E333D4"/>
    <w:rsid w:val="00E335F3"/>
    <w:rsid w:val="00E36957"/>
    <w:rsid w:val="00E3716A"/>
    <w:rsid w:val="00E4046F"/>
    <w:rsid w:val="00E4177B"/>
    <w:rsid w:val="00E41EC1"/>
    <w:rsid w:val="00E42F3F"/>
    <w:rsid w:val="00E440E8"/>
    <w:rsid w:val="00E44B20"/>
    <w:rsid w:val="00E4615D"/>
    <w:rsid w:val="00E47470"/>
    <w:rsid w:val="00E53DB6"/>
    <w:rsid w:val="00E540E1"/>
    <w:rsid w:val="00E5560C"/>
    <w:rsid w:val="00E568BD"/>
    <w:rsid w:val="00E61306"/>
    <w:rsid w:val="00E62590"/>
    <w:rsid w:val="00E625F8"/>
    <w:rsid w:val="00E64D86"/>
    <w:rsid w:val="00E65D74"/>
    <w:rsid w:val="00E670B9"/>
    <w:rsid w:val="00E7011A"/>
    <w:rsid w:val="00E7252B"/>
    <w:rsid w:val="00E72BBD"/>
    <w:rsid w:val="00E7486D"/>
    <w:rsid w:val="00E749EE"/>
    <w:rsid w:val="00E7582B"/>
    <w:rsid w:val="00E76028"/>
    <w:rsid w:val="00E76310"/>
    <w:rsid w:val="00E776D7"/>
    <w:rsid w:val="00E82B9A"/>
    <w:rsid w:val="00E82F83"/>
    <w:rsid w:val="00E842D8"/>
    <w:rsid w:val="00E85706"/>
    <w:rsid w:val="00E857CA"/>
    <w:rsid w:val="00E90F79"/>
    <w:rsid w:val="00E93048"/>
    <w:rsid w:val="00E93B5D"/>
    <w:rsid w:val="00EA2361"/>
    <w:rsid w:val="00EA482A"/>
    <w:rsid w:val="00EA51B8"/>
    <w:rsid w:val="00EA6B3F"/>
    <w:rsid w:val="00EA6F01"/>
    <w:rsid w:val="00EA7769"/>
    <w:rsid w:val="00EA788B"/>
    <w:rsid w:val="00EB3BBA"/>
    <w:rsid w:val="00EB4CF6"/>
    <w:rsid w:val="00EB7719"/>
    <w:rsid w:val="00EC2AA0"/>
    <w:rsid w:val="00EC6DD6"/>
    <w:rsid w:val="00EC7CCE"/>
    <w:rsid w:val="00ED3946"/>
    <w:rsid w:val="00ED41C3"/>
    <w:rsid w:val="00ED433E"/>
    <w:rsid w:val="00EE65B1"/>
    <w:rsid w:val="00EF0470"/>
    <w:rsid w:val="00EF1054"/>
    <w:rsid w:val="00EF289D"/>
    <w:rsid w:val="00EF318D"/>
    <w:rsid w:val="00EF4D7F"/>
    <w:rsid w:val="00EF511D"/>
    <w:rsid w:val="00EF780D"/>
    <w:rsid w:val="00F01029"/>
    <w:rsid w:val="00F0113E"/>
    <w:rsid w:val="00F0362A"/>
    <w:rsid w:val="00F03EA3"/>
    <w:rsid w:val="00F072BA"/>
    <w:rsid w:val="00F10646"/>
    <w:rsid w:val="00F1134B"/>
    <w:rsid w:val="00F12C38"/>
    <w:rsid w:val="00F135F1"/>
    <w:rsid w:val="00F13C8C"/>
    <w:rsid w:val="00F14F25"/>
    <w:rsid w:val="00F14F37"/>
    <w:rsid w:val="00F15005"/>
    <w:rsid w:val="00F15DF9"/>
    <w:rsid w:val="00F22702"/>
    <w:rsid w:val="00F245B2"/>
    <w:rsid w:val="00F25CAA"/>
    <w:rsid w:val="00F3081F"/>
    <w:rsid w:val="00F31651"/>
    <w:rsid w:val="00F3304F"/>
    <w:rsid w:val="00F37257"/>
    <w:rsid w:val="00F414E4"/>
    <w:rsid w:val="00F434AE"/>
    <w:rsid w:val="00F47124"/>
    <w:rsid w:val="00F54DCE"/>
    <w:rsid w:val="00F55142"/>
    <w:rsid w:val="00F56EDC"/>
    <w:rsid w:val="00F56FD4"/>
    <w:rsid w:val="00F61AFE"/>
    <w:rsid w:val="00F624F6"/>
    <w:rsid w:val="00F663FF"/>
    <w:rsid w:val="00F714A9"/>
    <w:rsid w:val="00F71A58"/>
    <w:rsid w:val="00F71B7B"/>
    <w:rsid w:val="00F74481"/>
    <w:rsid w:val="00F80D71"/>
    <w:rsid w:val="00F8119C"/>
    <w:rsid w:val="00F817C7"/>
    <w:rsid w:val="00F81987"/>
    <w:rsid w:val="00F87E59"/>
    <w:rsid w:val="00F9061E"/>
    <w:rsid w:val="00F9161B"/>
    <w:rsid w:val="00F93356"/>
    <w:rsid w:val="00F93504"/>
    <w:rsid w:val="00F94628"/>
    <w:rsid w:val="00F95328"/>
    <w:rsid w:val="00F9669E"/>
    <w:rsid w:val="00F96B18"/>
    <w:rsid w:val="00FA1119"/>
    <w:rsid w:val="00FA30BF"/>
    <w:rsid w:val="00FB169B"/>
    <w:rsid w:val="00FB3F47"/>
    <w:rsid w:val="00FB7DC7"/>
    <w:rsid w:val="00FC3860"/>
    <w:rsid w:val="00FC4F01"/>
    <w:rsid w:val="00FC75E7"/>
    <w:rsid w:val="00FC775E"/>
    <w:rsid w:val="00FC7ADD"/>
    <w:rsid w:val="00FD4AC1"/>
    <w:rsid w:val="00FD517A"/>
    <w:rsid w:val="00FD64D2"/>
    <w:rsid w:val="00FD7173"/>
    <w:rsid w:val="00FD760A"/>
    <w:rsid w:val="00FE17E1"/>
    <w:rsid w:val="00FE25C3"/>
    <w:rsid w:val="00FE64A8"/>
    <w:rsid w:val="00FE75CD"/>
    <w:rsid w:val="00FE7A6B"/>
    <w:rsid w:val="00FF0667"/>
    <w:rsid w:val="00FF19C2"/>
    <w:rsid w:val="00FF71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904E1"/>
  <w15:chartTrackingRefBased/>
  <w15:docId w15:val="{296CD925-FAE3-44AC-92FC-AA3A1A4F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D4A"/>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244D4A"/>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244D4A"/>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244D4A"/>
    <w:pPr>
      <w:outlineLvl w:val="2"/>
    </w:pPr>
    <w:rPr>
      <w:sz w:val="28"/>
      <w:szCs w:val="24"/>
    </w:rPr>
  </w:style>
  <w:style w:type="paragraph" w:styleId="Heading4">
    <w:name w:val="heading 4"/>
    <w:basedOn w:val="Heading3"/>
    <w:next w:val="Normal"/>
    <w:link w:val="Heading4Char"/>
    <w:uiPriority w:val="99"/>
    <w:unhideWhenUsed/>
    <w:qFormat/>
    <w:rsid w:val="00244D4A"/>
    <w:pPr>
      <w:spacing w:before="240"/>
      <w:outlineLvl w:val="3"/>
    </w:pPr>
    <w:rPr>
      <w:iCs/>
      <w:sz w:val="24"/>
    </w:rPr>
  </w:style>
  <w:style w:type="paragraph" w:styleId="Heading5">
    <w:name w:val="heading 5"/>
    <w:basedOn w:val="Heading4"/>
    <w:next w:val="Normal"/>
    <w:link w:val="Heading5Char"/>
    <w:uiPriority w:val="99"/>
    <w:unhideWhenUsed/>
    <w:rsid w:val="00244D4A"/>
    <w:pPr>
      <w:outlineLvl w:val="4"/>
    </w:pPr>
    <w:rPr>
      <w:rFonts w:eastAsiaTheme="minorHAnsi"/>
    </w:rPr>
  </w:style>
  <w:style w:type="paragraph" w:styleId="Heading6">
    <w:name w:val="heading 6"/>
    <w:basedOn w:val="Normal"/>
    <w:next w:val="Normal"/>
    <w:link w:val="Heading6Char"/>
    <w:uiPriority w:val="9"/>
    <w:semiHidden/>
    <w:rsid w:val="00244D4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44D4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44D4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44D4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44D4A"/>
    <w:rPr>
      <w:rFonts w:ascii="Segoe UI" w:eastAsiaTheme="majorEastAsia" w:hAnsi="Segoe UI" w:cs="Segoe UI"/>
      <w:bCs/>
      <w:color w:val="008AC8"/>
      <w:sz w:val="36"/>
      <w:szCs w:val="28"/>
    </w:rPr>
  </w:style>
  <w:style w:type="paragraph" w:styleId="TOC1">
    <w:name w:val="toc 1"/>
    <w:basedOn w:val="Normal"/>
    <w:next w:val="Normal"/>
    <w:uiPriority w:val="39"/>
    <w:unhideWhenUsed/>
    <w:rsid w:val="00244D4A"/>
    <w:pPr>
      <w:tabs>
        <w:tab w:val="right" w:leader="dot" w:pos="9346"/>
      </w:tabs>
      <w:spacing w:after="100"/>
    </w:pPr>
    <w:rPr>
      <w:noProof/>
      <w:sz w:val="24"/>
    </w:rPr>
  </w:style>
  <w:style w:type="character" w:styleId="Hyperlink">
    <w:name w:val="Hyperlink"/>
    <w:basedOn w:val="DefaultParagraphFont"/>
    <w:uiPriority w:val="99"/>
    <w:unhideWhenUsed/>
    <w:rsid w:val="00244D4A"/>
    <w:rPr>
      <w:rFonts w:ascii="Segoe UI" w:hAnsi="Segoe UI"/>
      <w:color w:val="0563C1" w:themeColor="hyperlink"/>
      <w:u w:val="single"/>
    </w:rPr>
  </w:style>
  <w:style w:type="paragraph" w:customStyle="1" w:styleId="Bullet1">
    <w:name w:val="Bullet1"/>
    <w:basedOn w:val="ListBullet"/>
    <w:uiPriority w:val="99"/>
    <w:rsid w:val="00244D4A"/>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244D4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244D4A"/>
    <w:rPr>
      <w:rFonts w:ascii="Segoe UI" w:eastAsiaTheme="minorEastAsia" w:hAnsi="Segoe UI"/>
      <w:sz w:val="16"/>
    </w:rPr>
  </w:style>
  <w:style w:type="paragraph" w:styleId="Footer">
    <w:name w:val="footer"/>
    <w:basedOn w:val="Normal"/>
    <w:link w:val="FooterChar"/>
    <w:uiPriority w:val="99"/>
    <w:unhideWhenUsed/>
    <w:rsid w:val="00244D4A"/>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244D4A"/>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244D4A"/>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244D4A"/>
    <w:rPr>
      <w:rFonts w:ascii="Segoe UI" w:hAnsi="Segoe UI"/>
      <w:sz w:val="20"/>
    </w:rPr>
  </w:style>
  <w:style w:type="table" w:styleId="TableGrid">
    <w:name w:val="Table Grid"/>
    <w:aliases w:val="Tabla Microsoft Servicios"/>
    <w:basedOn w:val="TableNormal"/>
    <w:uiPriority w:val="59"/>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244D4A"/>
    <w:pPr>
      <w:spacing w:line="240" w:lineRule="auto"/>
    </w:pPr>
    <w:rPr>
      <w:color w:val="FFFFFF" w:themeColor="background1"/>
      <w:sz w:val="44"/>
    </w:rPr>
  </w:style>
  <w:style w:type="paragraph" w:customStyle="1" w:styleId="CoverSubject">
    <w:name w:val="Cover Subject"/>
    <w:basedOn w:val="Normal"/>
    <w:uiPriority w:val="99"/>
    <w:rsid w:val="00244D4A"/>
    <w:pPr>
      <w:spacing w:after="600"/>
      <w:ind w:left="-720"/>
    </w:pPr>
    <w:rPr>
      <w:color w:val="008AC8"/>
      <w:sz w:val="36"/>
    </w:rPr>
  </w:style>
  <w:style w:type="paragraph" w:customStyle="1" w:styleId="CoverHeading2">
    <w:name w:val="Cover Heading 2"/>
    <w:basedOn w:val="Normal"/>
    <w:uiPriority w:val="99"/>
    <w:rsid w:val="00244D4A"/>
    <w:pPr>
      <w:spacing w:before="360"/>
      <w:ind w:left="-357"/>
    </w:pPr>
    <w:rPr>
      <w:bCs/>
      <w:color w:val="008AC8"/>
      <w:sz w:val="28"/>
      <w:szCs w:val="28"/>
    </w:rPr>
  </w:style>
  <w:style w:type="character" w:styleId="Emphasis">
    <w:name w:val="Emphasis"/>
    <w:basedOn w:val="IntenseEmphasis"/>
    <w:uiPriority w:val="99"/>
    <w:qFormat/>
    <w:rsid w:val="00244D4A"/>
    <w:rPr>
      <w:rFonts w:ascii="Segoe UI" w:hAnsi="Segoe UI"/>
      <w:b w:val="0"/>
      <w:bCs/>
      <w:i/>
      <w:iCs/>
      <w:color w:val="auto"/>
      <w:sz w:val="22"/>
    </w:rPr>
  </w:style>
  <w:style w:type="paragraph" w:customStyle="1" w:styleId="VisibleGuidance">
    <w:name w:val="Visible Guidance"/>
    <w:basedOn w:val="Normal"/>
    <w:next w:val="Normal"/>
    <w:uiPriority w:val="99"/>
    <w:rsid w:val="00244D4A"/>
    <w:pPr>
      <w:shd w:val="clear" w:color="auto" w:fill="F2F2F2"/>
    </w:pPr>
    <w:rPr>
      <w:color w:val="FF0066"/>
    </w:rPr>
  </w:style>
  <w:style w:type="character" w:styleId="Strong">
    <w:name w:val="Strong"/>
    <w:basedOn w:val="DefaultParagraphFont"/>
    <w:uiPriority w:val="22"/>
    <w:qFormat/>
    <w:rsid w:val="00244D4A"/>
    <w:rPr>
      <w:b/>
      <w:bCs/>
    </w:rPr>
  </w:style>
  <w:style w:type="paragraph" w:styleId="ListParagraph">
    <w:name w:val="List Paragraph"/>
    <w:aliases w:val="Bullet Number,List Paragraph1,lp1,lp11,List Paragraph11,Bullet 1,Use Case List Paragraph"/>
    <w:basedOn w:val="Normal"/>
    <w:link w:val="ListParagraphChar"/>
    <w:uiPriority w:val="34"/>
    <w:qFormat/>
    <w:rsid w:val="00244D4A"/>
    <w:pPr>
      <w:numPr>
        <w:numId w:val="6"/>
      </w:numPr>
      <w:contextualSpacing/>
    </w:pPr>
  </w:style>
  <w:style w:type="paragraph" w:styleId="TOCHeading">
    <w:name w:val="TOC Heading"/>
    <w:basedOn w:val="Heading1"/>
    <w:next w:val="Normal"/>
    <w:uiPriority w:val="99"/>
    <w:rsid w:val="00244D4A"/>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244D4A"/>
    <w:rPr>
      <w:i/>
      <w:iCs/>
      <w:color w:val="5B9BD5" w:themeColor="accent1"/>
    </w:rPr>
  </w:style>
  <w:style w:type="paragraph" w:styleId="Caption">
    <w:name w:val="caption"/>
    <w:basedOn w:val="Normal"/>
    <w:next w:val="Normal"/>
    <w:uiPriority w:val="99"/>
    <w:unhideWhenUsed/>
    <w:rsid w:val="00244D4A"/>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244D4A"/>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244D4A"/>
    <w:pPr>
      <w:keepNext/>
      <w:keepLines/>
      <w:pageBreakBefore/>
      <w:numPr>
        <w:numId w:val="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4D4A"/>
    <w:rPr>
      <w:rFonts w:ascii="Segoe UI" w:eastAsiaTheme="minorEastAsia" w:hAnsi="Segoe UI"/>
    </w:rPr>
  </w:style>
  <w:style w:type="paragraph" w:styleId="ListBullet">
    <w:name w:val="List Bullet"/>
    <w:basedOn w:val="ListParagraph"/>
    <w:uiPriority w:val="4"/>
    <w:qFormat/>
    <w:rsid w:val="00836E54"/>
    <w:pPr>
      <w:numPr>
        <w:numId w:val="24"/>
      </w:numPr>
    </w:pPr>
  </w:style>
  <w:style w:type="paragraph" w:customStyle="1" w:styleId="Heading2Numbered">
    <w:name w:val="Heading 2 (Numbered)"/>
    <w:basedOn w:val="Heading1Numbered"/>
    <w:next w:val="Normal"/>
    <w:uiPriority w:val="14"/>
    <w:qFormat/>
    <w:rsid w:val="00244D4A"/>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44D4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44D4A"/>
    <w:pPr>
      <w:numPr>
        <w:ilvl w:val="3"/>
      </w:numPr>
      <w:outlineLvl w:val="3"/>
    </w:pPr>
    <w:rPr>
      <w:sz w:val="24"/>
    </w:rPr>
  </w:style>
  <w:style w:type="paragraph" w:customStyle="1" w:styleId="Heading5Numbered">
    <w:name w:val="Heading 5 (Numbered)"/>
    <w:basedOn w:val="Heading4Numbered"/>
    <w:next w:val="Normal"/>
    <w:uiPriority w:val="99"/>
    <w:semiHidden/>
    <w:rsid w:val="00244D4A"/>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244D4A"/>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244D4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244D4A"/>
    <w:pPr>
      <w:numPr>
        <w:numId w:val="7"/>
      </w:numPr>
      <w:spacing w:before="0" w:after="200"/>
      <w:contextualSpacing/>
    </w:pPr>
    <w:rPr>
      <w:rFonts w:eastAsia="Arial" w:cs="Arial"/>
      <w:lang w:eastAsia="ja-JP"/>
    </w:rPr>
  </w:style>
  <w:style w:type="paragraph" w:customStyle="1" w:styleId="Note">
    <w:name w:val="Note"/>
    <w:basedOn w:val="Normal"/>
    <w:uiPriority w:val="99"/>
    <w:qFormat/>
    <w:rsid w:val="00244D4A"/>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244D4A"/>
    <w:pPr>
      <w:keepNext/>
      <w:spacing w:before="240" w:after="240" w:line="240" w:lineRule="auto"/>
    </w:pPr>
    <w:rPr>
      <w:bCs/>
      <w:color w:val="008AC8"/>
      <w:sz w:val="24"/>
    </w:rPr>
  </w:style>
  <w:style w:type="numbering" w:customStyle="1" w:styleId="Checklist">
    <w:name w:val="Checklist"/>
    <w:basedOn w:val="NoList"/>
    <w:rsid w:val="00244D4A"/>
    <w:pPr>
      <w:numPr>
        <w:numId w:val="3"/>
      </w:numPr>
    </w:pPr>
  </w:style>
  <w:style w:type="paragraph" w:customStyle="1" w:styleId="TableText">
    <w:name w:val="Table Text"/>
    <w:basedOn w:val="Normal"/>
    <w:uiPriority w:val="99"/>
    <w:qFormat/>
    <w:rsid w:val="00244D4A"/>
    <w:pPr>
      <w:spacing w:line="240" w:lineRule="auto"/>
    </w:pPr>
    <w:rPr>
      <w:sz w:val="18"/>
    </w:rPr>
  </w:style>
  <w:style w:type="paragraph" w:customStyle="1" w:styleId="CommandLine">
    <w:name w:val="Command Line"/>
    <w:basedOn w:val="Normal"/>
    <w:uiPriority w:val="99"/>
    <w:rsid w:val="00244D4A"/>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244D4A"/>
    <w:pPr>
      <w:numPr>
        <w:numId w:val="4"/>
      </w:numPr>
    </w:pPr>
  </w:style>
  <w:style w:type="numbering" w:customStyle="1" w:styleId="NumberedList">
    <w:name w:val="Numbered List"/>
    <w:rsid w:val="00244D4A"/>
    <w:pPr>
      <w:numPr>
        <w:numId w:val="5"/>
      </w:numPr>
    </w:pPr>
  </w:style>
  <w:style w:type="paragraph" w:styleId="TOC2">
    <w:name w:val="toc 2"/>
    <w:basedOn w:val="Normal"/>
    <w:next w:val="Normal"/>
    <w:autoRedefine/>
    <w:uiPriority w:val="39"/>
    <w:unhideWhenUsed/>
    <w:rsid w:val="00244D4A"/>
    <w:pPr>
      <w:tabs>
        <w:tab w:val="left" w:pos="288"/>
        <w:tab w:val="left" w:pos="880"/>
        <w:tab w:val="right" w:leader="dot" w:pos="9346"/>
      </w:tabs>
      <w:spacing w:after="100"/>
      <w:ind w:left="432"/>
    </w:pPr>
  </w:style>
  <w:style w:type="table" w:styleId="PlainTable3">
    <w:name w:val="Plain Table 3"/>
    <w:basedOn w:val="TableNormal"/>
    <w:uiPriority w:val="43"/>
    <w:rsid w:val="00244D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44D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44D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244D4A"/>
    <w:pPr>
      <w:keepNext w:val="0"/>
      <w:keepLines w:val="0"/>
      <w:widowControl w:val="0"/>
      <w:numPr>
        <w:ilvl w:val="5"/>
        <w:numId w:val="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244D4A"/>
    <w:pPr>
      <w:keepNext w:val="0"/>
      <w:keepLines w:val="0"/>
      <w:widowControl w:val="0"/>
      <w:numPr>
        <w:ilvl w:val="6"/>
        <w:numId w:val="9"/>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244D4A"/>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244D4A"/>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244D4A"/>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244D4A"/>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244D4A"/>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244D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D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D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D4A"/>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244D4A"/>
    <w:pPr>
      <w:numPr>
        <w:numId w:val="11"/>
      </w:numPr>
      <w:ind w:left="1080"/>
    </w:pPr>
  </w:style>
  <w:style w:type="paragraph" w:styleId="ListBullet3">
    <w:name w:val="List Bullet 3"/>
    <w:basedOn w:val="ListBullet2"/>
    <w:uiPriority w:val="99"/>
    <w:qFormat/>
    <w:rsid w:val="00244D4A"/>
    <w:pPr>
      <w:numPr>
        <w:numId w:val="12"/>
      </w:numPr>
    </w:pPr>
  </w:style>
  <w:style w:type="paragraph" w:styleId="ListBullet4">
    <w:name w:val="List Bullet 4"/>
    <w:basedOn w:val="ListBullet3"/>
    <w:uiPriority w:val="99"/>
    <w:qFormat/>
    <w:rsid w:val="00244D4A"/>
    <w:pPr>
      <w:numPr>
        <w:numId w:val="13"/>
      </w:numPr>
    </w:pPr>
  </w:style>
  <w:style w:type="paragraph" w:styleId="ListBullet5">
    <w:name w:val="List Bullet 5"/>
    <w:basedOn w:val="ListBullet4"/>
    <w:uiPriority w:val="99"/>
    <w:rsid w:val="00244D4A"/>
    <w:pPr>
      <w:numPr>
        <w:numId w:val="14"/>
      </w:numPr>
    </w:pPr>
  </w:style>
  <w:style w:type="paragraph" w:styleId="ListNumber2">
    <w:name w:val="List Number 2"/>
    <w:basedOn w:val="ListNumber"/>
    <w:uiPriority w:val="99"/>
    <w:qFormat/>
    <w:rsid w:val="00244D4A"/>
    <w:pPr>
      <w:numPr>
        <w:numId w:val="16"/>
      </w:numPr>
    </w:pPr>
  </w:style>
  <w:style w:type="paragraph" w:styleId="ListNumber">
    <w:name w:val="List Number"/>
    <w:basedOn w:val="ListBullet"/>
    <w:uiPriority w:val="99"/>
    <w:qFormat/>
    <w:rsid w:val="00244D4A"/>
    <w:pPr>
      <w:numPr>
        <w:numId w:val="15"/>
      </w:numPr>
    </w:pPr>
  </w:style>
  <w:style w:type="paragraph" w:styleId="ListNumber3">
    <w:name w:val="List Number 3"/>
    <w:basedOn w:val="ListNumber2"/>
    <w:uiPriority w:val="99"/>
    <w:qFormat/>
    <w:rsid w:val="00244D4A"/>
    <w:pPr>
      <w:numPr>
        <w:numId w:val="17"/>
      </w:numPr>
    </w:pPr>
  </w:style>
  <w:style w:type="paragraph" w:styleId="ListNumber4">
    <w:name w:val="List Number 4"/>
    <w:basedOn w:val="ListNumber3"/>
    <w:uiPriority w:val="99"/>
    <w:qFormat/>
    <w:rsid w:val="00244D4A"/>
    <w:pPr>
      <w:numPr>
        <w:numId w:val="18"/>
      </w:numPr>
    </w:pPr>
  </w:style>
  <w:style w:type="character" w:styleId="PlaceholderText">
    <w:name w:val="Placeholder Text"/>
    <w:basedOn w:val="DefaultParagraphFont"/>
    <w:uiPriority w:val="99"/>
    <w:semiHidden/>
    <w:rsid w:val="00244D4A"/>
    <w:rPr>
      <w:color w:val="808080"/>
    </w:rPr>
  </w:style>
  <w:style w:type="numbering" w:customStyle="1" w:styleId="Bullets">
    <w:name w:val="Bullets"/>
    <w:rsid w:val="00244D4A"/>
    <w:pPr>
      <w:numPr>
        <w:numId w:val="19"/>
      </w:numPr>
    </w:pPr>
  </w:style>
  <w:style w:type="paragraph" w:customStyle="1" w:styleId="HeaderUnderline">
    <w:name w:val="Header Underline"/>
    <w:basedOn w:val="Header"/>
    <w:uiPriority w:val="99"/>
    <w:rsid w:val="00244D4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4D4A"/>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244D4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numbering" w:customStyle="1" w:styleId="HeadingNumbered">
    <w:name w:val="Heading Numbered"/>
    <w:basedOn w:val="111111"/>
    <w:uiPriority w:val="99"/>
    <w:rsid w:val="007C3175"/>
    <w:pPr>
      <w:numPr>
        <w:numId w:val="20"/>
      </w:numPr>
    </w:pPr>
  </w:style>
  <w:style w:type="numbering" w:styleId="111111">
    <w:name w:val="Outline List 2"/>
    <w:basedOn w:val="NoList"/>
    <w:uiPriority w:val="99"/>
    <w:semiHidden/>
    <w:unhideWhenUsed/>
    <w:rsid w:val="007C3175"/>
    <w:pPr>
      <w:numPr>
        <w:numId w:val="20"/>
      </w:numPr>
    </w:pPr>
  </w:style>
  <w:style w:type="paragraph" w:customStyle="1" w:styleId="AlertTip">
    <w:name w:val="Alert Tip"/>
    <w:basedOn w:val="Normal"/>
    <w:qFormat/>
    <w:rsid w:val="007C3175"/>
    <w:pPr>
      <w:numPr>
        <w:numId w:val="21"/>
      </w:numPr>
      <w:pBdr>
        <w:top w:val="single" w:sz="4" w:space="1" w:color="auto"/>
        <w:bottom w:val="single" w:sz="4" w:space="1" w:color="auto"/>
      </w:pBdr>
      <w:tabs>
        <w:tab w:val="left" w:pos="432"/>
      </w:tabs>
      <w:spacing w:before="0" w:line="240" w:lineRule="auto"/>
    </w:pPr>
    <w:rPr>
      <w:rFonts w:ascii="Arial" w:eastAsia="Times New Roman" w:hAnsi="Arial" w:cs="Times New Roman"/>
      <w:sz w:val="20"/>
      <w:szCs w:val="24"/>
    </w:rPr>
  </w:style>
  <w:style w:type="character" w:styleId="CommentReference">
    <w:name w:val="annotation reference"/>
    <w:basedOn w:val="DefaultParagraphFont"/>
    <w:uiPriority w:val="99"/>
    <w:semiHidden/>
    <w:unhideWhenUsed/>
    <w:rsid w:val="00622E92"/>
    <w:rPr>
      <w:sz w:val="16"/>
      <w:szCs w:val="16"/>
    </w:rPr>
  </w:style>
  <w:style w:type="paragraph" w:styleId="CommentText">
    <w:name w:val="annotation text"/>
    <w:basedOn w:val="Normal"/>
    <w:link w:val="CommentTextChar"/>
    <w:uiPriority w:val="99"/>
    <w:semiHidden/>
    <w:unhideWhenUsed/>
    <w:rsid w:val="00622E92"/>
    <w:pPr>
      <w:spacing w:line="240" w:lineRule="auto"/>
    </w:pPr>
    <w:rPr>
      <w:sz w:val="20"/>
      <w:szCs w:val="20"/>
    </w:rPr>
  </w:style>
  <w:style w:type="character" w:customStyle="1" w:styleId="CommentTextChar">
    <w:name w:val="Comment Text Char"/>
    <w:basedOn w:val="DefaultParagraphFont"/>
    <w:link w:val="CommentText"/>
    <w:uiPriority w:val="99"/>
    <w:semiHidden/>
    <w:rsid w:val="00622E9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622E92"/>
    <w:rPr>
      <w:b/>
      <w:bCs/>
    </w:rPr>
  </w:style>
  <w:style w:type="character" w:customStyle="1" w:styleId="CommentSubjectChar">
    <w:name w:val="Comment Subject Char"/>
    <w:basedOn w:val="CommentTextChar"/>
    <w:link w:val="CommentSubject"/>
    <w:uiPriority w:val="99"/>
    <w:semiHidden/>
    <w:rsid w:val="00622E9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622E92"/>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22E92"/>
    <w:rPr>
      <w:rFonts w:ascii="Segoe UI" w:eastAsiaTheme="minorEastAsia" w:hAnsi="Segoe UI" w:cs="Segoe UI"/>
      <w:sz w:val="18"/>
      <w:szCs w:val="18"/>
    </w:rPr>
  </w:style>
  <w:style w:type="table" w:styleId="GridTable1Light">
    <w:name w:val="Grid Table 1 Light"/>
    <w:basedOn w:val="TableNormal"/>
    <w:uiPriority w:val="46"/>
    <w:rsid w:val="00D00E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00E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744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ableofFigures">
    <w:name w:val="table of figures"/>
    <w:basedOn w:val="Normal"/>
    <w:next w:val="Normal"/>
    <w:uiPriority w:val="99"/>
    <w:unhideWhenUsed/>
    <w:rsid w:val="0041053E"/>
    <w:pPr>
      <w:spacing w:after="0"/>
    </w:pPr>
  </w:style>
  <w:style w:type="table" w:styleId="PlainTable1">
    <w:name w:val="Plain Table 1"/>
    <w:basedOn w:val="TableNormal"/>
    <w:uiPriority w:val="41"/>
    <w:rsid w:val="00B145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5560C"/>
    <w:pPr>
      <w:spacing w:after="0" w:line="240" w:lineRule="auto"/>
    </w:pPr>
    <w:rPr>
      <w:rFonts w:ascii="Segoe UI" w:eastAsiaTheme="minorEastAsia" w:hAnsi="Segoe UI"/>
    </w:rPr>
  </w:style>
  <w:style w:type="table" w:styleId="GridTable4-Accent3">
    <w:name w:val="Grid Table 4 Accent 3"/>
    <w:basedOn w:val="TableNormal"/>
    <w:uiPriority w:val="49"/>
    <w:rsid w:val="009D17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A6524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F4193"/>
    <w:rPr>
      <w:color w:val="808080"/>
      <w:shd w:val="clear" w:color="auto" w:fill="E6E6E6"/>
    </w:rPr>
  </w:style>
  <w:style w:type="paragraph" w:styleId="Quote">
    <w:name w:val="Quote"/>
    <w:basedOn w:val="Normal"/>
    <w:next w:val="Normal"/>
    <w:link w:val="QuoteChar"/>
    <w:uiPriority w:val="99"/>
    <w:rsid w:val="00CF419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CF4193"/>
    <w:rPr>
      <w:rFonts w:ascii="Segoe UI" w:eastAsiaTheme="minorEastAsia" w:hAnsi="Segoe U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071">
      <w:bodyDiv w:val="1"/>
      <w:marLeft w:val="0"/>
      <w:marRight w:val="0"/>
      <w:marTop w:val="0"/>
      <w:marBottom w:val="0"/>
      <w:divBdr>
        <w:top w:val="none" w:sz="0" w:space="0" w:color="auto"/>
        <w:left w:val="none" w:sz="0" w:space="0" w:color="auto"/>
        <w:bottom w:val="none" w:sz="0" w:space="0" w:color="auto"/>
        <w:right w:val="none" w:sz="0" w:space="0" w:color="auto"/>
      </w:divBdr>
    </w:div>
    <w:div w:id="102767626">
      <w:bodyDiv w:val="1"/>
      <w:marLeft w:val="0"/>
      <w:marRight w:val="0"/>
      <w:marTop w:val="0"/>
      <w:marBottom w:val="0"/>
      <w:divBdr>
        <w:top w:val="none" w:sz="0" w:space="0" w:color="auto"/>
        <w:left w:val="none" w:sz="0" w:space="0" w:color="auto"/>
        <w:bottom w:val="none" w:sz="0" w:space="0" w:color="auto"/>
        <w:right w:val="none" w:sz="0" w:space="0" w:color="auto"/>
      </w:divBdr>
    </w:div>
    <w:div w:id="391582350">
      <w:bodyDiv w:val="1"/>
      <w:marLeft w:val="0"/>
      <w:marRight w:val="0"/>
      <w:marTop w:val="0"/>
      <w:marBottom w:val="0"/>
      <w:divBdr>
        <w:top w:val="none" w:sz="0" w:space="0" w:color="auto"/>
        <w:left w:val="none" w:sz="0" w:space="0" w:color="auto"/>
        <w:bottom w:val="none" w:sz="0" w:space="0" w:color="auto"/>
        <w:right w:val="none" w:sz="0" w:space="0" w:color="auto"/>
      </w:divBdr>
      <w:divsChild>
        <w:div w:id="72357737">
          <w:marLeft w:val="1650"/>
          <w:marRight w:val="1650"/>
          <w:marTop w:val="1275"/>
          <w:marBottom w:val="1275"/>
          <w:divBdr>
            <w:top w:val="none" w:sz="0" w:space="0" w:color="auto"/>
            <w:left w:val="none" w:sz="0" w:space="0" w:color="auto"/>
            <w:bottom w:val="none" w:sz="0" w:space="0" w:color="auto"/>
            <w:right w:val="none" w:sz="0" w:space="0" w:color="auto"/>
          </w:divBdr>
          <w:divsChild>
            <w:div w:id="9969030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485779500">
      <w:bodyDiv w:val="1"/>
      <w:marLeft w:val="0"/>
      <w:marRight w:val="0"/>
      <w:marTop w:val="0"/>
      <w:marBottom w:val="0"/>
      <w:divBdr>
        <w:top w:val="none" w:sz="0" w:space="0" w:color="auto"/>
        <w:left w:val="none" w:sz="0" w:space="0" w:color="auto"/>
        <w:bottom w:val="none" w:sz="0" w:space="0" w:color="auto"/>
        <w:right w:val="none" w:sz="0" w:space="0" w:color="auto"/>
      </w:divBdr>
      <w:divsChild>
        <w:div w:id="893589967">
          <w:marLeft w:val="1650"/>
          <w:marRight w:val="1650"/>
          <w:marTop w:val="1275"/>
          <w:marBottom w:val="1275"/>
          <w:divBdr>
            <w:top w:val="none" w:sz="0" w:space="0" w:color="auto"/>
            <w:left w:val="none" w:sz="0" w:space="0" w:color="auto"/>
            <w:bottom w:val="none" w:sz="0" w:space="0" w:color="auto"/>
            <w:right w:val="none" w:sz="0" w:space="0" w:color="auto"/>
          </w:divBdr>
          <w:divsChild>
            <w:div w:id="555245529">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544558555">
      <w:bodyDiv w:val="1"/>
      <w:marLeft w:val="0"/>
      <w:marRight w:val="0"/>
      <w:marTop w:val="0"/>
      <w:marBottom w:val="0"/>
      <w:divBdr>
        <w:top w:val="none" w:sz="0" w:space="0" w:color="auto"/>
        <w:left w:val="none" w:sz="0" w:space="0" w:color="auto"/>
        <w:bottom w:val="none" w:sz="0" w:space="0" w:color="auto"/>
        <w:right w:val="none" w:sz="0" w:space="0" w:color="auto"/>
      </w:divBdr>
      <w:divsChild>
        <w:div w:id="379520305">
          <w:marLeft w:val="0"/>
          <w:marRight w:val="0"/>
          <w:marTop w:val="0"/>
          <w:marBottom w:val="0"/>
          <w:divBdr>
            <w:top w:val="none" w:sz="0" w:space="0" w:color="auto"/>
            <w:left w:val="none" w:sz="0" w:space="0" w:color="auto"/>
            <w:bottom w:val="none" w:sz="0" w:space="0" w:color="auto"/>
            <w:right w:val="none" w:sz="0" w:space="0" w:color="auto"/>
          </w:divBdr>
          <w:divsChild>
            <w:div w:id="2058582689">
              <w:marLeft w:val="0"/>
              <w:marRight w:val="0"/>
              <w:marTop w:val="600"/>
              <w:marBottom w:val="600"/>
              <w:divBdr>
                <w:top w:val="none" w:sz="0" w:space="0" w:color="auto"/>
                <w:left w:val="none" w:sz="0" w:space="0" w:color="auto"/>
                <w:bottom w:val="none" w:sz="0" w:space="0" w:color="auto"/>
                <w:right w:val="none" w:sz="0" w:space="0" w:color="auto"/>
              </w:divBdr>
              <w:divsChild>
                <w:div w:id="2036687498">
                  <w:marLeft w:val="0"/>
                  <w:marRight w:val="0"/>
                  <w:marTop w:val="0"/>
                  <w:marBottom w:val="0"/>
                  <w:divBdr>
                    <w:top w:val="none" w:sz="0" w:space="0" w:color="auto"/>
                    <w:left w:val="none" w:sz="0" w:space="0" w:color="auto"/>
                    <w:bottom w:val="none" w:sz="0" w:space="0" w:color="auto"/>
                    <w:right w:val="none" w:sz="0" w:space="0" w:color="auto"/>
                  </w:divBdr>
                  <w:divsChild>
                    <w:div w:id="14349376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68882105">
      <w:bodyDiv w:val="1"/>
      <w:marLeft w:val="0"/>
      <w:marRight w:val="0"/>
      <w:marTop w:val="0"/>
      <w:marBottom w:val="0"/>
      <w:divBdr>
        <w:top w:val="none" w:sz="0" w:space="0" w:color="auto"/>
        <w:left w:val="none" w:sz="0" w:space="0" w:color="auto"/>
        <w:bottom w:val="none" w:sz="0" w:space="0" w:color="auto"/>
        <w:right w:val="none" w:sz="0" w:space="0" w:color="auto"/>
      </w:divBdr>
      <w:divsChild>
        <w:div w:id="500897291">
          <w:marLeft w:val="1650"/>
          <w:marRight w:val="1650"/>
          <w:marTop w:val="1275"/>
          <w:marBottom w:val="1275"/>
          <w:divBdr>
            <w:top w:val="none" w:sz="0" w:space="0" w:color="auto"/>
            <w:left w:val="none" w:sz="0" w:space="0" w:color="auto"/>
            <w:bottom w:val="none" w:sz="0" w:space="0" w:color="auto"/>
            <w:right w:val="none" w:sz="0" w:space="0" w:color="auto"/>
          </w:divBdr>
          <w:divsChild>
            <w:div w:id="859121684">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658533700">
      <w:bodyDiv w:val="1"/>
      <w:marLeft w:val="0"/>
      <w:marRight w:val="0"/>
      <w:marTop w:val="0"/>
      <w:marBottom w:val="0"/>
      <w:divBdr>
        <w:top w:val="none" w:sz="0" w:space="0" w:color="auto"/>
        <w:left w:val="none" w:sz="0" w:space="0" w:color="auto"/>
        <w:bottom w:val="none" w:sz="0" w:space="0" w:color="auto"/>
        <w:right w:val="none" w:sz="0" w:space="0" w:color="auto"/>
      </w:divBdr>
      <w:divsChild>
        <w:div w:id="1869490720">
          <w:marLeft w:val="1650"/>
          <w:marRight w:val="1650"/>
          <w:marTop w:val="1275"/>
          <w:marBottom w:val="1275"/>
          <w:divBdr>
            <w:top w:val="none" w:sz="0" w:space="0" w:color="auto"/>
            <w:left w:val="none" w:sz="0" w:space="0" w:color="auto"/>
            <w:bottom w:val="none" w:sz="0" w:space="0" w:color="auto"/>
            <w:right w:val="none" w:sz="0" w:space="0" w:color="auto"/>
          </w:divBdr>
          <w:divsChild>
            <w:div w:id="904296686">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830028410">
      <w:bodyDiv w:val="1"/>
      <w:marLeft w:val="0"/>
      <w:marRight w:val="0"/>
      <w:marTop w:val="0"/>
      <w:marBottom w:val="0"/>
      <w:divBdr>
        <w:top w:val="none" w:sz="0" w:space="0" w:color="auto"/>
        <w:left w:val="none" w:sz="0" w:space="0" w:color="auto"/>
        <w:bottom w:val="none" w:sz="0" w:space="0" w:color="auto"/>
        <w:right w:val="none" w:sz="0" w:space="0" w:color="auto"/>
      </w:divBdr>
    </w:div>
    <w:div w:id="875653018">
      <w:bodyDiv w:val="1"/>
      <w:marLeft w:val="0"/>
      <w:marRight w:val="0"/>
      <w:marTop w:val="0"/>
      <w:marBottom w:val="0"/>
      <w:divBdr>
        <w:top w:val="none" w:sz="0" w:space="0" w:color="auto"/>
        <w:left w:val="none" w:sz="0" w:space="0" w:color="auto"/>
        <w:bottom w:val="none" w:sz="0" w:space="0" w:color="auto"/>
        <w:right w:val="none" w:sz="0" w:space="0" w:color="auto"/>
      </w:divBdr>
    </w:div>
    <w:div w:id="923801360">
      <w:bodyDiv w:val="1"/>
      <w:marLeft w:val="0"/>
      <w:marRight w:val="0"/>
      <w:marTop w:val="0"/>
      <w:marBottom w:val="0"/>
      <w:divBdr>
        <w:top w:val="none" w:sz="0" w:space="0" w:color="auto"/>
        <w:left w:val="none" w:sz="0" w:space="0" w:color="auto"/>
        <w:bottom w:val="none" w:sz="0" w:space="0" w:color="auto"/>
        <w:right w:val="none" w:sz="0" w:space="0" w:color="auto"/>
      </w:divBdr>
    </w:div>
    <w:div w:id="938485340">
      <w:bodyDiv w:val="1"/>
      <w:marLeft w:val="0"/>
      <w:marRight w:val="0"/>
      <w:marTop w:val="0"/>
      <w:marBottom w:val="0"/>
      <w:divBdr>
        <w:top w:val="none" w:sz="0" w:space="0" w:color="auto"/>
        <w:left w:val="none" w:sz="0" w:space="0" w:color="auto"/>
        <w:bottom w:val="none" w:sz="0" w:space="0" w:color="auto"/>
        <w:right w:val="none" w:sz="0" w:space="0" w:color="auto"/>
      </w:divBdr>
      <w:divsChild>
        <w:div w:id="1801342673">
          <w:marLeft w:val="1650"/>
          <w:marRight w:val="1650"/>
          <w:marTop w:val="1275"/>
          <w:marBottom w:val="1275"/>
          <w:divBdr>
            <w:top w:val="none" w:sz="0" w:space="0" w:color="auto"/>
            <w:left w:val="none" w:sz="0" w:space="0" w:color="auto"/>
            <w:bottom w:val="none" w:sz="0" w:space="0" w:color="auto"/>
            <w:right w:val="none" w:sz="0" w:space="0" w:color="auto"/>
          </w:divBdr>
        </w:div>
      </w:divsChild>
    </w:div>
    <w:div w:id="963996725">
      <w:bodyDiv w:val="1"/>
      <w:marLeft w:val="0"/>
      <w:marRight w:val="0"/>
      <w:marTop w:val="0"/>
      <w:marBottom w:val="0"/>
      <w:divBdr>
        <w:top w:val="none" w:sz="0" w:space="0" w:color="auto"/>
        <w:left w:val="none" w:sz="0" w:space="0" w:color="auto"/>
        <w:bottom w:val="none" w:sz="0" w:space="0" w:color="auto"/>
        <w:right w:val="none" w:sz="0" w:space="0" w:color="auto"/>
      </w:divBdr>
      <w:divsChild>
        <w:div w:id="518197487">
          <w:marLeft w:val="-960"/>
          <w:marRight w:val="0"/>
          <w:marTop w:val="0"/>
          <w:marBottom w:val="0"/>
          <w:divBdr>
            <w:top w:val="none" w:sz="0" w:space="0" w:color="auto"/>
            <w:left w:val="none" w:sz="0" w:space="0" w:color="auto"/>
            <w:bottom w:val="none" w:sz="0" w:space="0" w:color="auto"/>
            <w:right w:val="none" w:sz="0" w:space="0" w:color="auto"/>
          </w:divBdr>
        </w:div>
      </w:divsChild>
    </w:div>
    <w:div w:id="972910756">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83423096">
      <w:bodyDiv w:val="1"/>
      <w:marLeft w:val="0"/>
      <w:marRight w:val="0"/>
      <w:marTop w:val="0"/>
      <w:marBottom w:val="0"/>
      <w:divBdr>
        <w:top w:val="none" w:sz="0" w:space="0" w:color="auto"/>
        <w:left w:val="none" w:sz="0" w:space="0" w:color="auto"/>
        <w:bottom w:val="none" w:sz="0" w:space="0" w:color="auto"/>
        <w:right w:val="none" w:sz="0" w:space="0" w:color="auto"/>
      </w:divBdr>
      <w:divsChild>
        <w:div w:id="1957909448">
          <w:marLeft w:val="1650"/>
          <w:marRight w:val="1650"/>
          <w:marTop w:val="1275"/>
          <w:marBottom w:val="1275"/>
          <w:divBdr>
            <w:top w:val="none" w:sz="0" w:space="0" w:color="auto"/>
            <w:left w:val="none" w:sz="0" w:space="0" w:color="auto"/>
            <w:bottom w:val="none" w:sz="0" w:space="0" w:color="auto"/>
            <w:right w:val="none" w:sz="0" w:space="0" w:color="auto"/>
          </w:divBdr>
          <w:divsChild>
            <w:div w:id="740521351">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358509089">
      <w:bodyDiv w:val="1"/>
      <w:marLeft w:val="0"/>
      <w:marRight w:val="0"/>
      <w:marTop w:val="0"/>
      <w:marBottom w:val="0"/>
      <w:divBdr>
        <w:top w:val="none" w:sz="0" w:space="0" w:color="auto"/>
        <w:left w:val="none" w:sz="0" w:space="0" w:color="auto"/>
        <w:bottom w:val="none" w:sz="0" w:space="0" w:color="auto"/>
        <w:right w:val="none" w:sz="0" w:space="0" w:color="auto"/>
      </w:divBdr>
      <w:divsChild>
        <w:div w:id="871965414">
          <w:marLeft w:val="0"/>
          <w:marRight w:val="0"/>
          <w:marTop w:val="0"/>
          <w:marBottom w:val="0"/>
          <w:divBdr>
            <w:top w:val="none" w:sz="0" w:space="0" w:color="auto"/>
            <w:left w:val="none" w:sz="0" w:space="0" w:color="auto"/>
            <w:bottom w:val="none" w:sz="0" w:space="0" w:color="auto"/>
            <w:right w:val="none" w:sz="0" w:space="0" w:color="auto"/>
          </w:divBdr>
          <w:divsChild>
            <w:div w:id="1387100567">
              <w:marLeft w:val="0"/>
              <w:marRight w:val="0"/>
              <w:marTop w:val="0"/>
              <w:marBottom w:val="0"/>
              <w:divBdr>
                <w:top w:val="none" w:sz="0" w:space="0" w:color="auto"/>
                <w:left w:val="none" w:sz="0" w:space="0" w:color="auto"/>
                <w:bottom w:val="none" w:sz="0" w:space="0" w:color="auto"/>
                <w:right w:val="none" w:sz="0" w:space="0" w:color="auto"/>
              </w:divBdr>
              <w:divsChild>
                <w:div w:id="2092508545">
                  <w:marLeft w:val="4200"/>
                  <w:marRight w:val="0"/>
                  <w:marTop w:val="0"/>
                  <w:marBottom w:val="0"/>
                  <w:divBdr>
                    <w:top w:val="none" w:sz="0" w:space="0" w:color="auto"/>
                    <w:left w:val="none" w:sz="0" w:space="0" w:color="auto"/>
                    <w:bottom w:val="none" w:sz="0" w:space="0" w:color="auto"/>
                    <w:right w:val="none" w:sz="0" w:space="0" w:color="auto"/>
                  </w:divBdr>
                  <w:divsChild>
                    <w:div w:id="224607743">
                      <w:marLeft w:val="0"/>
                      <w:marRight w:val="0"/>
                      <w:marTop w:val="0"/>
                      <w:marBottom w:val="0"/>
                      <w:divBdr>
                        <w:top w:val="none" w:sz="0" w:space="0" w:color="auto"/>
                        <w:left w:val="none" w:sz="0" w:space="0" w:color="auto"/>
                        <w:bottom w:val="none" w:sz="0" w:space="0" w:color="auto"/>
                        <w:right w:val="none" w:sz="0" w:space="0" w:color="auto"/>
                      </w:divBdr>
                      <w:divsChild>
                        <w:div w:id="932007038">
                          <w:marLeft w:val="0"/>
                          <w:marRight w:val="0"/>
                          <w:marTop w:val="0"/>
                          <w:marBottom w:val="0"/>
                          <w:divBdr>
                            <w:top w:val="none" w:sz="0" w:space="0" w:color="auto"/>
                            <w:left w:val="none" w:sz="0" w:space="0" w:color="auto"/>
                            <w:bottom w:val="none" w:sz="0" w:space="0" w:color="auto"/>
                            <w:right w:val="none" w:sz="0" w:space="0" w:color="auto"/>
                          </w:divBdr>
                          <w:divsChild>
                            <w:div w:id="1983804362">
                              <w:marLeft w:val="0"/>
                              <w:marRight w:val="0"/>
                              <w:marTop w:val="0"/>
                              <w:marBottom w:val="0"/>
                              <w:divBdr>
                                <w:top w:val="none" w:sz="0" w:space="0" w:color="auto"/>
                                <w:left w:val="none" w:sz="0" w:space="0" w:color="auto"/>
                                <w:bottom w:val="none" w:sz="0" w:space="0" w:color="auto"/>
                                <w:right w:val="none" w:sz="0" w:space="0" w:color="auto"/>
                              </w:divBdr>
                              <w:divsChild>
                                <w:div w:id="805782095">
                                  <w:marLeft w:val="0"/>
                                  <w:marRight w:val="0"/>
                                  <w:marTop w:val="0"/>
                                  <w:marBottom w:val="0"/>
                                  <w:divBdr>
                                    <w:top w:val="none" w:sz="0" w:space="0" w:color="auto"/>
                                    <w:left w:val="none" w:sz="0" w:space="0" w:color="auto"/>
                                    <w:bottom w:val="none" w:sz="0" w:space="0" w:color="auto"/>
                                    <w:right w:val="none" w:sz="0" w:space="0" w:color="auto"/>
                                  </w:divBdr>
                                  <w:divsChild>
                                    <w:div w:id="1453399013">
                                      <w:marLeft w:val="0"/>
                                      <w:marRight w:val="0"/>
                                      <w:marTop w:val="0"/>
                                      <w:marBottom w:val="0"/>
                                      <w:divBdr>
                                        <w:top w:val="none" w:sz="0" w:space="0" w:color="auto"/>
                                        <w:left w:val="none" w:sz="0" w:space="0" w:color="auto"/>
                                        <w:bottom w:val="none" w:sz="0" w:space="0" w:color="auto"/>
                                        <w:right w:val="none" w:sz="0" w:space="0" w:color="auto"/>
                                      </w:divBdr>
                                      <w:divsChild>
                                        <w:div w:id="14716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63848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865172498">
      <w:bodyDiv w:val="1"/>
      <w:marLeft w:val="0"/>
      <w:marRight w:val="0"/>
      <w:marTop w:val="0"/>
      <w:marBottom w:val="0"/>
      <w:divBdr>
        <w:top w:val="none" w:sz="0" w:space="0" w:color="auto"/>
        <w:left w:val="none" w:sz="0" w:space="0" w:color="auto"/>
        <w:bottom w:val="none" w:sz="0" w:space="0" w:color="auto"/>
        <w:right w:val="none" w:sz="0" w:space="0" w:color="auto"/>
      </w:divBdr>
    </w:div>
    <w:div w:id="1902447945">
      <w:bodyDiv w:val="1"/>
      <w:marLeft w:val="0"/>
      <w:marRight w:val="0"/>
      <w:marTop w:val="0"/>
      <w:marBottom w:val="0"/>
      <w:divBdr>
        <w:top w:val="none" w:sz="0" w:space="0" w:color="auto"/>
        <w:left w:val="none" w:sz="0" w:space="0" w:color="auto"/>
        <w:bottom w:val="none" w:sz="0" w:space="0" w:color="auto"/>
        <w:right w:val="none" w:sz="0" w:space="0" w:color="auto"/>
      </w:divBdr>
      <w:divsChild>
        <w:div w:id="1465467474">
          <w:marLeft w:val="1650"/>
          <w:marRight w:val="1650"/>
          <w:marTop w:val="1275"/>
          <w:marBottom w:val="1275"/>
          <w:divBdr>
            <w:top w:val="none" w:sz="0" w:space="0" w:color="auto"/>
            <w:left w:val="none" w:sz="0" w:space="0" w:color="auto"/>
            <w:bottom w:val="none" w:sz="0" w:space="0" w:color="auto"/>
            <w:right w:val="none" w:sz="0" w:space="0" w:color="auto"/>
          </w:divBdr>
          <w:divsChild>
            <w:div w:id="1030760783">
              <w:marLeft w:val="0"/>
              <w:marRight w:val="0"/>
              <w:marTop w:val="3000"/>
              <w:marBottom w:val="0"/>
              <w:divBdr>
                <w:top w:val="none" w:sz="0" w:space="0" w:color="auto"/>
                <w:left w:val="none" w:sz="0" w:space="0" w:color="auto"/>
                <w:bottom w:val="none" w:sz="0" w:space="0" w:color="auto"/>
                <w:right w:val="none" w:sz="0" w:space="0" w:color="auto"/>
              </w:divBdr>
            </w:div>
          </w:divsChild>
        </w:div>
      </w:divsChild>
    </w:div>
    <w:div w:id="1991131801">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wherman2000/neo-windocs/blob/master/images/balls/C32.png" TargetMode="External"/><Relationship Id="rId21" Type="http://schemas.openxmlformats.org/officeDocument/2006/relationships/image" Target="media/image4.png"/><Relationship Id="rId42" Type="http://schemas.openxmlformats.org/officeDocument/2006/relationships/image" Target="media/image15.png"/><Relationship Id="rId47" Type="http://schemas.openxmlformats.org/officeDocument/2006/relationships/hyperlink" Target="https://github.com/mwherman2000/neo-windocs/blob/master/images/balls/K32.png" TargetMode="External"/><Relationship Id="rId63" Type="http://schemas.openxmlformats.org/officeDocument/2006/relationships/hyperlink" Target="https://github.com/mwherman2000/neo-windocs/blob/master/images/balls/S32.png" TargetMode="External"/><Relationship Id="rId68" Type="http://schemas.openxmlformats.org/officeDocument/2006/relationships/image" Target="media/image28.png"/><Relationship Id="rId16" Type="http://schemas.openxmlformats.org/officeDocument/2006/relationships/hyperlink" Target="https://en.wikipedia.org/wiki/Full_flight_simulator" TargetMode="External"/><Relationship Id="rId11" Type="http://schemas.openxmlformats.org/officeDocument/2006/relationships/footnotes" Target="footnotes.xml"/><Relationship Id="rId24" Type="http://schemas.openxmlformats.org/officeDocument/2006/relationships/hyperlink" Target="https://github.com/mwherman2000/neo-windocs/blob/master/images/balls/B32.png" TargetMode="External"/><Relationship Id="rId32" Type="http://schemas.openxmlformats.org/officeDocument/2006/relationships/hyperlink" Target="https://github.com/mwherman2000/neo-windocs/blob/master/images/balls/F32.png" TargetMode="Externa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yperlink" Target="https://github.com/mwherman2000/neo-windocs/blob/master/images/balls/J32.png" TargetMode="External"/><Relationship Id="rId53" Type="http://schemas.openxmlformats.org/officeDocument/2006/relationships/hyperlink" Target="https://github.com/mwherman2000/neo-windocs/blob/master/images/balls/N32.png" TargetMode="External"/><Relationship Id="rId58" Type="http://schemas.openxmlformats.org/officeDocument/2006/relationships/image" Target="media/image23.png"/><Relationship Id="rId66" Type="http://schemas.openxmlformats.org/officeDocument/2006/relationships/image" Target="media/image27.png"/><Relationship Id="rId74" Type="http://schemas.openxmlformats.org/officeDocument/2006/relationships/image" Target="media/image31.png"/><Relationship Id="rId5" Type="http://schemas.openxmlformats.org/officeDocument/2006/relationships/customXml" Target="../customXml/item5.xml"/><Relationship Id="rId61" Type="http://schemas.openxmlformats.org/officeDocument/2006/relationships/hyperlink" Target="https://github.com/mwherman2000/neo-windocs/blob/master/images/balls/R32.png" TargetMode="External"/><Relationship Id="rId19" Type="http://schemas.openxmlformats.org/officeDocument/2006/relationships/hyperlink" Target="http://www.genuinewriting.com/blue_paper.html" TargetMode="External"/><Relationship Id="rId14" Type="http://schemas.openxmlformats.org/officeDocument/2006/relationships/hyperlink" Target="mailto:mwherman@parallelspace.net" TargetMode="External"/><Relationship Id="rId22" Type="http://schemas.openxmlformats.org/officeDocument/2006/relationships/hyperlink" Target="https://github.com/mwherman2000/neo-windocs/blob/master/images/balls/A32.png" TargetMode="External"/><Relationship Id="rId27" Type="http://schemas.openxmlformats.org/officeDocument/2006/relationships/image" Target="media/image7.png"/><Relationship Id="rId30" Type="http://schemas.openxmlformats.org/officeDocument/2006/relationships/hyperlink" Target="https://github.com/mwherman2000/neo-windocs/blob/master/images/balls/E32.png" TargetMode="External"/><Relationship Id="rId35" Type="http://schemas.openxmlformats.org/officeDocument/2006/relationships/image" Target="media/image11.png"/><Relationship Id="rId43" Type="http://schemas.openxmlformats.org/officeDocument/2006/relationships/hyperlink" Target="https://github.com/mwherman2000/neo-windocs/blob/master/images/balls/I32.png" TargetMode="External"/><Relationship Id="rId48" Type="http://schemas.openxmlformats.org/officeDocument/2006/relationships/image" Target="media/image18.png"/><Relationship Id="rId56" Type="http://schemas.openxmlformats.org/officeDocument/2006/relationships/image" Target="media/image22.png"/><Relationship Id="rId64" Type="http://schemas.openxmlformats.org/officeDocument/2006/relationships/image" Target="media/image26.png"/><Relationship Id="rId69" Type="http://schemas.openxmlformats.org/officeDocument/2006/relationships/hyperlink" Target="https://github.com/mwherman2000/neo-windocs/blob/master/images/balls/X32.png" TargetMode="External"/><Relationship Id="rId77" Type="http://schemas.openxmlformats.org/officeDocument/2006/relationships/glossaryDocument" Target="glossary/document.xml"/><Relationship Id="rId8" Type="http://schemas.openxmlformats.org/officeDocument/2006/relationships/styles" Target="styles.xml"/><Relationship Id="rId51" Type="http://schemas.openxmlformats.org/officeDocument/2006/relationships/hyperlink" Target="https://github.com/mwherman2000/neo-windocs/blob/master/images/balls/M32.png" TargetMode="External"/><Relationship Id="rId72" Type="http://schemas.openxmlformats.org/officeDocument/2006/relationships/image" Target="media/image30.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docs.neo.org/en-us/sc/tutorial.html" TargetMode="Externa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hyperlink" Target="https://github.com/mwherman2000/neo-windocs/blob/master/images/balls/Q32.png" TargetMode="External"/><Relationship Id="rId67" Type="http://schemas.openxmlformats.org/officeDocument/2006/relationships/hyperlink" Target="https://github.com/mwherman2000/neo-windocs/blob/master/images/balls/U32.png" TargetMode="External"/><Relationship Id="rId20" Type="http://schemas.openxmlformats.org/officeDocument/2006/relationships/image" Target="media/image3.png"/><Relationship Id="rId41" Type="http://schemas.openxmlformats.org/officeDocument/2006/relationships/hyperlink" Target="https://github.com/mwherman2000/neo-windocs/blob/master/images/balls/H32.png" TargetMode="External"/><Relationship Id="rId54" Type="http://schemas.openxmlformats.org/officeDocument/2006/relationships/image" Target="media/image21.png"/><Relationship Id="rId62" Type="http://schemas.openxmlformats.org/officeDocument/2006/relationships/image" Target="media/image25.png"/><Relationship Id="rId70" Type="http://schemas.openxmlformats.org/officeDocument/2006/relationships/image" Target="media/image29.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jpeg"/><Relationship Id="rId23" Type="http://schemas.openxmlformats.org/officeDocument/2006/relationships/image" Target="media/image5.png"/><Relationship Id="rId28" Type="http://schemas.openxmlformats.org/officeDocument/2006/relationships/hyperlink" Target="https://github.com/mwherman2000/neo-windocs/blob/master/images/balls/D32.png" TargetMode="External"/><Relationship Id="rId36" Type="http://schemas.openxmlformats.org/officeDocument/2006/relationships/hyperlink" Target="https://github.com/mwherman2000/neo-windocs/blob/master/images/balls/W32.png" TargetMode="External"/><Relationship Id="rId49" Type="http://schemas.openxmlformats.org/officeDocument/2006/relationships/hyperlink" Target="https://github.com/mwherman2000/neo-windocs/blob/master/images/balls/L32.png" TargetMode="External"/><Relationship Id="rId57" Type="http://schemas.openxmlformats.org/officeDocument/2006/relationships/hyperlink" Target="https://github.com/mwherman2000/neo-windocs/blob/master/images/balls/P32.png" TargetMode="External"/><Relationship Id="rId10" Type="http://schemas.openxmlformats.org/officeDocument/2006/relationships/webSettings" Target="webSettings.xml"/><Relationship Id="rId31" Type="http://schemas.openxmlformats.org/officeDocument/2006/relationships/image" Target="media/image9.pn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4.png"/><Relationship Id="rId65" Type="http://schemas.openxmlformats.org/officeDocument/2006/relationships/hyperlink" Target="https://github.com/mwherman2000/neo-windocs/blob/master/images/balls/T32.png" TargetMode="External"/><Relationship Id="rId73" Type="http://schemas.openxmlformats.org/officeDocument/2006/relationships/hyperlink" Target="https://github.com/mwherman2000/neo-windocs/blob/master/images/balls/Z32.png"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en.wikipedia.org/wiki/White_paper" TargetMode="External"/><Relationship Id="rId39" Type="http://schemas.openxmlformats.org/officeDocument/2006/relationships/hyperlink" Target="https://github.com/mwherman2000/neo-windocs/blob/master/images/balls/G32.png" TargetMode="External"/><Relationship Id="rId34" Type="http://schemas.openxmlformats.org/officeDocument/2006/relationships/hyperlink" Target="https://github.com/mwherman2000/neo-windocs/blob/master/images/balls/V32.png" TargetMode="External"/><Relationship Id="rId50" Type="http://schemas.openxmlformats.org/officeDocument/2006/relationships/image" Target="media/image19.png"/><Relationship Id="rId55" Type="http://schemas.openxmlformats.org/officeDocument/2006/relationships/hyperlink" Target="https://github.com/mwherman2000/neo-windocs/blob/master/images/balls/O32.png" TargetMode="External"/><Relationship Id="rId76" Type="http://schemas.openxmlformats.org/officeDocument/2006/relationships/fontTable" Target="fontTable.xml"/><Relationship Id="rId7" Type="http://schemas.openxmlformats.org/officeDocument/2006/relationships/numbering" Target="numbering.xml"/><Relationship Id="rId71" Type="http://schemas.openxmlformats.org/officeDocument/2006/relationships/hyperlink" Target="https://github.com/mwherman2000/neo-windocs/blob/master/images/balls/Y32.png" TargetMode="External"/><Relationship Id="rId2" Type="http://schemas.openxmlformats.org/officeDocument/2006/relationships/customXml" Target="../customXml/item2.xml"/><Relationship Id="rId29"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31537"/>
    <w:rsid w:val="00033175"/>
    <w:rsid w:val="00125981"/>
    <w:rsid w:val="001B5561"/>
    <w:rsid w:val="001E7166"/>
    <w:rsid w:val="001F2F86"/>
    <w:rsid w:val="00201875"/>
    <w:rsid w:val="002403BE"/>
    <w:rsid w:val="00265E4F"/>
    <w:rsid w:val="002F30ED"/>
    <w:rsid w:val="0034204A"/>
    <w:rsid w:val="00343392"/>
    <w:rsid w:val="003577FB"/>
    <w:rsid w:val="003A3CBB"/>
    <w:rsid w:val="003C1172"/>
    <w:rsid w:val="00403CB1"/>
    <w:rsid w:val="00403D87"/>
    <w:rsid w:val="004454BD"/>
    <w:rsid w:val="00457534"/>
    <w:rsid w:val="004D0AD3"/>
    <w:rsid w:val="00537173"/>
    <w:rsid w:val="00677986"/>
    <w:rsid w:val="00697766"/>
    <w:rsid w:val="00711B91"/>
    <w:rsid w:val="0073645A"/>
    <w:rsid w:val="007752BD"/>
    <w:rsid w:val="00792022"/>
    <w:rsid w:val="007B79EF"/>
    <w:rsid w:val="008B3FA5"/>
    <w:rsid w:val="008C131B"/>
    <w:rsid w:val="008D77F4"/>
    <w:rsid w:val="009D0C88"/>
    <w:rsid w:val="00A15A05"/>
    <w:rsid w:val="00B13743"/>
    <w:rsid w:val="00B56EDA"/>
    <w:rsid w:val="00BA2D06"/>
    <w:rsid w:val="00CD05C1"/>
    <w:rsid w:val="00CD79EE"/>
    <w:rsid w:val="00D00082"/>
    <w:rsid w:val="00D6232A"/>
    <w:rsid w:val="00D86230"/>
    <w:rsid w:val="00E2106F"/>
    <w:rsid w:val="00E3648D"/>
    <w:rsid w:val="00E420A1"/>
    <w:rsid w:val="00E445DE"/>
    <w:rsid w:val="00EC5E88"/>
    <w:rsid w:val="00F54F51"/>
    <w:rsid w:val="00FC4525"/>
    <w:rsid w:val="00FC4D85"/>
    <w:rsid w:val="00FD52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3BE"/>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1FB5C03FF513448F818D9AF0F536B3B0">
    <w:name w:val="1FB5C03FF513448F818D9AF0F536B3B0"/>
    <w:rsid w:val="002403B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4A1F9E9B63B744A8F283E0FA627A92" ma:contentTypeVersion="5" ma:contentTypeDescription="Create a new document." ma:contentTypeScope="" ma:versionID="098ebf724dd06fadcd049eb0bb765811">
  <xsd:schema xmlns:xsd="http://www.w3.org/2001/XMLSchema" xmlns:xs="http://www.w3.org/2001/XMLSchema" xmlns:p="http://schemas.microsoft.com/office/2006/metadata/properties" xmlns:ns1="http://schemas.microsoft.com/sharepoint/v3" xmlns:ns2="ed72d9f4-2ab7-49e3-9866-13aebb7f7da1" targetNamespace="http://schemas.microsoft.com/office/2006/metadata/properties" ma:root="true" ma:fieldsID="77cb43c8286007ca012c879d40724f75" ns1:_="" ns2:_="">
    <xsd:import namespace="http://schemas.microsoft.com/sharepoint/v3"/>
    <xsd:import namespace="ed72d9f4-2ab7-49e3-9866-13aebb7f7da1"/>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9f4-2ab7-49e3-9866-13aebb7f7d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root>
  <status>Release</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w:rsidRDefault="00304932"&gt;&lt;w:sdt&gt;&lt;w:sdtPr&gt;&lt;w:rPr&gt;&lt;w:lang w:eastAsia="en-AU"/&gt;&lt;/w:rPr&gt;&lt;w:alias w:val="Customer"/&gt;&lt;w:tag w:val="Customer"/&gt;&lt;w:id w:val="-707030904"/&gt;&lt;/w:sdtPr&gt;&lt;w:sdtContent&gt;&lt;w:r w:rsidR="00AB1F16"&gt;&lt;w:rPr&gt;&lt;w:lang w:eastAsia="en-AU"/&gt;&lt;/w:rPr&gt;&lt;w:t&gt;City of Zion #2 dApp Competition&lt;/w:t&gt;&lt;/w:r&gt;&lt;w:r w:rsidR="00AB1F16"&gt;&lt;w:rPr&gt;&lt;w:lang w:eastAsia="en-AU"/&gt;&lt;/w:rPr&gt;&lt;w:br/&gt;&lt;w:t&gt;Closing date: February 25, 2018&lt;/w:t&gt;&lt;/w:r&gt;&lt;/w:sdtContent&gt;&lt;/w:sdt&gt;&lt;/w:p&gt;&lt;w:sectPr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w:rsidRDefault="00E842D8"&gt;&lt;w:r&gt;&lt;w:t&gt;1.0&lt;/w:t&gt;&lt;/w:r&gt;&lt;/w:p&gt;&lt;w:sectPr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w:rsidRDefault="00907D1D"&gt;&lt;w:r&gt;&lt;w:rPr&gt;&lt;w:lang w:val="fr-FR"/&gt;&lt;/w:rPr&gt;&lt;w:fldChar w:fldCharType="begin"/&gt;&lt;/w:r&gt;&lt;w:r w:rsidRPr="00CC3F68"&gt;&lt;w:instrText xml:space="preserve"&gt; FILENAME \* MERGEFORMAT &lt;/w:instrText&gt;&lt;/w:r&gt;&lt;w:r&gt;&lt;w:rPr&gt;&lt;w:lang w:val="fr-FR"/&gt;&lt;/w:rPr&gt;&lt;w:fldChar w:fldCharType="separate"/&gt;&lt;/w:r&gt;&lt;w:r w:rsidR="00446EBA"&gt;&lt;w:rPr&gt;&lt;w:noProof/&gt;&lt;/w:rPr&gt;&lt;w:t&gt;Troubleshooting Azure App Proxy.docx&lt;/w:t&gt;&lt;/w:r&gt;&lt;w:r&gt;&lt;w:rPr&gt;&lt;w:lang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w:val="8"/&gt;&lt;/w:numPr&gt;&lt;w:contextualSpacing/&gt;&lt;/w:pPr&gt;&lt;/w:style&gt;&lt;w:style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w:val="5"/&gt;&lt;/w:numPr&gt;&lt;/w:pPr&gt;&lt;/w:style&gt;&lt;w:style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w:val="6"/&gt;&lt;/w:numPr&gt;&lt;/w:pPr&gt;&lt;/w:style&gt;&lt;w:style w:type="numbering" w:customStyle="1" w:styleId="NumberedList"&gt;&lt;w:name w:val="Numbered List"/&gt;&lt;w:rsid w:val="00244D4A"/&gt;&lt;w:pPr&gt;&lt;w:numPr&gt;&lt;w:numId w:val="7"/&gt;&lt;/w:numPr&gt;&lt;/w:pPr&gt;&lt;/w:style&gt;&lt;w:style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w:val="14"/&gt;&lt;/w:numPr&gt;&lt;w:ind w:left="1080"/&gt;&lt;/w:pPr&gt;&lt;/w:style&gt;&lt;w:style w:type="paragraph" w:styleId="ListBullet3"&gt;&lt;w:name w:val="List Bullet 3"/&gt;&lt;w:basedOn w:val="ListBullet2"/&gt;&lt;w:uiPriority w:val="99"/&gt;&lt;w:qFormat/&gt;&lt;w:rsid w:val="00244D4A"/&gt;&lt;w:pPr&gt;&lt;w:numPr&gt;&lt;w:numId w:val="15"/&gt;&lt;/w:numPr&gt;&lt;/w:pPr&gt;&lt;/w:style&gt;&lt;w:style w:type="paragraph" w:styleId="ListBullet4"&gt;&lt;w:name w:val="List Bullet 4"/&gt;&lt;w:basedOn w:val="ListBullet3"/&gt;&lt;w:uiPriority w:val="99"/&gt;&lt;w:qFormat/&gt;&lt;w:rsid w:val="00244D4A"/&gt;&lt;w:pPr&gt;&lt;w:numPr&gt;&lt;w:numId w:val="16"/&gt;&lt;/w:numPr&gt;&lt;/w:pPr&gt;&lt;/w:style&gt;&lt;w:style w:type="paragraph" w:styleId="ListBullet5"&gt;&lt;w:name w:val="List Bullet 5"/&gt;&lt;w:basedOn w:val="ListBullet4"/&gt;&lt;w:uiPriority w:val="99"/&gt;&lt;w:rsid w:val="00244D4A"/&gt;&lt;w:pPr&gt;&lt;w:numPr&gt;&lt;w:numId w:val="17"/&gt;&lt;/w:numPr&gt;&lt;/w:pPr&gt;&lt;/w:style&gt;&lt;w:style w:type="paragraph" w:styleId="ListNumber2"&gt;&lt;w:name w:val="List Number 2"/&gt;&lt;w:basedOn w:val="ListNumber"/&gt;&lt;w:uiPriority w:val="99"/&gt;&lt;w:qFormat/&gt;&lt;w:rsid w:val="00244D4A"/&gt;&lt;w:pPr&gt;&lt;w:numPr&gt;&lt;w:numId w:val="19"/&gt;&lt;/w:numPr&gt;&lt;/w:pPr&gt;&lt;/w:style&gt;&lt;w:style w:type="paragraph" w:styleId="ListNumber"&gt;&lt;w:name w:val="List Number"/&gt;&lt;w:basedOn w:val="ListBullet"/&gt;&lt;w:uiPriority w:val="99"/&gt;&lt;w:qFormat/&gt;&lt;w:rsid w:val="00244D4A"/&gt;&lt;w:pPr&gt;&lt;w:numPr&gt;&lt;w:numId w:val="18"/&gt;&lt;/w:numPr&gt;&lt;/w:pPr&gt;&lt;/w:style&gt;&lt;w:style w:type="paragraph" w:styleId="ListNumber3"&gt;&lt;w:name w:val="List Number 3"/&gt;&lt;w:basedOn w:val="ListNumber2"/&gt;&lt;w:uiPriority w:val="99"/&gt;&lt;w:qFormat/&gt;&lt;w:rsid w:val="00244D4A"/&gt;&lt;w:pPr&gt;&lt;w:numPr&gt;&lt;w:numId w:val="20"/&gt;&lt;/w:numPr&gt;&lt;/w:pPr&gt;&lt;/w:style&gt;&lt;w:style w:type="paragraph" w:styleId="ListNumber4"&gt;&lt;w:name w:val="List Number 4"/&gt;&lt;w:basedOn w:val="ListNumber3"/&gt;&lt;w:uiPriority w:val="99"/&gt;&lt;w:qFormat/&gt;&lt;w:rsid w:val="00244D4A"/&gt;&lt;w:pPr&gt;&lt;w:numPr&gt;&lt;w:numId w:val="21"/&gt;&lt;/w:numPr&gt;&lt;/w:pPr&gt;&lt;/w:style&gt;&lt;w:style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w:val="22"/&gt;&lt;/w:numPr&gt;&lt;/w:pPr&gt;&lt;/w:style&gt;&lt;w:style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w:val="23"/&gt;&lt;/w:numPr&gt;&lt;/w:pPr&gt;&lt;/w:style&gt;&lt;w:style w:type="numbering" w:styleId="111111"&gt;&lt;w:name w:val="Outline List 2"/&gt;&lt;w:basedOn w:val="NoList"/&gt;&lt;w:uiPriority w:val="99"/&gt;&lt;w:semiHidden/&gt;&lt;w:unhideWhenUsed/&gt;&lt;w:rsid w:val="007C3175"/&gt;&lt;w:pPr&gt;&lt;w:numPr&gt;&lt;w:numId w:val="23"/&gt;&lt;/w:numPr&gt;&lt;/w:pPr&gt;&lt;/w:style&gt;&lt;w:style w:type="paragraph" w:customStyle="1" w:styleId="AlertTip"&gt;&lt;w:name w:val="Alert Tip"/&gt;&lt;w:basedOn w:val="Normal"/&gt;&lt;w:qFormat/&gt;&lt;w:rsid w:val="007C3175"/&gt;&lt;w:pPr&gt;&lt;w:numPr&gt;&lt;w:numId w:val="24"/&gt;&lt;/w:numPr&gt;&lt;w:pBdr&gt;&lt;w:top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w:val="157B46A4"/&gt;&lt;w:multiLevelType w:val="hybridMultilevel"/&gt;&lt;w:tmpl w:val="9F0AE704"/&gt;&lt;w:lvl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w:val="159A7675"/&gt;&lt;w:multiLevelType w:val="hybridMultilevel"/&gt;&lt;w:tmpl w:val="CD04A6DE"/&gt;&lt;w:lvl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w:val="15CB4444"/&gt;&lt;w:multiLevelType w:val="hybridMultilevel"/&gt;&lt;w:tmpl w:val="E9E0F49E"/&gt;&lt;w:lvl w:ilvl="0" w:tplc="04090011"&gt;&lt;w:start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w:tplc="FCC49E08"&gt;&lt;w:start w:val="1"/&gt;&lt;w:numFmt w:val="decimal"/&gt;&lt;w:lvlText w:val="%4)"/&gt;&lt;w:lvlJc w:val="left"/&gt;&lt;w:pPr&gt;&lt;w:ind w:left="2880" w:hanging="360"/&gt;&lt;/w:pPr&gt;&lt;w:rPr&gt;&lt;w:rFonts w:hint="default"/&gt;&lt;/w:rPr&gt;&lt;/w:lvl&gt;&lt;w:lvl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w:val="18DF504A"/&gt;&lt;w:multiLevelType w:val="hybridMultilevel"/&gt;&lt;w:tmpl w:val="F6886200"/&gt;&lt;w:lvl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w:abstractNumId="16" w15:restartNumberingAfterBreak="0"&gt;&lt;w:nsid w:val="26B94910"/&gt;&lt;w:multiLevelType w:val="hybridMultilevel"/&gt;&lt;w:tmpl w:val="E402DC5E"/&gt;&lt;w:lvl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w:val="273F5BDA"/&gt;&lt;w:multiLevelType w:val="multilevel"/&gt;&lt;w:tmpl w:val="9228A626"/&gt;&lt;w:numStyleLink w:val="Checklist"/&gt;&lt;/w:abstractNum&gt;&lt;w:abstractNum w:abstractNumId="18" w15:restartNumberingAfterBreak="0"&gt;&lt;w:nsid w:val="290A0E0B"/&gt;&lt;w:multiLevelType w:val="hybridMultilevel"/&gt;&lt;w:tmpl w:val="B6CA18B6"/&gt;&lt;w:lvl w:ilvl="0" w:tplc="04090001"&gt;&lt;w:start w:val="1"/&gt;&lt;w:numFmt w:val="bullet"/&gt;&lt;w:lvlText w:val=""/&gt;&lt;w:lvlJc w:val="left"/&gt;&lt;w:pPr&gt;&lt;w:ind w:left="1440"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w:val="2EFE0633"/&gt;&lt;w:multiLevelType w:val="hybridMultilevel"/&gt;&lt;w:tmpl w:val="E1DEAFE2"/&gt;&lt;w:lvl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w:val="2F505369"/&gt;&lt;w:multiLevelType w:val="hybridMultilevel"/&gt;&lt;w:tmpl w:val="5ABC6A88"/&gt;&lt;w:lvl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w:abstractNumId="22" w15:restartNumberingAfterBreak="0"&gt;&lt;w:nsid w:val="30F5658D"/&gt;&lt;w:multiLevelType w:val="hybridMultilevel"/&gt;&lt;w:tmpl w:val="5EC0700E"/&gt;&lt;w:lvl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w:val="3A591D09"/&gt;&lt;w:multiLevelType w:val="hybridMultilevel"/&gt;&lt;w:tmpl w:val="30C8E476"/&gt;&lt;w:lvl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w:abstractNumId="30" w15:restartNumberingAfterBreak="0"&gt;&lt;w:nsid w:val="4F000A9A"/&gt;&lt;w:multiLevelType w:val="hybridMultilevel"/&gt;&lt;w:tmpl w:val="D6A2C322"/&gt;&lt;w:lvl w:ilvl="0" w:tplc="04090001"&gt;&lt;w:start w:val="1"/&gt;&lt;w:numFmt w:val="bullet"/&gt;&lt;w:lvlText w:val=""/&gt;&lt;w:lvlJc w:val="left"/&gt;&lt;w:pPr&gt;&lt;w:ind w:left="1800" w:hanging="360"/&gt;&lt;/w:pPr&gt;&lt;w:rPr&gt;&lt;w:rFonts w:ascii="Symbol" w:hAnsi="Symbol"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w:hint="default"/&gt;&lt;/w:rPr&gt;&lt;/w:lvl&gt;&lt;/w:abstractNum&gt;&lt;w:abstractNum w:abstractNumId="31"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w:abstractNumId="34"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w:val="7BE975CA"/&gt;&lt;w:multiLevelType w:val="hybridMultilevel"/&gt;&lt;w:tmpl w:val="3790D8BE"/&gt;&lt;w:lvl w:ilvl="0" w:tplc="4B2A151A"&gt;&lt;w:start w:val="1"/&gt;&lt;w:numFmt w:val="bullet"/&gt;&lt;w:lvlText w:val="○"/&gt;&lt;w:lvlJc w:val="left"/&gt;&lt;w:pPr&gt;&lt;w:ind w:left="720" w:hanging="360"/&gt;&lt;/w:pPr&gt;&lt;w:rPr&gt;&lt;w:rFonts w:ascii="Calibri" w:hAnsi="Calibri" w:hint="default"/&gt;&lt;w:b w:val="0"/&gt;&lt;w:i w:val="0"/&gt;&lt;w:sz w:val="22"/&gt;&lt;/w:rPr&gt;&lt;/w:lvl&gt;&lt;w:lvl w:ilvl="1" w:tplc="04090001"&gt;&lt;w:start w:val="1"/&gt;&lt;w:numFmt w:val="bullet"/&gt;&lt;w:lvlText w:val=""/&gt;&lt;w:lvlJc w:val="left"/&gt;&lt;w:pPr&gt;&lt;w:ind w:left="1440" w:hanging="360"/&gt;&lt;/w:pPr&gt;&lt;w:rPr&gt;&lt;w:rFonts w:ascii="Symbol" w:hAnsi="Symbol"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w:hanging="180"/&gt;&lt;/w:pPr&gt;&lt;/w:lvl&gt;&lt;/w:abstractNum&gt;&lt;w:num w:numId="1"&gt;&lt;w:abstractNumId w:val="10"/&gt;&lt;/w:num&gt;&lt;w:num w:numId="2"&gt;&lt;w:abstractNumId w:val="19"/&gt;&lt;/w:num&gt;&lt;w:num w:numId="3"&gt;&lt;w:abstractNumId w:val="24"/&gt;&lt;/w:num&gt;&lt;w:num w:numId="4"&gt;&lt;w:abstractNumId w:val="29"/&gt;&lt;/w:num&gt;&lt;w:num w:numId="5"&gt;&lt;w:abstractNumId w:val="33"/&gt;&lt;/w:num&gt;&lt;w:num w:numId="6"&gt;&lt;w:abstractNumId w:val="27"/&gt;&lt;/w:num&gt;&lt;w:num w:numId="7"&gt;&lt;w:abstractNumId w:val="32"/&gt;&lt;/w:num&gt;&lt;w:num w:numId="8"&gt;&lt;w:abstractNumId w:val="23"/&gt;&lt;/w:num&gt;&lt;w:num w:numId="9"&gt;&lt;w:abstractNumId w:val="17"/&gt;&lt;/w:num&gt;&lt;w:num w:numId="10"&gt;&lt;w:abstractNumId w:val="9"/&gt;&lt;/w:num&gt;&lt;w:num w:numId="11"&gt;&lt;w:abstractNumId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w:val="31"/&gt;&lt;/w:num&gt;&lt;w:num w:numId="13"&gt;&lt;w:abstractNumId w:val="28"/&gt;&lt;/w:num&gt;&lt;w:num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w:val="15"/&gt;&lt;/w:num&gt;&lt;w:num w:numId="23"&gt;&lt;w:abstractNumId w:val="26"/&gt;&lt;/w:num&gt;&lt;w:num w:numId="24"&gt;&lt;w:abstractNumId w:val="36"/&gt;&lt;/w:num&gt;&lt;w:num w:numId="25"&gt;&lt;w:abstractNumId w:val="12"/&gt;&lt;/w:num&gt;&lt;w:num w:numId="26"&gt;&lt;w:abstractNumId w:val="13"/&gt;&lt;/w:num&gt;&lt;w:num w:numId="27"&gt;&lt;w:abstractNumId w:val="20"/&gt;&lt;/w:num&gt;&lt;w:num w:numId="28"&gt;&lt;w:abstractNumId w:val="22"/&gt;&lt;/w:num&gt;&lt;w:num w:numId="29"&gt;&lt;w:abstractNumId w:val="16"/&gt;&lt;/w:num&gt;&lt;w:num w:numId="30"&gt;&lt;w:abstractNumId w:val="14"/&gt;&lt;/w:num&gt;&lt;w:num w:numId="31"&gt;&lt;w:abstractNumId w:val="35"/&gt;&lt;/w:num&gt;&lt;w:num w:numId="32"&gt;&lt;w:abstractNumId w:val="11"/&gt;&lt;/w:num&gt;&lt;w:num w:numId="33"&gt;&lt;w:abstractNumId w:val="30"/&gt;&lt;/w:num&gt;&lt;w:num w:numId="34"&gt;&lt;w:abstractNumId w:val="18"/&gt;&lt;/w:num&gt;&lt;w:num w:numId="35"&gt;&lt;w:abstractNumId w:val="21"/&gt;&lt;/w:num&gt;&lt;w:num w:numId="36"&gt;&lt;w:abstractNumId w:val="25"/&gt;&lt;/w:num&gt;&lt;w:num w:numId="37"&gt;&lt;w:abstractNumId w:val="34"/&gt;&lt;/w:num&gt;&lt;w:numIdMacAtCleanup w:val="31"/&gt;&lt;/w:numbering&gt;&lt;/pkg:xmlData&gt;&lt;/pkg:part&gt;&lt;/pkg:package&gt;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w:rsidRDefault="00177A2B"&gt;&lt;w:r&gt;&lt;w:rPr&gt;&lt;w:noProof/&gt;&lt;w:lang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w:val="00244D4A"/&gt;&lt;w:pPr&gt;&lt;w:spacing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w:val="00244D4A"/&gt;&lt;w:pPr&gt;&lt;w:keepNext/&gt;&lt;w:keepLines/&gt;&lt;w:pageBreakBefore/&gt;&lt;w:tabs&gt;&lt;w:tab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w:val="00244D4A"/&gt;&lt;w:pPr&gt;&lt;w:pageBreakBefore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w:val="00244D4A"/&gt;&lt;w:pPr&gt;&lt;w:outlineLvl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w:val="00244D4A"/&gt;&lt;w:pPr&gt;&lt;w:spacing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w:val="00244D4A"/&gt;&lt;w:pPr&gt;&lt;w:outlineLvl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w:val="00244D4A"/&gt;&lt;w:pPr&gt;&lt;w:keepNext/&gt;&lt;w:keepLines/&gt;&lt;w:numPr&gt;&lt;w:ilvl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w:val="00244D4A"/&gt;&lt;w:pPr&gt;&lt;w:keepNext/&gt;&lt;w:keepLines/&gt;&lt;w:numPr&gt;&lt;w:ilvl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w:val="00244D4A"/&gt;&lt;w:pPr&gt;&lt;w:keepNext/&gt;&lt;w:keepLines/&gt;&lt;w:numPr&gt;&lt;w:ilvl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w:val="00244D4A"/&gt;&lt;w:pPr&gt;&lt;w:keepNext/&gt;&lt;w:keepLines/&gt;&lt;w:numPr&gt;&lt;w:ilvl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w:val="00244D4A"/&gt;&lt;w:rPr&gt;&lt;w:rFonts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w:val="00244D4A"/&gt;&lt;w:pPr&gt;&lt;w:tabs&gt;&lt;w:tab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w:val="00244D4A"/&gt;&lt;w:rPr&gt;&lt;w:rFonts w:ascii="Segoe UI" w:hAnsi="Segoe UI"/&gt;&lt;w:color w:val="0563C1" w:themeColor="hyperlink"/&gt;&lt;w:u w:val="single"/&gt;&lt;/w:rPr&gt;&lt;/w:style&gt;&lt;w:style w:type="paragraph" w:customStyle="1" w:styleId="Bullet1"&gt;&lt;w:name w:val="Bullet1"/&gt;&lt;w:basedOn w:val="ListBullet"/&gt;&lt;w:uiPriority w:val="99"/&gt;&lt;w:rsid w:val="00244D4A"/&gt;&lt;w:pPr&gt;&lt;w:numPr&gt;&lt;w:numId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w:val="00244D4A"/&gt;&lt;w:pPr&gt;&lt;w:tabs&gt;&lt;w:tab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w:val="00244D4A"/&gt;&lt;w:rPr&gt;&lt;w:rFonts w:ascii="Segoe UI" w:eastAsiaTheme="minorEastAsia" w:hAnsi="Segoe UI"/&gt;&lt;w:sz w:val="16"/&gt;&lt;/w:rPr&gt;&lt;/w:style&gt;&lt;w:style w:type="paragraph" w:styleId="Footer"&gt;&lt;w:name w:val="footer"/&gt;&lt;w:basedOn w:val="Normal"/&gt;&lt;w:link w:val="FooterChar"/&gt;&lt;w:uiPriority w:val="99"/&gt;&lt;w:unhideWhenUsed/&gt;&lt;w:rsid w:val="00244D4A"/&gt;&lt;w:pPr&gt;&lt;w:tabs&gt;&lt;w:tab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w:val="00244D4A"/&gt;&lt;w:rPr&gt;&lt;w:rFonts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w:val="00244D4A"/&gt;&lt;w:pPr&gt;&lt;w:keepNext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w:val="00244D4A"/&gt;&lt;w:rPr&gt;&lt;w:rFonts w:ascii="Segoe UI" w:hAnsi="Segoe UI"/&gt;&lt;w:sz w:val="20"/&gt;&lt;/w:rPr&gt;&lt;/w:style&gt;&lt;w:style w:type="table" w:styleId="TableGrid"&gt;&lt;w:name w:val="Table Grid"/&gt;&lt;w:aliases w:val="Tabla Microsoft Servicios"/&gt;&lt;w:basedOn w:val="TableNormal"/&gt;&lt;w:uiPriority w:val="59"/&gt;&lt;w:rsid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w:val="00244D4A"/&gt;&lt;w:pPr&gt;&lt;w:spacing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w:val="00244D4A"/&gt;&lt;w:pPr&gt;&lt;w:spacing w:after="600"/&gt;&lt;w:ind w:left="-720"/&gt;&lt;/w:pPr&gt;&lt;w:rPr&gt;&lt;w:color w:val="008AC8"/&gt;&lt;w:sz w:val="36"/&gt;&lt;/w:rPr&gt;&lt;/w:style&gt;&lt;w:style w:type="paragraph" w:customStyle="1" w:styleId="CoverHeading2"&gt;&lt;w:name w:val="Cover Heading 2"/&gt;&lt;w:basedOn w:val="Normal"/&gt;&lt;w:uiPriority w:val="99"/&gt;&lt;w:rsid w:val="00244D4A"/&gt;&lt;w:pPr&gt;&lt;w:spacing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w:val="00244D4A"/&gt;&lt;w:rPr&gt;&lt;w:rFonts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w:val="00244D4A"/&gt;&lt;w:pPr&gt;&lt;w:shd w:val="clear" w:color="auto" w:fill="F2F2F2"/&gt;&lt;/w:pPr&gt;&lt;w:rPr&gt;&lt;w:color w:val="FF0066"/&gt;&lt;/w:rPr&gt;&lt;/w:style&gt;&lt;w:style w:type="character" w:styleId="Strong"&gt;&lt;w:name w:val="Strong"/&gt;&lt;w:basedOn w:val="DefaultParagraphFont"/&gt;&lt;w:uiPriority w:val="99"/&gt;&lt;w:qFormat/&gt;&lt;w:rsid w:val="00244D4A"/&gt;&lt;w:rPr&gt;&lt;w:b/&gt;&lt;w:bCs/&gt;&lt;/w:rPr&gt;&lt;/w:style&gt;&lt;w:style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w:val="00244D4A"/&gt;&lt;w:pPr&gt;&lt;w:numPr&gt;&lt;w:numId w:val="6"/&gt;&lt;/w:numPr&gt;&lt;w:contextualSpacing/&gt;&lt;/w:pPr&gt;&lt;/w:style&gt;&lt;w:style w:type="paragraph" w:styleId="TOCHeading"&gt;&lt;w:name w:val="TOC Heading"/&gt;&lt;w:basedOn w:val="Heading1"/&gt;&lt;w:next w:val="Normal"/&gt;&lt;w:uiPriority w:val="99"/&gt;&lt;w:rsid w:val="00244D4A"/&gt;&lt;w:pPr&gt;&lt;w:spacing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w:val="00244D4A"/&gt;&lt;w:rPr&gt;&lt;w:i/&gt;&lt;w:iCs/&gt;&lt;w:color w:val="5B9BD5" w:themeColor="accent1"/&gt;&lt;/w:rPr&gt;&lt;/w:style&gt;&lt;w:style w:type="paragraph" w:styleId="Caption"&gt;&lt;w:name w:val="caption"/&gt;&lt;w:basedOn w:val="Normal"/&gt;&lt;w:next w:val="Normal"/&gt;&lt;w:uiPriority w:val="99"/&gt;&lt;w:unhideWhenUsed/&gt;&lt;w:rsid w:val="00244D4A"/&gt;&lt;w:pPr&gt;&lt;w:spacing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w:val="00244D4A"/&gt;&lt;w:rPr&gt;&lt;w:rFonts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w:val="00244D4A"/&gt;&lt;w:pPr&gt;&lt;w:keepNext/&gt;&lt;w:keepLines/&gt;&lt;w:pageBreakBefore/&gt;&lt;w:numPr&gt;&lt;w:numId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w:val="00244D4A"/&gt;&lt;w:rPr&gt;&lt;w:rFonts w:ascii="Segoe UI" w:eastAsiaTheme="minorEastAsia" w:hAnsi="Segoe UI"/&gt;&lt;/w:rPr&gt;&lt;/w:style&gt;&lt;w:style w:type="paragraph" w:styleId="ListBullet"&gt;&lt;w:name w:val="List Bullet"/&gt;&lt;w:basedOn w:val="Normal"/&gt;&lt;w:uiPriority w:val="4"/&gt;&lt;w:qFormat/&gt;&lt;w:rsid w:val="00244D4A"/&gt;&lt;w:pPr&gt;&lt;w:numPr&gt;&lt;w:numId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w:val="00244D4A"/&gt;&lt;w:pPr&gt;&lt;w:pageBreakBefore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w:val="00244D4A"/&gt;&lt;w:pPr&gt;&lt;w:numPr&gt;&lt;w:ilvl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w:val="00244D4A"/&gt;&lt;w:pPr&gt;&lt;w:numPr&gt;&lt;w:ilvl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w:val="00244D4A"/&gt;&lt;w:pPr&gt;&lt;w:framePr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w:val="00244D4A"/&gt;&lt;w:pPr&gt;&lt;w:numPr&gt;&lt;w:numId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w:val="00244D4A"/&gt;&lt;w:pPr&gt;&lt;w:keepNext/&gt;&lt;w:pBdr&gt;&lt;w:top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w:val="00244D4A"/&gt;&lt;w:pPr&gt;&lt;w:numPr&gt;&lt;w:numId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w:val="00244D4A"/&gt;&lt;w:pPr&gt;&lt;w:pBdr&gt;&lt;w:left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w:val="00244D4A"/&gt;&lt;w:pPr&gt;&lt;w:keepNext/&gt;&lt;w:spacing w:before="240" w:after="240" w:line="240" w:lineRule="auto"/&gt;&lt;/w:pPr&gt;&lt;w:rPr&gt;&lt;w:bCs/&gt;&lt;w:color w:val="008AC8"/&gt;&lt;w:sz w:val="24"/&gt;&lt;/w:rPr&gt;&lt;/w:style&gt;&lt;w:style w:type="numbering" w:customStyle="1" w:styleId="Checklist"&gt;&lt;w:name w:val="Checklist"/&gt;&lt;w:basedOn w:val="NoList"/&gt;&lt;w:rsid w:val="00244D4A"/&gt;&lt;w:pPr&gt;&lt;w:numPr&gt;&lt;w:numId w:val="3"/&gt;&lt;/w:numPr&gt;&lt;/w:pPr&gt;&lt;/w:style&gt;&lt;w:style w:type="paragraph" w:customStyle="1" w:styleId="TableText"&gt;&lt;w:name w:val="Table Text"/&gt;&lt;w:basedOn w:val="Normal"/&gt;&lt;w:uiPriority w:val="99"/&gt;&lt;w:qFormat/&gt;&lt;w:rsid w:val="00244D4A"/&gt;&lt;w:pPr&gt;&lt;w:spacing w:line="240" w:lineRule="auto"/&gt;&lt;/w:pPr&gt;&lt;w:rPr&gt;&lt;w:sz w:val="18"/&gt;&lt;/w:rPr&gt;&lt;/w:style&gt;&lt;w:style w:type="paragraph" w:customStyle="1" w:styleId="CommandLine"&gt;&lt;w:name w:val="Command Line"/&gt;&lt;w:basedOn w:val="Normal"/&gt;&lt;w:uiPriority w:val="99"/&gt;&lt;w:rsid w:val="00244D4A"/&gt;&lt;w:pPr&gt;&lt;w:shd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w:val="00244D4A"/&gt;&lt;w:pPr&gt;&lt;w:numPr&gt;&lt;w:numId w:val="4"/&gt;&lt;/w:numPr&gt;&lt;/w:pPr&gt;&lt;/w:style&gt;&lt;w:style w:type="numbering" w:customStyle="1" w:styleId="NumberedList"&gt;&lt;w:name w:val="Numbered List"/&gt;&lt;w:rsid w:val="00244D4A"/&gt;&lt;w:pPr&gt;&lt;w:numPr&gt;&lt;w:numId w:val="5"/&gt;&lt;/w:numPr&gt;&lt;/w:pPr&gt;&lt;/w:style&gt;&lt;w:style w:type="paragraph" w:styleId="TOC2"&gt;&lt;w:name w:val="toc 2"/&gt;&lt;w:basedOn w:val="Normal"/&gt;&lt;w:next w:val="Normal"/&gt;&lt;w:autoRedefine/&gt;&lt;w:uiPriority w:val="39"/&gt;&lt;w:unhideWhenUsed/&gt;&lt;w:rsid w:val="00244D4A"/&gt;&lt;w:pPr&gt;&lt;w:tabs&gt;&lt;w:tab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w:val="00244D4A"/&gt;&lt;w:pPr&gt;&lt;w:spacing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w:val="00244D4A"/&gt;&lt;w:pPr&gt;&lt;w:spacing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w:val="00244D4A"/&gt;&lt;w:pPr&gt;&lt;w:spacing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w:val="00244D4A"/&gt;&lt;w:pPr&gt;&lt;w:keepNext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w:val="00244D4A"/&gt;&lt;w:pPr&gt;&lt;w:keepNext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w:val="00244D4A"/&gt;&lt;w:rPr&gt;&lt;w:rFonts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w:val="00244D4A"/&gt;&lt;w:rPr&gt;&lt;w:rFonts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w:val="00244D4A"/&gt;&lt;w:pPr&gt;&lt;w:keepLines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w:val="00244D4A"/&gt;&lt;w:pPr&gt;&lt;w:keepLines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w:val="00244D4A"/&gt;&lt;w:rPr&gt;&lt;w:rFonts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w:val="00244D4A"/&gt;&lt;w:rPr&gt;&lt;w:rFonts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w:val="00244D4A"/&gt;&lt;w:rPr&gt;&lt;w:rFonts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w:val="00244D4A"/&gt;&lt;w:rPr&gt;&lt;w:rFonts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w:val="00244D4A"/&gt;&lt;w:rPr&gt;&lt;w:rFonts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w:val="00244D4A"/&gt;&lt;w:pPr&gt;&lt;w:numPr&gt;&lt;w:numId w:val="11"/&gt;&lt;/w:numPr&gt;&lt;w:ind w:left="1080"/&gt;&lt;/w:pPr&gt;&lt;/w:style&gt;&lt;w:style w:type="paragraph" w:styleId="ListBullet3"&gt;&lt;w:name w:val="List Bullet 3"/&gt;&lt;w:basedOn w:val="ListBullet2"/&gt;&lt;w:uiPriority w:val="99"/&gt;&lt;w:qFormat/&gt;&lt;w:rsid w:val="00244D4A"/&gt;&lt;w:pPr&gt;&lt;w:numPr&gt;&lt;w:numId w:val="12"/&gt;&lt;/w:numPr&gt;&lt;/w:pPr&gt;&lt;/w:style&gt;&lt;w:style w:type="paragraph" w:styleId="ListBullet4"&gt;&lt;w:name w:val="List Bullet 4"/&gt;&lt;w:basedOn w:val="ListBullet3"/&gt;&lt;w:uiPriority w:val="99"/&gt;&lt;w:qFormat/&gt;&lt;w:rsid w:val="00244D4A"/&gt;&lt;w:pPr&gt;&lt;w:numPr&gt;&lt;w:numId w:val="13"/&gt;&lt;/w:numPr&gt;&lt;/w:pPr&gt;&lt;/w:style&gt;&lt;w:style w:type="paragraph" w:styleId="ListBullet5"&gt;&lt;w:name w:val="List Bullet 5"/&gt;&lt;w:basedOn w:val="ListBullet4"/&gt;&lt;w:uiPriority w:val="99"/&gt;&lt;w:rsid w:val="00244D4A"/&gt;&lt;w:pPr&gt;&lt;w:numPr&gt;&lt;w:numId w:val="14"/&gt;&lt;/w:numPr&gt;&lt;/w:pPr&gt;&lt;/w:style&gt;&lt;w:style w:type="paragraph" w:styleId="ListNumber2"&gt;&lt;w:name w:val="List Number 2"/&gt;&lt;w:basedOn w:val="ListNumber"/&gt;&lt;w:uiPriority w:val="99"/&gt;&lt;w:qFormat/&gt;&lt;w:rsid w:val="00244D4A"/&gt;&lt;w:pPr&gt;&lt;w:numPr&gt;&lt;w:numId w:val="16"/&gt;&lt;/w:numPr&gt;&lt;/w:pPr&gt;&lt;/w:style&gt;&lt;w:style w:type="paragraph" w:styleId="ListNumber"&gt;&lt;w:name w:val="List Number"/&gt;&lt;w:basedOn w:val="ListBullet"/&gt;&lt;w:uiPriority w:val="99"/&gt;&lt;w:qFormat/&gt;&lt;w:rsid w:val="00244D4A"/&gt;&lt;w:pPr&gt;&lt;w:numPr&gt;&lt;w:numId w:val="15"/&gt;&lt;/w:numPr&gt;&lt;/w:pPr&gt;&lt;/w:style&gt;&lt;w:style w:type="paragraph" w:styleId="ListNumber3"&gt;&lt;w:name w:val="List Number 3"/&gt;&lt;w:basedOn w:val="ListNumber2"/&gt;&lt;w:uiPriority w:val="99"/&gt;&lt;w:qFormat/&gt;&lt;w:rsid w:val="00244D4A"/&gt;&lt;w:pPr&gt;&lt;w:numPr&gt;&lt;w:numId w:val="17"/&gt;&lt;/w:numPr&gt;&lt;/w:pPr&gt;&lt;/w:style&gt;&lt;w:style w:type="paragraph" w:styleId="ListNumber4"&gt;&lt;w:name w:val="List Number 4"/&gt;&lt;w:basedOn w:val="ListNumber3"/&gt;&lt;w:uiPriority w:val="99"/&gt;&lt;w:qFormat/&gt;&lt;w:rsid w:val="00244D4A"/&gt;&lt;w:pPr&gt;&lt;w:numPr&gt;&lt;w:numId w:val="18"/&gt;&lt;/w:numPr&gt;&lt;/w:pPr&gt;&lt;/w:style&gt;&lt;w:style w:type="character" w:styleId="PlaceholderText"&gt;&lt;w:name w:val="Placeholder Text"/&gt;&lt;w:basedOn w:val="DefaultParagraphFont"/&gt;&lt;w:uiPriority w:val="99"/&gt;&lt;w:semiHidden/&gt;&lt;w:rsid w:val="00244D4A"/&gt;&lt;w:rPr&gt;&lt;w:color w:val="808080"/&gt;&lt;/w:rPr&gt;&lt;/w:style&gt;&lt;w:style w:type="numbering" w:customStyle="1" w:styleId="Bullets"&gt;&lt;w:name w:val="Bullets"/&gt;&lt;w:rsid w:val="00244D4A"/&gt;&lt;w:pPr&gt;&lt;w:numPr&gt;&lt;w:numId w:val="19"/&gt;&lt;/w:numPr&gt;&lt;/w:pPr&gt;&lt;/w:style&gt;&lt;w:style w:type="paragraph" w:customStyle="1" w:styleId="HeaderUnderline"&gt;&lt;w:name w:val="Header Underline"/&gt;&lt;w:basedOn w:val="Header"/&gt;&lt;w:uiPriority w:val="99"/&gt;&lt;w:rsid w:val="00244D4A"/&gt;&lt;w:pPr&gt;&lt;w:pBdr&gt;&lt;w:bottom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w:val="00244D4A"/&gt;&lt;w:rPr&gt;&lt;w:color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w:val="00244D4A"/&gt;&lt;w:pPr&gt;&lt;w:spacing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w:type="numbering" w:customStyle="1" w:styleId="HeadingNumbered"&gt;&lt;w:name w:val="Heading Numbered"/&gt;&lt;w:basedOn w:val="111111"/&gt;&lt;w:uiPriority w:val="99"/&gt;&lt;w:rsid w:val="007C3175"/&gt;&lt;w:pPr&gt;&lt;w:numPr&gt;&lt;w:numId w:val="20"/&gt;&lt;/w:numPr&gt;&lt;/w:pPr&gt;&lt;/w:style&gt;&lt;w:style w:type="numbering" w:styleId="111111"&gt;&lt;w:name w:val="Outline List 2"/&gt;&lt;w:basedOn w:val="NoList"/&gt;&lt;w:uiPriority w:val="99"/&gt;&lt;w:semiHidden/&gt;&lt;w:unhideWhenUsed/&gt;&lt;w:rsid w:val="007C3175"/&gt;&lt;w:pPr&gt;&lt;w:numPr&gt;&lt;w:numId w:val="20"/&gt;&lt;/w:numPr&gt;&lt;/w:pPr&gt;&lt;/w:style&gt;&lt;w:style w:type="paragraph" w:customStyle="1" w:styleId="AlertTip"&gt;&lt;w:name w:val="Alert Tip"/&gt;&lt;w:basedOn w:val="Normal"/&gt;&lt;w:qFormat/&gt;&lt;w:rsid w:val="007C3175"/&gt;&lt;w:pPr&gt;&lt;w:numPr&gt;&lt;w:numId w:val="21"/&gt;&lt;/w:numPr&gt;&lt;w:pBdr&gt;&lt;w:top w:val="single" w:sz="4" w:space="1" w:color="auto"/&gt;&lt;w:bottom w:val="single" w:sz="4" w:space="1" w:color="auto"/&gt;&lt;/w:pBdr&gt;&lt;w:tabs&gt;&lt;w:tab w:val="left" w:pos="432"/&gt;&lt;/w:tabs&gt;&lt;w:spacing w:before="0" w:line="240" w:lineRule="auto"/&gt;&lt;/w:pPr&gt;&lt;w:rPr&gt;&lt;w:rFonts w:ascii="Arial" w:eastAsia="Times New Roman" w:hAnsi="Arial" w:cs="Times New Roman"/&gt;&lt;w:sz w:val="20"/&gt;&lt;w:szCs w:val="24"/&gt;&lt;/w:rPr&gt;&lt;/w:style&gt;&lt;w:style w:type="character" w:styleId="CommentReference"&gt;&lt;w:name w:val="annotation reference"/&gt;&lt;w:basedOn w:val="DefaultParagraphFont"/&gt;&lt;w:uiPriority w:val="99"/&gt;&lt;w:semiHidden/&gt;&lt;w:unhideWhenUsed/&gt;&lt;w:rsid w:val="00622E92"/&gt;&lt;w:rPr&gt;&lt;w:sz w:val="16"/&gt;&lt;w:szCs w:val="16"/&gt;&lt;/w:rPr&gt;&lt;/w:style&gt;&lt;w:style w:type="paragraph" w:styleId="CommentText"&gt;&lt;w:name w:val="annotation text"/&gt;&lt;w:basedOn w:val="Normal"/&gt;&lt;w:link w:val="CommentTextChar"/&gt;&lt;w:uiPriority w:val="99"/&gt;&lt;w:semiHidden/&gt;&lt;w:unhideWhenUsed/&gt;&lt;w:rsid w:val="00622E92"/&gt;&lt;w:pPr&gt;&lt;w:spacing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w:val="00622E92"/&gt;&lt;w:rPr&gt;&lt;w:rFonts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w:val="00622E92"/&gt;&lt;w:rPr&gt;&lt;w:b/&gt;&lt;w:bCs/&gt;&lt;/w:rPr&gt;&lt;/w:style&gt;&lt;w:style w:type="character" w:customStyle="1" w:styleId="CommentSubjectChar"&gt;&lt;w:name w:val="Comment Subject Char"/&gt;&lt;w:basedOn w:val="CommentTextChar"/&gt;&lt;w:link w:val="CommentSubject"/&gt;&lt;w:uiPriority w:val="99"/&gt;&lt;w:semiHidden/&gt;&lt;w:rsid w:val="00622E92"/&gt;&lt;w:rPr&gt;&lt;w:rFonts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w:val="00622E92"/&gt;&lt;w:pPr&gt;&lt;w:spacing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w:val="00622E92"/&gt;&lt;w:rPr&gt;&lt;w:rFonts w:ascii="Segoe UI" w:eastAsiaTheme="minorEastAsia" w:hAnsi="Segoe UI" w:cs="Segoe UI"/&gt;&lt;w:sz w:val="18"/&gt;&lt;w:szCs w:val="18"/&gt;&lt;/w:rPr&gt;&lt;/w:style&gt;&lt;w:style w:type="table" w:styleId="GridTable1Light"&gt;&lt;w:name w:val="Grid Table 1 Light"/&gt;&lt;w:basedOn w:val="TableNormal"/&gt;&lt;w:uiPriority w:val="46"/&gt;&lt;w:rsid w:val="00D00E49"/&gt;&lt;w:pPr&gt;&lt;w:spacing w:after="0"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w:styleId="GridTable4-Accent5"&gt;&lt;w:name w:val="Grid Table 4 Accent 5"/&gt;&lt;w:basedOn w:val="TableNormal"/&gt;&lt;w:uiPriority w:val="49"/&gt;&lt;w:rsid w:val="00D00E49"/&gt;&lt;w:pPr&gt;&lt;w:spacing w:after="0"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w:type="paragraph" w:styleId="NormalWeb"&gt;&lt;w:name w:val="Normal (Web)"/&gt;&lt;w:basedOn w:val="Normal"/&gt;&lt;w:uiPriority w:val="99"/&gt;&lt;w:unhideWhenUsed/&gt;&lt;w:rsid w:val="0067449C"/&gt;&lt;w:pPr&gt;&lt;w:spacing w:before="100" w:beforeAutospacing="1" w:after="100" w:afterAutospacing="1" w:line="240" w:lineRule="auto"/&gt;&lt;/w:pPr&gt;&lt;w:rPr&gt;&lt;w:rFonts w:ascii="Times New Roman" w:eastAsia="Times New Roman" w:hAnsi="Times New Roman" w:cs="Times New Roman"/&gt;&lt;w:sz w:val="24"/&gt;&lt;w:szCs w:val="24"/&gt;&lt;w:lang w:val="en-GB" w:eastAsia="en-GB"/&gt;&lt;/w:rPr&gt;&lt;/w:style&gt;&lt;w:style w:type="paragraph" w:styleId="TableofFigures"&gt;&lt;w:name w:val="table of figures"/&gt;&lt;w:basedOn w:val="Normal"/&gt;&lt;w:next w:val="Normal"/&gt;&lt;w:uiPriority w:val="99"/&gt;&lt;w:unhideWhenUsed/&gt;&lt;w:rsid w:val="0041053E"/&gt;&lt;w:pPr&gt;&lt;w:spacing w:after="0"/&gt;&lt;/w:pPr&gt;&lt;/w:style&gt;&lt;w:style w:type="table" w:styleId="PlainTable1"&gt;&lt;w:name w:val="Plain Table 1"/&gt;&lt;w:basedOn w:val="TableNormal"/&gt;&lt;w:uiPriority w:val="41"/&gt;&lt;w:rsid w:val="00B1458A"/&gt;&lt;w:pPr&gt;&lt;w:spacing w:after="0"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w:type="paragraph" w:styleId="Revision"&gt;&lt;w:name w:val="Revision"/&gt;&lt;w:hidden/&gt;&lt;w:uiPriority w:val="99"/&gt;&lt;w:semiHidden/&gt;&lt;w:rsid w:val="00E5560C"/&gt;&lt;w:pPr&gt;&lt;w:spacing w:after="0" w:line="240" w:lineRule="auto"/&gt;&lt;/w:pPr&gt;&lt;w:rPr&gt;&lt;w:rFonts w:ascii="Segoe UI" w:eastAsiaTheme="minorEastAsia" w:hAnsi="Segoe UI"/&gt;&lt;/w:rPr&gt;&lt;/w:style&gt;&lt;w:style w:type="table" w:styleId="GridTable4-Accent3"&gt;&lt;w:name w:val="Grid Table 4 Accent 3"/&gt;&lt;w:basedOn w:val="TableNormal"/&gt;&lt;w:uiPriority w:val="49"/&gt;&lt;w:rsid w:val="009D178F"/&gt;&lt;w:pPr&gt;&lt;w:spacing w:after="0"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w:styleId="PlainTable4"&gt;&lt;w:name w:val="Plain Table 4"/&gt;&lt;w:basedOn w:val="TableNormal"/&gt;&lt;w:uiPriority w:val="44"/&gt;&lt;w:rsid w:val="00A6524B"/&gt;&lt;w:pPr&gt;&lt;w:spacing w:after="0"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w:val="00EC081C"/&gt;&lt;w:multiLevelType w:val="hybridMultilevel"/&gt;&lt;w:tmpl w:val="F92CB512"/&gt;&lt;w:lvl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w:val="03C66DA4"/&gt;&lt;w:multiLevelType w:val="hybridMultilevel"/&gt;&lt;w:tmpl w:val="260A91C4"/&gt;&lt;w:lvl w:ilvl="0" w:tplc="08090001"&gt;&lt;w:start w:val="1"/&gt;&lt;w:numFmt w:val="bullet"/&gt;&lt;w:lvlText w:val=""/&gt;&lt;w:lvlJc w:val="left"/&gt;&lt;w:pPr&gt;&lt;w:ind w:left="720" w:hanging="360"/&gt;&lt;/w:pPr&gt;&lt;w:rPr&gt;&lt;w:rFonts w:ascii="Symbol" w:hAnsi="Symbol" w:hint="default"/&gt;&lt;/w:rPr&gt;&lt;/w:lvl&gt;&lt;w:lvl w:ilvl="1" w:tplc="08090001"&gt;&lt;w:start w:val="1"/&gt;&lt;w:numFmt w:val="bullet"/&gt;&lt;w:lvlText w:val=""/&gt;&lt;w:lvlJc w:val="left"/&gt;&lt;w:pPr&gt;&lt;w:ind w:left="1440" w:hanging="360"/&gt;&lt;/w:pPr&gt;&lt;w:rPr&gt;&lt;w:rFonts w:ascii="Symbol" w:hAnsi="Symbol"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w:val="0D2C7915"/&gt;&lt;w:multiLevelType w:val="hybridMultilevel"/&gt;&lt;w:tmpl w:val="F522BDDA"/&gt;&lt;w:lvl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w:val="0D3C5C8F"/&gt;&lt;w:multiLevelType w:val="multilevel"/&gt;&lt;w:tmpl w:val="89248FD2"/&gt;&lt;w:lvl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w:val="0E8D68AB"/&gt;&lt;w:multiLevelType w:val="hybridMultilevel"/&gt;&lt;w:tmpl w:val="59AEFDC4"/&gt;&lt;w:lvl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w:val="16BE3E0C"/&gt;&lt;w:multiLevelType w:val="hybridMultilevel"/&gt;&lt;w:tmpl w:val="2C201142"/&gt;&lt;w:lvl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w:val="188E3D86"/&gt;&lt;w:multiLevelType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w:val="1DA751D2"/&gt;&lt;w:multiLevelType w:val="hybridMultilevel"/&gt;&lt;w:tmpl w:val="55261ABA"/&gt;&lt;w:lvl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w:val="1E2C3DF8"/&gt;&lt;w:multiLevelType w:val="hybridMultilevel"/&gt;&lt;w:tmpl w:val="48EABC7A"/&gt;&lt;w:lvl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w:val="20202D55"/&gt;&lt;w:multiLevelType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w:val="27E12B47"/&gt;&lt;w:multiLevelType w:val="hybridMultilevel"/&gt;&lt;w:tmpl w:val="0560B5E6"/&gt;&lt;w:lvl w:ilvl="0" w:tplc="C4E07FC0"&gt;&lt;w:start w:val="9"/&gt;&lt;w:numFmt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w:abstractNumId="23" w15:restartNumberingAfterBreak="0"&gt;&lt;w:nsid w:val="28557E46"/&gt;&lt;w:multiLevelType w:val="hybridMultilevel"/&gt;&lt;w:tmpl w:val="3732FD16"/&gt;&lt;w:lvl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w:val="2E257320"/&gt;&lt;w:multiLevelType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w:abstractNumId="25" w15:restartNumberingAfterBreak="0"&gt;&lt;w:nsid w:val="2E761566"/&gt;&lt;w:multiLevelType w:val="hybridMultilevel"/&gt;&lt;w:tmpl w:val="4B2AE9F6"/&gt;&lt;w:lvl w:ilvl="0" w:tplc="08090017"&gt;&lt;w:start w:val="1"/&gt;&lt;w:numFmt w:val="lowerLetter"/&gt;&lt;w:lvlText w:val="%1)"/&gt;&lt;w:lvlJc w:val="left"/&gt;&lt;w:pPr&gt;&lt;w:ind w:left="720" w:hanging="360"/&gt;&lt;/w:pPr&gt;&lt;w:rPr&gt;&lt;w:rFonts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w:val="2F8D5EBA"/&gt;&lt;w:multiLevelType w:val="hybridMultilevel"/&gt;&lt;w:tmpl w:val="A984C162"/&gt;&lt;w:lvl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w:val="331F6ED8"/&gt;&lt;w:multiLevelType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w:abstractNumId="29" w15:restartNumberingAfterBreak="0"&gt;&lt;w:nsid w:val="3531632E"/&gt;&lt;w:multiLevelType w:val="hybridMultilevel"/&gt;&lt;w:tmpl w:val="37F6370E"/&gt;&lt;w:lvl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w:val="370277FE"/&gt;&lt;w:multiLevelType w:val="hybridMultilevel"/&gt;&lt;w:tmpl w:val="25D273E0"/&gt;&lt;w:lvl w:ilvl="0" w:tplc="95EE4744"&gt;&lt;w:start w:val="7"/&gt;&lt;w:numFmt w:val="decimal"/&gt;&lt;w:lvlText w:val="%1."/&gt;&lt;w:lvlJc w:val="left"/&gt;&lt;w:pPr&gt;&lt;w:ind w:left="720" w:hanging="360"/&gt;&lt;/w:pPr&gt;&lt;w:rPr&gt;&lt;w:rFonts w:hint="default"/&gt;&lt;/w:rPr&gt;&lt;/w:lvl&gt;&lt;w:lvl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w:abstractNumId="31" w15:restartNumberingAfterBreak="0"&gt;&lt;w:nsid w:val="3B114691"/&gt;&lt;w:multiLevelType w:val="multilevel"/&gt;&lt;w:tmpl w:val="BF42D67A"/&gt;&lt;w:lvl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w:abstractNumId="32" w15:restartNumberingAfterBreak="0"&gt;&lt;w:nsid w:val="3B1F5A63"/&gt;&lt;w:multiLevelType w:val="multilevel"/&gt;&lt;w:tmpl w:val="4C76D85C"/&gt;&lt;w:styleLink w:val="111111"/&gt;&lt;w:lvl w:ilvl="0"&gt;&lt;w:start w:val="1"/&gt;&lt;w:numFmt w:val="decimal"/&gt;&lt;w:lvlText w:val="%1"/&gt;&lt;w:lvlJc w:val="left"/&gt;&lt;w:pPr&gt;&lt;w:ind w:left="539" w:hanging="539"/&gt;&lt;/w:pPr&gt;&lt;w:rPr&gt;&lt;w:rFonts w:hint="default"/&gt;&lt;/w:rPr&gt;&lt;/w:lvl&gt;&lt;w:lvl w:ilvl="1"&gt;&lt;w:start w:val="1"/&gt;&lt;w:numFmt w:val="decimal"/&gt;&lt;w:lvlText w:val="%1.%2"/&gt;&lt;w:lvlJc w:val="left"/&gt;&lt;w:pPr&gt;&lt;w:ind w:left="766"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w:abstractNumId="33"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w:abstractNumId="34"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w:abstractNumId="35"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w:abstractNumId="36" w15:restartNumberingAfterBreak="0"&gt;&lt;w:nsid w:val="523C0457"/&gt;&lt;w:multiLevelType w:val="hybridMultilevel"/&gt;&lt;w:tmpl w:val="655287E2"/&gt;&lt;w:lvl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w:val="59671DDB"/&gt;&lt;w:multiLevelType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w:abstractNumId="38" w15:restartNumberingAfterBreak="0"&gt;&lt;w:nsid w:val="5DB23404"/&gt;&lt;w:multiLevelType w:val="hybridMultilevel"/&gt;&lt;w:tmpl w:val="42CABC28"/&gt;&lt;w:lvl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w:abstractNumId="39" w15:restartNumberingAfterBreak="0"&gt;&lt;w:nsid w:val="5FAD4ADC"/&gt;&lt;w:multiLevelType w:val="hybridMultilevel"/&gt;&lt;w:tmpl w:val="29646CD4"/&gt;&lt;w:lvl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w:val="60DC2A5A"/&gt;&lt;w:multiLevelType w:val="hybridMultilevel"/&gt;&lt;w:tmpl w:val="F06609D8"/&gt;&lt;w:lvl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w:abstractNumId="41" w15:restartNumberingAfterBreak="0"&gt;&lt;w:nsid w:val="66DD0C5C"/&gt;&lt;w:multiLevelType w:val="hybridMultilevel"/&gt;&lt;w:tmpl w:val="256286E6"/&gt;&lt;w:lvl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w:val="6A4D5DA2"/&gt;&lt;w:multiLevelType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w:abstractNumId="45" w15:restartNumberingAfterBreak="0"&gt;&lt;w:nsid w:val="6F9B4CD3"/&gt;&lt;w:multiLevelType w:val="hybridMultilevel"/&gt;&lt;w:tmpl w:val="0A280B94"/&gt;&lt;w:lvl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w:abstractNumId="46" w15:restartNumberingAfterBreak="0"&gt;&lt;w:nsid w:val="71255FA6"/&gt;&lt;w:multiLevelType w:val="hybridMultilevel"/&gt;&lt;w:tmpl w:val="41BEA50C"/&gt;&lt;w:lvl w:ilvl="0" w:tplc="08090017"&gt;&lt;w:start w:val="1"/&gt;&lt;w:numFmt w:val="lowerLetter"/&gt;&lt;w:lvlText w:val="%1)"/&gt;&lt;w:lvlJc w:val="left"/&gt;&lt;w:pPr&gt;&lt;w:ind w:left="720" w:hanging="360"/&gt;&lt;/w:pPr&gt;&lt;w:rPr&gt;&lt;w:rFonts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w:val="71FF14AB"/&gt;&lt;w:multiLevelType w:val="hybridMultilevel"/&gt;&lt;w:tmpl w:val="D21AE092"/&gt;&lt;w:lvl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w:val="7AA310D1"/&gt;&lt;w:multiLevelType w:val="hybridMultilevel"/&gt;&lt;w:tmpl w:val="89447E92"/&gt;&lt;w:lvl w:ilvl="0" w:tplc="8474CEB8"&gt;&lt;w:start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w:abstractNumId="49" w15:restartNumberingAfterBreak="0"&gt;&lt;w:nsid w:val="7E567517"/&gt;&lt;w:multiLevelType w:val="hybridMultilevel"/&gt;&lt;w:tmpl w:val="831AE69A"/&gt;&lt;w:lvl w:ilvl="0" w:tplc="808866F0"&gt;&lt;w:start w:val="1"/&gt;&lt;w:numFmt w:val="none"/&gt;&lt;w:pStyle w:val="AlertTip"/&gt;&lt;w:lvlText w:val="%1Tip"/&gt;&lt;w:lvlJc w:val="left"/&gt;&lt;w:pPr&gt;&lt;w:tabs&gt;&lt;w:tab w:val="num" w:pos="720"/&gt;&lt;/w:tabs&gt;&lt;w:ind w:left="360" w:hanging="360"/&gt;&lt;/w:pPr&gt;&lt;w:rPr&gt;&lt;w:rFonts w:ascii="Arial" w:hAnsi="Arial" w:hint="default"/&gt;&lt;w:b/&gt;&lt;w:i w:val="0"/&gt;&lt;w:sz w:val="20"/&gt;&lt;/w:rPr&gt;&lt;/w:lvl&gt;&lt;w:lvl w:ilvl="1" w:tplc="04090019" w:tentative="1"&gt;&lt;w:start w:val="1"/&gt;&lt;w:numFmt w:val="lowerLetter"/&gt;&lt;w:lvlText w:val="%2."/&gt;&lt;w:lvlJc w:val="left"/&gt;&lt;w:pPr&gt;&lt;w:tabs&gt;&lt;w:tab w:val="num" w:pos="1440"/&gt;&lt;/w:tabs&gt;&lt;w:ind w:left="1440" w:hanging="360"/&gt;&lt;/w:pPr&gt;&lt;/w:lvl&gt;&lt;w:lvl w:ilvl="2" w:tplc="0409001B" w:tentative="1"&gt;&lt;w:start w:val="1"/&gt;&lt;w:numFmt w:val="lowerRoman"/&gt;&lt;w:lvlText w:val="%3."/&gt;&lt;w:lvlJc w:val="right"/&gt;&lt;w:pPr&gt;&lt;w:tabs&gt;&lt;w:tab w:val="num" w:pos="2160"/&gt;&lt;/w:tabs&gt;&lt;w:ind w:left="2160" w:hanging="180"/&gt;&lt;/w:pPr&gt;&lt;/w:lvl&gt;&lt;w:lvl w:ilvl="3" w:tplc="0409000F" w:tentative="1"&gt;&lt;w:start w:val="1"/&gt;&lt;w:numFmt w:val="decimal"/&gt;&lt;w:lvlText w:val="%4."/&gt;&lt;w:lvlJc w:val="left"/&gt;&lt;w:pPr&gt;&lt;w:tabs&gt;&lt;w:tab w:val="num" w:pos="2880"/&gt;&lt;/w:tabs&gt;&lt;w:ind w:left="2880" w:hanging="360"/&gt;&lt;/w:pPr&gt;&lt;/w:lvl&gt;&lt;w:lvl w:ilvl="4" w:tplc="04090019" w:tentative="1"&gt;&lt;w:start w:val="1"/&gt;&lt;w:numFmt w:val="lowerLetter"/&gt;&lt;w:lvlText w:val="%5."/&gt;&lt;w:lvlJc w:val="left"/&gt;&lt;w:pPr&gt;&lt;w:tabs&gt;&lt;w:tab w:val="num" w:pos="3600"/&gt;&lt;/w:tabs&gt;&lt;w:ind w:left="3600" w:hanging="360"/&gt;&lt;/w:pPr&gt;&lt;/w:lvl&gt;&lt;w:lvl w:ilvl="5" w:tplc="0409001B" w:tentative="1"&gt;&lt;w:start w:val="1"/&gt;&lt;w:numFmt w:val="lowerRoman"/&gt;&lt;w:lvlText w:val="%6."/&gt;&lt;w:lvlJc w:val="right"/&gt;&lt;w:pPr&gt;&lt;w:tabs&gt;&lt;w:tab w:val="num" w:pos="4320"/&gt;&lt;/w:tabs&gt;&lt;w:ind w:left="4320" w:hanging="180"/&gt;&lt;/w:pPr&gt;&lt;/w:lvl&gt;&lt;w:lvl w:ilvl="6" w:tplc="0409000F" w:tentative="1"&gt;&lt;w:start w:val="1"/&gt;&lt;w:numFmt w:val="decimal"/&gt;&lt;w:lvlText w:val="%7."/&gt;&lt;w:lvlJc w:val="left"/&gt;&lt;w:pPr&gt;&lt;w:tabs&gt;&lt;w:tab w:val="num" w:pos="5040"/&gt;&lt;/w:tabs&gt;&lt;w:ind w:left="5040" w:hanging="360"/&gt;&lt;/w:pPr&gt;&lt;/w:lvl&gt;&lt;w:lvl w:ilvl="7" w:tplc="04090019" w:tentative="1"&gt;&lt;w:start w:val="1"/&gt;&lt;w:numFmt w:val="lowerLetter"/&gt;&lt;w:lvlText w:val="%8."/&gt;&lt;w:lvlJc w:val="left"/&gt;&lt;w:pPr&gt;&lt;w:tabs&gt;&lt;w:tab w:val="num" w:pos="5760"/&gt;&lt;/w:tabs&gt;&lt;w:ind w:left="5760" w:hanging="360"/&gt;&lt;/w:pPr&gt;&lt;/w:lvl&gt;&lt;w:lvl w:ilvl="8" w:tplc="0409001B" w:tentative="1"&gt;&lt;w:start w:val="1"/&gt;&lt;w:numFmt w:val="lowerRoman"/&gt;&lt;w:lvlText w:val="%9."/&gt;&lt;w:lvlJc w:val="right"/&gt;&lt;w:pPr&gt;&lt;w:tabs&gt;&lt;w:tab w:val="num" w:pos="6480"/&gt;&lt;/w:tabs&gt;&lt;w:ind w:left="6480" w:hanging="180"/&gt;&lt;/w:pPr&gt;&lt;/w:lvl&gt;&lt;/w:abstractNum&gt;&lt;w:abstractNum w:abstractNumId="50" w15:restartNumberingAfterBreak="0"&gt;&lt;w:nsid w:val="7FBD5228"/&gt;&lt;w:multiLevelType w:val="hybridMultilevel"/&gt;&lt;w:tmpl w:val="40DC8A88"/&gt;&lt;w:lvl w:ilvl="0" w:tplc="8C2C14FA"&gt;&lt;w:start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w:hanging="180"/&gt;&lt;/w:pPr&gt;&lt;/w:lvl&gt;&lt;/w:abstractNum&gt;&lt;w:num w:numId="1"&gt;&lt;w:abstractNumId w:val="14"/&gt;&lt;/w:num&gt;&lt;w:num w:numId="2"&gt;&lt;w:abstractNumId w:val="35"/&gt;&lt;/w:num&gt;&lt;w:num w:numId="3"&gt;&lt;w:abstractNumId w:val="44"/&gt;&lt;/w:num&gt;&lt;w:num w:numId="4"&gt;&lt;w:abstractNumId w:val="33"/&gt;&lt;/w:num&gt;&lt;w:num w:numId="5"&gt;&lt;w:abstractNumId w:val="42"/&gt;&lt;/w:num&gt;&lt;w:num w:numId="6"&gt;&lt;w:abstractNumId w:val="28"/&gt;&lt;/w:num&gt;&lt;w:num w:numId="7"&gt;&lt;w:abstractNumId w:val="21"/&gt;&lt;/w:num&gt;&lt;w:num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w:left="1503"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w:val="34"/&gt;&lt;/w:num&gt;&lt;w:num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w:val="32"/&gt;&lt;/w:num&gt;&lt;w:num w:numId="21"&gt;&lt;w:abstractNumId w:val="49"/&gt;&lt;/w:num&gt;&lt;w:num w:numId="22"&gt;&lt;w:abstractNumId w:val="47"/&gt;&lt;/w:num&gt;&lt;w:num w:numId="23"&gt;&lt;w:abstractNumId w:val="27"/&gt;&lt;/w:num&gt;&lt;w:num w:numId="24"&gt;&lt;w:abstractNumId w:val="19"/&gt;&lt;/w:num&gt;&lt;w:num w:numId="25"&gt;&lt;w:abstractNumId w:val="38"/&gt;&lt;/w:num&gt;&lt;w:num w:numId="26"&gt;&lt;w:abstractNumId w:val="40"/&gt;&lt;/w:num&gt;&lt;w:num w:numId="27"&gt;&lt;w:abstractNumId w:val="50"/&gt;&lt;/w:num&gt;&lt;w:num w:numId="28"&gt;&lt;w:abstractNumId w:val="30"/&gt;&lt;/w:num&gt;&lt;w:num w:numId="29"&gt;&lt;w:abstractNumId w:val="24"/&gt;&lt;/w:num&gt;&lt;w:num w:numId="30"&gt;&lt;w:abstractNumId w:val="36"/&gt;&lt;/w:num&gt;&lt;w:num w:numId="31"&gt;&lt;w:abstractNumId w:val="18"/&gt;&lt;/w:num&gt;&lt;w:num w:numId="32"&gt;&lt;w:abstractNumId w:val="22"/&gt;&lt;/w:num&gt;&lt;w:num w:numId="33"&gt;&lt;w:abstractNumId w:val="16"/&gt;&lt;/w:num&gt;&lt;w:num w:numId="34"&gt;&lt;w:abstractNumId w:val="39"/&gt;&lt;/w:num&gt;&lt;w:num w:numId="35"&gt;&lt;w:abstractNumId w:val="48"/&gt;&lt;/w:num&gt;&lt;w:num w:numId="36"&gt;&lt;w:abstractNumId w:val="37"/&gt;&lt;/w:num&gt;&lt;w:num w:numId="37"&gt;&lt;w:abstractNumId w:val="10"/&gt;&lt;/w:num&gt;&lt;w:num w:numId="38"&gt;&lt;w:abstractNumId w:val="13"/&gt;&lt;/w:num&gt;&lt;w:num w:numId="39"&gt;&lt;w:abstractNumId w:val="25"/&gt;&lt;/w:num&gt;&lt;w:num w:numId="40"&gt;&lt;w:abstractNumId w:val="29"/&gt;&lt;/w:num&gt;&lt;w:num w:numId="41"&gt;&lt;w:abstractNumId w:val="46"/&gt;&lt;/w:num&gt;&lt;w:num w:numId="42"&gt;&lt;w:abstractNumId w:val="8"/&gt;&lt;/w:num&gt;&lt;w:num w:numId="43"&gt;&lt;w:abstractNumId w:val="45"/&gt;&lt;/w:num&gt;&lt;w:num w:numId="44"&gt;&lt;w:abstractNumId w:val="43"/&gt;&lt;/w:num&gt;&lt;w:num w:numId="45"&gt;&lt;w:abstractNumId w:val="17"/&gt;&lt;/w:num&gt;&lt;w:num w:numId="46"&gt;&lt;w:abstractNumId w:val="9"/&gt;&lt;/w:num&gt;&lt;w:num w:numId="47"&gt;&lt;w:abstractNumId w:val="23"/&gt;&lt;/w:num&gt;&lt;w:num w:numId="48"&gt;&lt;w:abstractNumId w:val="26"/&gt;&lt;/w:num&gt;&lt;w:num w:numId="49"&gt;&lt;w:abstractNumId w:val="41"/&gt;&lt;/w:num&gt;&lt;w:num w:numId="50"&gt;&lt;w:abstractNumId w:val="15"/&gt;&lt;/w:num&gt;&lt;w:num w:numId="51"&gt;&lt;w:abstractNumId w:val="31"/&gt;&lt;/w:num&gt;&lt;w:numIdMacAtCleanup w:val="50"/&gt;&lt;/w:numbering&gt;&lt;/pkg:xmlData&gt;&lt;/pkg:part&gt;&lt;/pkg:package&gt;
</templateversion>
</root>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153F4-DF43-45D3-97C0-7C58D617E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d72d9f4-2ab7-49e3-9866-13aebb7f7d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3.xml><?xml version="1.0" encoding="utf-8"?>
<ds:datastoreItem xmlns:ds="http://schemas.openxmlformats.org/officeDocument/2006/customXml" ds:itemID="{C4EC270D-C149-43C3-8790-41D20F64D2E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4F155C06-56DC-429A-8E60-D8683E3B2E3D}">
  <ds:schemaRefs>
    <ds:schemaRef ds:uri="http://schemas.microsoft.com/sharepoint/v3/contenttype/forms"/>
  </ds:schemaRefs>
</ds:datastoreItem>
</file>

<file path=customXml/itemProps6.xml><?xml version="1.0" encoding="utf-8"?>
<ds:datastoreItem xmlns:ds="http://schemas.openxmlformats.org/officeDocument/2006/customXml" ds:itemID="{D2E8A567-BFE5-4D5D-9FC4-001C67A0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346</TotalTime>
  <Pages>1</Pages>
  <Words>6022</Words>
  <Characters>34329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NEO Community Bluepaper*</vt:lpstr>
    </vt:vector>
  </TitlesOfParts>
  <Manager>Michael Herman (Toronto)</Manager>
  <Company>Parallelspace Corporation</Company>
  <LinksUpToDate>false</LinksUpToDate>
  <CharactersWithSpaces>40271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 Community Bluepaper*</dc:title>
  <dc:subject>NEO Persistable Classes: An Efficient Object-Oriented Framework for C#.NEO Smart Contract Development</dc:subject>
  <dc:creator>Michael Herman (Toronto)</dc:creator>
  <cp:keywords/>
  <dc:description/>
  <cp:lastModifiedBy>Michael Herman</cp:lastModifiedBy>
  <cp:revision>6</cp:revision>
  <cp:lastPrinted>2014-07-23T13:54:00Z</cp:lastPrinted>
  <dcterms:created xsi:type="dcterms:W3CDTF">2018-02-23T21:14:00Z</dcterms:created>
  <dcterms:modified xsi:type="dcterms:W3CDTF">2018-02-24T22:05:00Z</dcterms:modified>
</cp:coreProperties>
</file>